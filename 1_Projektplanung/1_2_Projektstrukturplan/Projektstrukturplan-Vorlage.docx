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0C99" w14:textId="3150D9A8" w:rsidR="005015C2" w:rsidRDefault="005015C2" w:rsidP="005015C2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0348275" wp14:editId="3E507BB8">
            <wp:simplePos x="0" y="0"/>
            <wp:positionH relativeFrom="margin">
              <wp:posOffset>448969</wp:posOffset>
            </wp:positionH>
            <wp:positionV relativeFrom="margin">
              <wp:posOffset>8027</wp:posOffset>
            </wp:positionV>
            <wp:extent cx="9294126" cy="5861685"/>
            <wp:effectExtent l="0" t="0" r="0" b="5715"/>
            <wp:wrapSquare wrapText="bothSides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14:paraId="31B05573" w14:textId="3AE4F3CC" w:rsidR="005015C2" w:rsidRDefault="005015C2" w:rsidP="005015C2"/>
    <w:p w14:paraId="09164091" w14:textId="77777777" w:rsidR="005015C2" w:rsidRDefault="005015C2" w:rsidP="005015C2"/>
    <w:p w14:paraId="61FD0736" w14:textId="77777777" w:rsidR="005015C2" w:rsidRDefault="005015C2" w:rsidP="005015C2"/>
    <w:p w14:paraId="04F93ECF" w14:textId="77777777" w:rsidR="005015C2" w:rsidRDefault="005015C2" w:rsidP="005015C2"/>
    <w:p w14:paraId="2309ED72" w14:textId="20766E58" w:rsidR="005015C2" w:rsidRDefault="005015C2" w:rsidP="005015C2"/>
    <w:p w14:paraId="061CC6DC" w14:textId="5844DD54" w:rsidR="0075605B" w:rsidRDefault="0075605B" w:rsidP="005015C2"/>
    <w:p w14:paraId="42FEC08C" w14:textId="77777777" w:rsidR="005015C2" w:rsidRDefault="005015C2" w:rsidP="005015C2"/>
    <w:p w14:paraId="6BC230C6" w14:textId="77777777" w:rsidR="005015C2" w:rsidRDefault="005015C2" w:rsidP="005015C2"/>
    <w:p w14:paraId="12EBF0C3" w14:textId="77777777" w:rsidR="005015C2" w:rsidRDefault="005015C2" w:rsidP="005015C2"/>
    <w:p w14:paraId="4DDF4031" w14:textId="77777777" w:rsidR="005015C2" w:rsidRDefault="005015C2" w:rsidP="005015C2"/>
    <w:p w14:paraId="28A64E11" w14:textId="77777777" w:rsidR="005015C2" w:rsidRDefault="005015C2" w:rsidP="005015C2"/>
    <w:p w14:paraId="1BB0C59D" w14:textId="77777777" w:rsidR="005015C2" w:rsidRDefault="005015C2" w:rsidP="005015C2"/>
    <w:p w14:paraId="123DF0F9" w14:textId="77777777" w:rsidR="005015C2" w:rsidRDefault="005015C2" w:rsidP="005015C2"/>
    <w:p w14:paraId="0520AF31" w14:textId="77777777" w:rsidR="005015C2" w:rsidRDefault="005015C2" w:rsidP="005015C2"/>
    <w:p w14:paraId="223FEE17" w14:textId="77777777" w:rsidR="005015C2" w:rsidRDefault="005015C2" w:rsidP="005015C2"/>
    <w:p w14:paraId="0110ADCB" w14:textId="77777777" w:rsidR="005015C2" w:rsidRDefault="005015C2" w:rsidP="005015C2"/>
    <w:p w14:paraId="184FFE36" w14:textId="77777777" w:rsidR="005015C2" w:rsidRDefault="005015C2" w:rsidP="005015C2"/>
    <w:p w14:paraId="31AF7963" w14:textId="77777777" w:rsidR="005015C2" w:rsidRDefault="005015C2" w:rsidP="005015C2"/>
    <w:p w14:paraId="66B1001C" w14:textId="77777777" w:rsidR="005015C2" w:rsidRDefault="005015C2" w:rsidP="005015C2"/>
    <w:p w14:paraId="47EE0A84" w14:textId="77777777" w:rsidR="005015C2" w:rsidRDefault="005015C2" w:rsidP="005015C2"/>
    <w:p w14:paraId="0C2D3E6C" w14:textId="33EDE088" w:rsidR="005015C2" w:rsidRDefault="005015C2" w:rsidP="005015C2">
      <w:pPr>
        <w:pStyle w:val="berschrift1"/>
      </w:pPr>
      <w:r>
        <w:lastRenderedPageBreak/>
        <w:t>Initialisierung</w:t>
      </w:r>
    </w:p>
    <w:p w14:paraId="6B91D803" w14:textId="0B38FA84" w:rsidR="005015C2" w:rsidRDefault="005015C2" w:rsidP="005015C2">
      <w:pPr>
        <w:pStyle w:val="berschrift2"/>
      </w:pPr>
      <w:r>
        <w:t>GIT-Aufsetzen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369"/>
        <w:gridCol w:w="4056"/>
        <w:gridCol w:w="4056"/>
        <w:gridCol w:w="4057"/>
      </w:tblGrid>
      <w:tr w:rsidR="00930B43" w14:paraId="78E4AEA8" w14:textId="77777777" w:rsidTr="00930B43">
        <w:tc>
          <w:tcPr>
            <w:tcW w:w="3369" w:type="dxa"/>
            <w:shd w:val="clear" w:color="auto" w:fill="00B0F0"/>
          </w:tcPr>
          <w:p w14:paraId="5C92A867" w14:textId="249D0F4B" w:rsidR="00930B43" w:rsidRDefault="00930B43" w:rsidP="00930B43">
            <w:r>
              <w:t>Kurzbeschreibung</w:t>
            </w:r>
          </w:p>
        </w:tc>
        <w:tc>
          <w:tcPr>
            <w:tcW w:w="12169" w:type="dxa"/>
            <w:gridSpan w:val="3"/>
          </w:tcPr>
          <w:p w14:paraId="46A78A7A" w14:textId="77777777" w:rsidR="00930B43" w:rsidRDefault="00930B43" w:rsidP="003E19ED">
            <w:pPr>
              <w:pStyle w:val="Listenabsatz"/>
              <w:numPr>
                <w:ilvl w:val="0"/>
                <w:numId w:val="18"/>
              </w:numPr>
            </w:pPr>
            <w:r>
              <w:t>GIT Repository erstellen</w:t>
            </w:r>
          </w:p>
          <w:p w14:paraId="247839AC" w14:textId="77777777" w:rsidR="00930B43" w:rsidRDefault="00930B43" w:rsidP="003E19ED">
            <w:pPr>
              <w:pStyle w:val="Listenabsatz"/>
              <w:numPr>
                <w:ilvl w:val="0"/>
                <w:numId w:val="18"/>
              </w:numPr>
            </w:pPr>
            <w:r>
              <w:t>GIT einrichten und Repo clonen</w:t>
            </w:r>
          </w:p>
          <w:p w14:paraId="01536F62" w14:textId="2DA38E84" w:rsidR="00930B43" w:rsidRDefault="00930B43" w:rsidP="003E19ED">
            <w:pPr>
              <w:pStyle w:val="Listenabsatz"/>
              <w:numPr>
                <w:ilvl w:val="0"/>
                <w:numId w:val="18"/>
              </w:numPr>
            </w:pPr>
            <w:r>
              <w:t>Zusammenarbeit vereinbaren</w:t>
            </w:r>
          </w:p>
        </w:tc>
      </w:tr>
      <w:tr w:rsidR="00930B43" w14:paraId="1E9AF1F3" w14:textId="77777777" w:rsidTr="00930B43">
        <w:tc>
          <w:tcPr>
            <w:tcW w:w="3369" w:type="dxa"/>
            <w:shd w:val="clear" w:color="auto" w:fill="00B0F0"/>
          </w:tcPr>
          <w:p w14:paraId="780D5BBD" w14:textId="5ED69299" w:rsidR="00930B43" w:rsidRDefault="00930B43" w:rsidP="00930B43">
            <w:r>
              <w:t>Fragestellungen und Probleme</w:t>
            </w:r>
          </w:p>
        </w:tc>
        <w:tc>
          <w:tcPr>
            <w:tcW w:w="12169" w:type="dxa"/>
            <w:gridSpan w:val="3"/>
          </w:tcPr>
          <w:p w14:paraId="33855F04" w14:textId="2B6B7230" w:rsidR="00930B43" w:rsidRDefault="00930B43" w:rsidP="003E19ED">
            <w:pPr>
              <w:pStyle w:val="Listenabsatz"/>
              <w:numPr>
                <w:ilvl w:val="0"/>
                <w:numId w:val="17"/>
              </w:numPr>
            </w:pPr>
            <w:r>
              <w:t>Wie zusammenarbeiten bei GIT (eigene Branches? Wann mergen?)</w:t>
            </w:r>
          </w:p>
        </w:tc>
      </w:tr>
      <w:tr w:rsidR="00930B43" w14:paraId="4425774E" w14:textId="77777777" w:rsidTr="00930B43">
        <w:tc>
          <w:tcPr>
            <w:tcW w:w="3369" w:type="dxa"/>
            <w:shd w:val="clear" w:color="auto" w:fill="00B0F0"/>
          </w:tcPr>
          <w:p w14:paraId="3940B46B" w14:textId="007EA8AB" w:rsidR="00930B43" w:rsidRDefault="00930B43" w:rsidP="00930B43">
            <w:r>
              <w:t>Verantwortliche Person</w:t>
            </w:r>
          </w:p>
        </w:tc>
        <w:sdt>
          <w:sdtPr>
            <w:id w:val="1236358841"/>
            <w:placeholder>
              <w:docPart w:val="DefaultPlaceholder_-1854013438"/>
            </w:placeholder>
            <w:showingPlcHdr/>
            <w:comboBox>
              <w:listItem w:value="Wählen Sie ein Element aus."/>
              <w:listItem w:displayText="Rayk" w:value="Rayk"/>
              <w:listItem w:displayText="Daniel" w:value="Daniel"/>
              <w:listItem w:displayText="Luca" w:value="Luca"/>
              <w:listItem w:displayText="Merten" w:value="Merten"/>
            </w:comboBox>
          </w:sdtPr>
          <w:sdtContent>
            <w:tc>
              <w:tcPr>
                <w:tcW w:w="12169" w:type="dxa"/>
                <w:gridSpan w:val="3"/>
              </w:tcPr>
              <w:p w14:paraId="02564F1B" w14:textId="2EAFCA5C" w:rsidR="00930B43" w:rsidRDefault="00930B43" w:rsidP="00930B43">
                <w:r w:rsidRPr="00BD5160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</w:tr>
      <w:tr w:rsidR="00930B43" w14:paraId="6AC7F4FB" w14:textId="77777777" w:rsidTr="00930B43">
        <w:tc>
          <w:tcPr>
            <w:tcW w:w="3369" w:type="dxa"/>
            <w:shd w:val="clear" w:color="auto" w:fill="00B0F0"/>
          </w:tcPr>
          <w:p w14:paraId="6C5EC387" w14:textId="24FE1E98" w:rsidR="00930B43" w:rsidRDefault="00930B43" w:rsidP="00930B43">
            <w:r>
              <w:t>Terminierung</w:t>
            </w:r>
          </w:p>
        </w:tc>
        <w:tc>
          <w:tcPr>
            <w:tcW w:w="12169" w:type="dxa"/>
            <w:gridSpan w:val="3"/>
          </w:tcPr>
          <w:p w14:paraId="0A7FFADF" w14:textId="37A2F925" w:rsidR="00930B43" w:rsidRDefault="00930B43" w:rsidP="00930B43">
            <w:r>
              <w:t>Projektwoche xx</w:t>
            </w:r>
          </w:p>
        </w:tc>
      </w:tr>
      <w:tr w:rsidR="00930B43" w14:paraId="6AE68A78" w14:textId="77777777" w:rsidTr="00930B43">
        <w:tc>
          <w:tcPr>
            <w:tcW w:w="3369" w:type="dxa"/>
            <w:shd w:val="clear" w:color="auto" w:fill="00B0F0"/>
          </w:tcPr>
          <w:p w14:paraId="3AD4491F" w14:textId="7408046D" w:rsidR="00930B43" w:rsidRDefault="00930B43" w:rsidP="00930B43">
            <w:r>
              <w:t>Status</w:t>
            </w:r>
          </w:p>
        </w:tc>
        <w:tc>
          <w:tcPr>
            <w:tcW w:w="4056" w:type="dxa"/>
            <w:vAlign w:val="center"/>
          </w:tcPr>
          <w:p w14:paraId="715C74A8" w14:textId="27E4E650" w:rsidR="00930B43" w:rsidRDefault="00930B43" w:rsidP="00930B43">
            <w:pPr>
              <w:jc w:val="center"/>
            </w:pPr>
            <w:r>
              <w:t>Not started</w:t>
            </w:r>
          </w:p>
        </w:tc>
        <w:tc>
          <w:tcPr>
            <w:tcW w:w="4056" w:type="dxa"/>
            <w:vAlign w:val="center"/>
          </w:tcPr>
          <w:p w14:paraId="02F45775" w14:textId="374A4521" w:rsidR="00930B43" w:rsidRDefault="00930B43" w:rsidP="00930B43">
            <w:pPr>
              <w:jc w:val="center"/>
            </w:pPr>
            <w:r>
              <w:t>In Progress</w:t>
            </w:r>
          </w:p>
        </w:tc>
        <w:tc>
          <w:tcPr>
            <w:tcW w:w="4057" w:type="dxa"/>
            <w:vAlign w:val="center"/>
          </w:tcPr>
          <w:p w14:paraId="7D060479" w14:textId="2FB8591C" w:rsidR="00930B43" w:rsidRDefault="00930B43" w:rsidP="00930B43">
            <w:pPr>
              <w:jc w:val="center"/>
            </w:pPr>
            <w:r>
              <w:t>Done</w:t>
            </w:r>
          </w:p>
        </w:tc>
      </w:tr>
      <w:tr w:rsidR="00930B43" w14:paraId="0DFCA490" w14:textId="77777777" w:rsidTr="00930B43">
        <w:tc>
          <w:tcPr>
            <w:tcW w:w="3369" w:type="dxa"/>
            <w:shd w:val="clear" w:color="auto" w:fill="00B0F0"/>
          </w:tcPr>
          <w:p w14:paraId="06E2B713" w14:textId="77777777" w:rsidR="00930B43" w:rsidRDefault="00930B43" w:rsidP="00930B43"/>
        </w:tc>
        <w:tc>
          <w:tcPr>
            <w:tcW w:w="4056" w:type="dxa"/>
            <w:vAlign w:val="center"/>
          </w:tcPr>
          <w:p w14:paraId="6C330843" w14:textId="614C6C59" w:rsidR="00930B43" w:rsidRDefault="00930B43" w:rsidP="00930B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1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0"/>
          </w:p>
        </w:tc>
        <w:tc>
          <w:tcPr>
            <w:tcW w:w="4056" w:type="dxa"/>
            <w:vAlign w:val="center"/>
          </w:tcPr>
          <w:p w14:paraId="7CD0E9C6" w14:textId="337F44AD" w:rsidR="00930B43" w:rsidRDefault="00930B43" w:rsidP="00930B43">
            <w:pPr>
              <w:jc w:val="center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7" w:type="dxa"/>
            <w:vAlign w:val="center"/>
          </w:tcPr>
          <w:p w14:paraId="4295F59F" w14:textId="6CB1F177" w:rsidR="00930B43" w:rsidRDefault="00930B43" w:rsidP="00930B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14:paraId="2DBC8F2B" w14:textId="3AFCDAA6" w:rsidR="003E19ED" w:rsidRDefault="003E19ED" w:rsidP="005015C2"/>
    <w:p w14:paraId="115CE328" w14:textId="77777777" w:rsidR="003E19ED" w:rsidRDefault="003E19ED">
      <w:pPr>
        <w:widowControl/>
        <w:spacing w:line="240" w:lineRule="auto"/>
        <w:jc w:val="left"/>
      </w:pPr>
      <w:r>
        <w:br w:type="page"/>
      </w:r>
    </w:p>
    <w:p w14:paraId="3D6EA00E" w14:textId="421B9C36" w:rsidR="005015C2" w:rsidRDefault="005015C2" w:rsidP="005015C2">
      <w:pPr>
        <w:pStyle w:val="berschrift2"/>
      </w:pPr>
      <w:r>
        <w:lastRenderedPageBreak/>
        <w:t>Architektur zeichnen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369"/>
        <w:gridCol w:w="4056"/>
        <w:gridCol w:w="4056"/>
        <w:gridCol w:w="4057"/>
      </w:tblGrid>
      <w:tr w:rsidR="00930B43" w14:paraId="060B70AD" w14:textId="77777777" w:rsidTr="00F44C43">
        <w:tc>
          <w:tcPr>
            <w:tcW w:w="3369" w:type="dxa"/>
            <w:shd w:val="clear" w:color="auto" w:fill="00B0F0"/>
          </w:tcPr>
          <w:p w14:paraId="11F73AF2" w14:textId="77777777" w:rsidR="00930B43" w:rsidRDefault="00930B43" w:rsidP="00F44C43">
            <w:r>
              <w:t>Kurzbeschreibung</w:t>
            </w:r>
          </w:p>
        </w:tc>
        <w:tc>
          <w:tcPr>
            <w:tcW w:w="12169" w:type="dxa"/>
            <w:gridSpan w:val="3"/>
          </w:tcPr>
          <w:p w14:paraId="266183D6" w14:textId="3322D156" w:rsidR="00930B43" w:rsidRDefault="003E19ED" w:rsidP="003E19ED">
            <w:pPr>
              <w:pStyle w:val="Listenabsatz"/>
              <w:numPr>
                <w:ilvl w:val="0"/>
                <w:numId w:val="18"/>
              </w:numPr>
            </w:pPr>
            <w:r>
              <w:t>Projektarchitektur zeichnen</w:t>
            </w:r>
          </w:p>
        </w:tc>
      </w:tr>
      <w:tr w:rsidR="00930B43" w14:paraId="7AFB5032" w14:textId="77777777" w:rsidTr="00F44C43">
        <w:tc>
          <w:tcPr>
            <w:tcW w:w="3369" w:type="dxa"/>
            <w:shd w:val="clear" w:color="auto" w:fill="00B0F0"/>
          </w:tcPr>
          <w:p w14:paraId="7FEE5EB5" w14:textId="77777777" w:rsidR="00930B43" w:rsidRDefault="00930B43" w:rsidP="00F44C43">
            <w:r>
              <w:t>Fragestellungen und Probleme</w:t>
            </w:r>
          </w:p>
        </w:tc>
        <w:tc>
          <w:tcPr>
            <w:tcW w:w="12169" w:type="dxa"/>
            <w:gridSpan w:val="3"/>
          </w:tcPr>
          <w:p w14:paraId="76B438FE" w14:textId="5FBE2253" w:rsidR="003E19ED" w:rsidRDefault="003E19ED" w:rsidP="003E19ED">
            <w:pPr>
              <w:pStyle w:val="Listenabsatz"/>
              <w:numPr>
                <w:ilvl w:val="0"/>
                <w:numId w:val="17"/>
              </w:numPr>
            </w:pPr>
            <w:r>
              <w:t>Module? Datenfluss? Zusammenhang 3D Modell und C# Code</w:t>
            </w:r>
          </w:p>
        </w:tc>
      </w:tr>
      <w:tr w:rsidR="00930B43" w14:paraId="3CF75E0C" w14:textId="77777777" w:rsidTr="00F44C43">
        <w:tc>
          <w:tcPr>
            <w:tcW w:w="3369" w:type="dxa"/>
            <w:shd w:val="clear" w:color="auto" w:fill="00B0F0"/>
          </w:tcPr>
          <w:p w14:paraId="16408BF9" w14:textId="77777777" w:rsidR="00930B43" w:rsidRDefault="00930B43" w:rsidP="00F44C43">
            <w:r>
              <w:t>Verantwortliche Person</w:t>
            </w:r>
          </w:p>
        </w:tc>
        <w:sdt>
          <w:sdtPr>
            <w:id w:val="-1939677535"/>
            <w:placeholder>
              <w:docPart w:val="120BE5D0430B4AADAB0ABABE61247A22"/>
            </w:placeholder>
            <w:showingPlcHdr/>
            <w:comboBox>
              <w:listItem w:value="Wählen Sie ein Element aus."/>
              <w:listItem w:displayText="Rayk" w:value="Rayk"/>
              <w:listItem w:displayText="Daniel" w:value="Daniel"/>
              <w:listItem w:displayText="Luca" w:value="Luca"/>
              <w:listItem w:displayText="Merten" w:value="Merten"/>
            </w:comboBox>
          </w:sdtPr>
          <w:sdtContent>
            <w:tc>
              <w:tcPr>
                <w:tcW w:w="12169" w:type="dxa"/>
                <w:gridSpan w:val="3"/>
              </w:tcPr>
              <w:p w14:paraId="45468209" w14:textId="77777777" w:rsidR="00930B43" w:rsidRDefault="00930B43" w:rsidP="00F44C43">
                <w:r w:rsidRPr="00BD5160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</w:tr>
      <w:tr w:rsidR="00930B43" w14:paraId="7B694463" w14:textId="77777777" w:rsidTr="00F44C43">
        <w:tc>
          <w:tcPr>
            <w:tcW w:w="3369" w:type="dxa"/>
            <w:shd w:val="clear" w:color="auto" w:fill="00B0F0"/>
          </w:tcPr>
          <w:p w14:paraId="78DFD6D6" w14:textId="77777777" w:rsidR="00930B43" w:rsidRDefault="00930B43" w:rsidP="00F44C43">
            <w:r>
              <w:t>Terminierung</w:t>
            </w:r>
          </w:p>
        </w:tc>
        <w:tc>
          <w:tcPr>
            <w:tcW w:w="12169" w:type="dxa"/>
            <w:gridSpan w:val="3"/>
          </w:tcPr>
          <w:p w14:paraId="3E41BFD6" w14:textId="77777777" w:rsidR="00930B43" w:rsidRDefault="00930B43" w:rsidP="00F44C43">
            <w:r>
              <w:t>Projektwoche xx</w:t>
            </w:r>
          </w:p>
        </w:tc>
      </w:tr>
      <w:tr w:rsidR="00930B43" w14:paraId="421FF5D1" w14:textId="77777777" w:rsidTr="00F44C43">
        <w:tc>
          <w:tcPr>
            <w:tcW w:w="3369" w:type="dxa"/>
            <w:shd w:val="clear" w:color="auto" w:fill="00B0F0"/>
          </w:tcPr>
          <w:p w14:paraId="10718D64" w14:textId="77777777" w:rsidR="00930B43" w:rsidRDefault="00930B43" w:rsidP="00F44C43">
            <w:r>
              <w:t>Status</w:t>
            </w:r>
          </w:p>
        </w:tc>
        <w:tc>
          <w:tcPr>
            <w:tcW w:w="4056" w:type="dxa"/>
            <w:vAlign w:val="center"/>
          </w:tcPr>
          <w:p w14:paraId="6F49FFE1" w14:textId="77777777" w:rsidR="00930B43" w:rsidRDefault="00930B43" w:rsidP="00F44C43">
            <w:pPr>
              <w:jc w:val="center"/>
            </w:pPr>
            <w:r>
              <w:t>Not started</w:t>
            </w:r>
          </w:p>
        </w:tc>
        <w:tc>
          <w:tcPr>
            <w:tcW w:w="4056" w:type="dxa"/>
            <w:vAlign w:val="center"/>
          </w:tcPr>
          <w:p w14:paraId="04EA50AE" w14:textId="77777777" w:rsidR="00930B43" w:rsidRDefault="00930B43" w:rsidP="00F44C43">
            <w:pPr>
              <w:jc w:val="center"/>
            </w:pPr>
            <w:r>
              <w:t>In Progress</w:t>
            </w:r>
          </w:p>
        </w:tc>
        <w:tc>
          <w:tcPr>
            <w:tcW w:w="4057" w:type="dxa"/>
            <w:vAlign w:val="center"/>
          </w:tcPr>
          <w:p w14:paraId="2C25D317" w14:textId="77777777" w:rsidR="00930B43" w:rsidRDefault="00930B43" w:rsidP="00F44C43">
            <w:pPr>
              <w:jc w:val="center"/>
            </w:pPr>
            <w:r>
              <w:t>Done</w:t>
            </w:r>
          </w:p>
        </w:tc>
      </w:tr>
      <w:tr w:rsidR="00930B43" w14:paraId="6F7FF804" w14:textId="77777777" w:rsidTr="00F44C43">
        <w:tc>
          <w:tcPr>
            <w:tcW w:w="3369" w:type="dxa"/>
            <w:shd w:val="clear" w:color="auto" w:fill="00B0F0"/>
          </w:tcPr>
          <w:p w14:paraId="5F26324F" w14:textId="77777777" w:rsidR="00930B43" w:rsidRDefault="00930B43" w:rsidP="00F44C43"/>
        </w:tc>
        <w:tc>
          <w:tcPr>
            <w:tcW w:w="4056" w:type="dxa"/>
            <w:vAlign w:val="center"/>
          </w:tcPr>
          <w:p w14:paraId="5764E34E" w14:textId="77777777" w:rsidR="00930B43" w:rsidRDefault="00930B43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6" w:type="dxa"/>
            <w:vAlign w:val="center"/>
          </w:tcPr>
          <w:p w14:paraId="547102AC" w14:textId="77777777" w:rsidR="00930B43" w:rsidRDefault="00930B43" w:rsidP="00F44C43">
            <w:pPr>
              <w:jc w:val="center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7" w:type="dxa"/>
            <w:vAlign w:val="center"/>
          </w:tcPr>
          <w:p w14:paraId="0E806A70" w14:textId="77777777" w:rsidR="00930B43" w:rsidRDefault="00930B43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14:paraId="243060AB" w14:textId="564E129F" w:rsidR="005015C2" w:rsidRDefault="005015C2" w:rsidP="005015C2">
      <w:pPr>
        <w:pStyle w:val="berschrift1"/>
      </w:pPr>
      <w:r>
        <w:lastRenderedPageBreak/>
        <w:t>Datenverarbeitung</w:t>
      </w:r>
    </w:p>
    <w:p w14:paraId="6C62220A" w14:textId="1135060C" w:rsidR="005015C2" w:rsidRDefault="005015C2" w:rsidP="005015C2">
      <w:pPr>
        <w:pStyle w:val="berschrift2"/>
      </w:pPr>
      <w:r>
        <w:t>Daten vorselektieren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369"/>
        <w:gridCol w:w="4056"/>
        <w:gridCol w:w="4056"/>
        <w:gridCol w:w="4057"/>
      </w:tblGrid>
      <w:tr w:rsidR="003E19ED" w14:paraId="5DDA8104" w14:textId="77777777" w:rsidTr="00F44C43">
        <w:tc>
          <w:tcPr>
            <w:tcW w:w="3369" w:type="dxa"/>
            <w:shd w:val="clear" w:color="auto" w:fill="00B0F0"/>
          </w:tcPr>
          <w:p w14:paraId="34608879" w14:textId="77777777" w:rsidR="003E19ED" w:rsidRDefault="003E19ED" w:rsidP="00F44C43">
            <w:r>
              <w:t>Kurzbeschreibung</w:t>
            </w:r>
          </w:p>
        </w:tc>
        <w:tc>
          <w:tcPr>
            <w:tcW w:w="12169" w:type="dxa"/>
            <w:gridSpan w:val="3"/>
          </w:tcPr>
          <w:p w14:paraId="188793B4" w14:textId="77777777" w:rsidR="003E19ED" w:rsidRDefault="003E19ED" w:rsidP="003E19ED">
            <w:pPr>
              <w:pStyle w:val="Listenabsatz"/>
              <w:numPr>
                <w:ilvl w:val="0"/>
                <w:numId w:val="18"/>
              </w:numPr>
            </w:pPr>
            <w:r>
              <w:t>Einen geeigneten Datensatz auswählen als „Proof of Concept“</w:t>
            </w:r>
          </w:p>
          <w:p w14:paraId="5D0D2F40" w14:textId="0B54DDC2" w:rsidR="003E19ED" w:rsidRDefault="003E19ED" w:rsidP="003E19ED">
            <w:pPr>
              <w:pStyle w:val="Listenabsatz"/>
              <w:numPr>
                <w:ilvl w:val="0"/>
                <w:numId w:val="18"/>
              </w:numPr>
            </w:pPr>
            <w:r>
              <w:t xml:space="preserve">Später weitere Datensätze wählen (Drop-Down Menü für Datenauswahl: AP </w:t>
            </w:r>
            <w:r>
              <w:fldChar w:fldCharType="begin"/>
            </w:r>
            <w:r>
              <w:instrText xml:space="preserve"> REF _Ref150504899 \r \h </w:instrText>
            </w:r>
            <w:r>
              <w:fldChar w:fldCharType="separate"/>
            </w:r>
            <w:r>
              <w:t>4.1</w:t>
            </w:r>
            <w:r>
              <w:fldChar w:fldCharType="end"/>
            </w:r>
            <w:r>
              <w:t>)</w:t>
            </w:r>
          </w:p>
        </w:tc>
      </w:tr>
      <w:tr w:rsidR="003E19ED" w14:paraId="4E5FEFBC" w14:textId="77777777" w:rsidTr="00F44C43">
        <w:tc>
          <w:tcPr>
            <w:tcW w:w="3369" w:type="dxa"/>
            <w:shd w:val="clear" w:color="auto" w:fill="00B0F0"/>
          </w:tcPr>
          <w:p w14:paraId="22945D55" w14:textId="77777777" w:rsidR="003E19ED" w:rsidRDefault="003E19ED" w:rsidP="00F44C43">
            <w:r>
              <w:t>Fragestellungen und Probleme</w:t>
            </w:r>
          </w:p>
        </w:tc>
        <w:tc>
          <w:tcPr>
            <w:tcW w:w="12169" w:type="dxa"/>
            <w:gridSpan w:val="3"/>
          </w:tcPr>
          <w:p w14:paraId="30CD486B" w14:textId="45959AAC" w:rsidR="003E19ED" w:rsidRDefault="003E19ED" w:rsidP="003E19ED">
            <w:pPr>
              <w:pStyle w:val="Listenabsatz"/>
              <w:numPr>
                <w:ilvl w:val="0"/>
                <w:numId w:val="17"/>
              </w:numPr>
            </w:pPr>
            <w:r>
              <w:t>Wie sieht ein „geeigneter“ Datensatz aus? Welche Daten und wie viele Datenpunkte hat dieser Datensatz?</w:t>
            </w:r>
          </w:p>
        </w:tc>
      </w:tr>
      <w:tr w:rsidR="003E19ED" w14:paraId="1F1CD829" w14:textId="77777777" w:rsidTr="00F44C43">
        <w:tc>
          <w:tcPr>
            <w:tcW w:w="3369" w:type="dxa"/>
            <w:shd w:val="clear" w:color="auto" w:fill="00B0F0"/>
          </w:tcPr>
          <w:p w14:paraId="517CE858" w14:textId="77777777" w:rsidR="003E19ED" w:rsidRDefault="003E19ED" w:rsidP="00F44C43">
            <w:r>
              <w:t>Verantwortliche Person</w:t>
            </w:r>
          </w:p>
        </w:tc>
        <w:sdt>
          <w:sdtPr>
            <w:id w:val="1043246818"/>
            <w:placeholder>
              <w:docPart w:val="582A12ADA77C4DCB94F77E2D80494FE7"/>
            </w:placeholder>
            <w:showingPlcHdr/>
            <w:comboBox>
              <w:listItem w:value="Wählen Sie ein Element aus."/>
              <w:listItem w:displayText="Rayk" w:value="Rayk"/>
              <w:listItem w:displayText="Daniel" w:value="Daniel"/>
              <w:listItem w:displayText="Luca" w:value="Luca"/>
              <w:listItem w:displayText="Merten" w:value="Merten"/>
            </w:comboBox>
          </w:sdtPr>
          <w:sdtContent>
            <w:tc>
              <w:tcPr>
                <w:tcW w:w="12169" w:type="dxa"/>
                <w:gridSpan w:val="3"/>
              </w:tcPr>
              <w:p w14:paraId="3FEA6B22" w14:textId="77777777" w:rsidR="003E19ED" w:rsidRDefault="003E19ED" w:rsidP="00F44C43">
                <w:r w:rsidRPr="00BD5160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</w:tr>
      <w:tr w:rsidR="003E19ED" w14:paraId="5F47BC6A" w14:textId="77777777" w:rsidTr="00F44C43">
        <w:tc>
          <w:tcPr>
            <w:tcW w:w="3369" w:type="dxa"/>
            <w:shd w:val="clear" w:color="auto" w:fill="00B0F0"/>
          </w:tcPr>
          <w:p w14:paraId="309D6A72" w14:textId="77777777" w:rsidR="003E19ED" w:rsidRDefault="003E19ED" w:rsidP="00F44C43">
            <w:r>
              <w:t>Terminierung</w:t>
            </w:r>
          </w:p>
        </w:tc>
        <w:tc>
          <w:tcPr>
            <w:tcW w:w="12169" w:type="dxa"/>
            <w:gridSpan w:val="3"/>
          </w:tcPr>
          <w:p w14:paraId="2209712E" w14:textId="77777777" w:rsidR="003E19ED" w:rsidRDefault="003E19ED" w:rsidP="00F44C43">
            <w:r>
              <w:t>Projektwoche xx</w:t>
            </w:r>
          </w:p>
        </w:tc>
      </w:tr>
      <w:tr w:rsidR="003E19ED" w14:paraId="52742770" w14:textId="77777777" w:rsidTr="00F44C43">
        <w:tc>
          <w:tcPr>
            <w:tcW w:w="3369" w:type="dxa"/>
            <w:shd w:val="clear" w:color="auto" w:fill="00B0F0"/>
          </w:tcPr>
          <w:p w14:paraId="5E140C04" w14:textId="77777777" w:rsidR="003E19ED" w:rsidRDefault="003E19ED" w:rsidP="00F44C43">
            <w:r>
              <w:t>Status</w:t>
            </w:r>
          </w:p>
        </w:tc>
        <w:tc>
          <w:tcPr>
            <w:tcW w:w="4056" w:type="dxa"/>
            <w:vAlign w:val="center"/>
          </w:tcPr>
          <w:p w14:paraId="421DE9AB" w14:textId="77777777" w:rsidR="003E19ED" w:rsidRDefault="003E19ED" w:rsidP="00F44C43">
            <w:pPr>
              <w:jc w:val="center"/>
            </w:pPr>
            <w:r>
              <w:t>Not started</w:t>
            </w:r>
          </w:p>
        </w:tc>
        <w:tc>
          <w:tcPr>
            <w:tcW w:w="4056" w:type="dxa"/>
            <w:vAlign w:val="center"/>
          </w:tcPr>
          <w:p w14:paraId="109A1466" w14:textId="77777777" w:rsidR="003E19ED" w:rsidRDefault="003E19ED" w:rsidP="00F44C43">
            <w:pPr>
              <w:jc w:val="center"/>
            </w:pPr>
            <w:r>
              <w:t>In Progress</w:t>
            </w:r>
          </w:p>
        </w:tc>
        <w:tc>
          <w:tcPr>
            <w:tcW w:w="4057" w:type="dxa"/>
            <w:vAlign w:val="center"/>
          </w:tcPr>
          <w:p w14:paraId="020D4747" w14:textId="77777777" w:rsidR="003E19ED" w:rsidRDefault="003E19ED" w:rsidP="00F44C43">
            <w:pPr>
              <w:jc w:val="center"/>
            </w:pPr>
            <w:r>
              <w:t>Done</w:t>
            </w:r>
          </w:p>
        </w:tc>
      </w:tr>
      <w:tr w:rsidR="003E19ED" w14:paraId="440491AD" w14:textId="77777777" w:rsidTr="00F44C43">
        <w:tc>
          <w:tcPr>
            <w:tcW w:w="3369" w:type="dxa"/>
            <w:shd w:val="clear" w:color="auto" w:fill="00B0F0"/>
          </w:tcPr>
          <w:p w14:paraId="4D19D9D1" w14:textId="77777777" w:rsidR="003E19ED" w:rsidRDefault="003E19ED" w:rsidP="00F44C43"/>
        </w:tc>
        <w:tc>
          <w:tcPr>
            <w:tcW w:w="4056" w:type="dxa"/>
            <w:vAlign w:val="center"/>
          </w:tcPr>
          <w:p w14:paraId="73C60781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6" w:type="dxa"/>
            <w:vAlign w:val="center"/>
          </w:tcPr>
          <w:p w14:paraId="0F1AE53D" w14:textId="77777777" w:rsidR="003E19ED" w:rsidRDefault="003E19ED" w:rsidP="00F44C43">
            <w:pPr>
              <w:jc w:val="center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7" w:type="dxa"/>
            <w:vAlign w:val="center"/>
          </w:tcPr>
          <w:p w14:paraId="15D914ED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14:paraId="4C9584DF" w14:textId="183427FE" w:rsidR="003E19ED" w:rsidRDefault="003E19ED" w:rsidP="005015C2">
      <w:pPr>
        <w:pStyle w:val="berschrift3"/>
      </w:pPr>
    </w:p>
    <w:p w14:paraId="23EF07A1" w14:textId="77777777" w:rsidR="003E19ED" w:rsidRDefault="003E19ED">
      <w:pPr>
        <w:widowControl/>
        <w:spacing w:line="240" w:lineRule="auto"/>
        <w:jc w:val="left"/>
        <w:rPr>
          <w:rFonts w:eastAsiaTheme="majorEastAsia"/>
          <w:b/>
          <w:caps/>
          <w:szCs w:val="24"/>
        </w:rPr>
      </w:pPr>
      <w:r>
        <w:br w:type="page"/>
      </w:r>
    </w:p>
    <w:p w14:paraId="0BC0D68B" w14:textId="1E96412D" w:rsidR="005015C2" w:rsidRDefault="005015C2" w:rsidP="005015C2">
      <w:pPr>
        <w:pStyle w:val="berschrift2"/>
      </w:pPr>
      <w:r>
        <w:lastRenderedPageBreak/>
        <w:t>JSON laden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369"/>
        <w:gridCol w:w="4056"/>
        <w:gridCol w:w="4056"/>
        <w:gridCol w:w="4057"/>
      </w:tblGrid>
      <w:tr w:rsidR="003E19ED" w14:paraId="6558A24A" w14:textId="77777777" w:rsidTr="00F44C43">
        <w:tc>
          <w:tcPr>
            <w:tcW w:w="3369" w:type="dxa"/>
            <w:shd w:val="clear" w:color="auto" w:fill="00B0F0"/>
          </w:tcPr>
          <w:p w14:paraId="015FBF16" w14:textId="77777777" w:rsidR="003E19ED" w:rsidRDefault="003E19ED" w:rsidP="00F44C43">
            <w:r>
              <w:t>Kurzbeschreibung</w:t>
            </w:r>
          </w:p>
        </w:tc>
        <w:tc>
          <w:tcPr>
            <w:tcW w:w="12169" w:type="dxa"/>
            <w:gridSpan w:val="3"/>
          </w:tcPr>
          <w:p w14:paraId="17566689" w14:textId="77777777" w:rsidR="003E19ED" w:rsidRDefault="003E19ED" w:rsidP="003E19ED">
            <w:pPr>
              <w:pStyle w:val="Listenabsatz"/>
              <w:numPr>
                <w:ilvl w:val="0"/>
                <w:numId w:val="18"/>
              </w:numPr>
            </w:pPr>
            <w:r>
              <w:t>JSON-Datei aus Datei laden</w:t>
            </w:r>
          </w:p>
          <w:p w14:paraId="1568823A" w14:textId="20ED403C" w:rsidR="003E19ED" w:rsidRDefault="003E19ED" w:rsidP="003E19ED">
            <w:pPr>
              <w:pStyle w:val="Listenabsatz"/>
              <w:numPr>
                <w:ilvl w:val="0"/>
                <w:numId w:val="18"/>
              </w:numPr>
            </w:pPr>
            <w:r>
              <w:t>JSON-Inhalte in andere Datenstruktur überführen (List, Set, Dict o.ä.)</w:t>
            </w:r>
            <w:r>
              <w:rPr>
                <w:rStyle w:val="Funotenzeichen"/>
              </w:rPr>
              <w:footnoteReference w:id="2"/>
            </w:r>
          </w:p>
        </w:tc>
      </w:tr>
      <w:tr w:rsidR="003E19ED" w14:paraId="6F115E78" w14:textId="77777777" w:rsidTr="00F44C43">
        <w:tc>
          <w:tcPr>
            <w:tcW w:w="3369" w:type="dxa"/>
            <w:shd w:val="clear" w:color="auto" w:fill="00B0F0"/>
          </w:tcPr>
          <w:p w14:paraId="1456EC11" w14:textId="77777777" w:rsidR="003E19ED" w:rsidRDefault="003E19ED" w:rsidP="00F44C43">
            <w:r>
              <w:t>Fragestellungen und Probleme</w:t>
            </w:r>
          </w:p>
        </w:tc>
        <w:tc>
          <w:tcPr>
            <w:tcW w:w="12169" w:type="dxa"/>
            <w:gridSpan w:val="3"/>
          </w:tcPr>
          <w:p w14:paraId="2EE2DC5E" w14:textId="77777777" w:rsidR="003E19ED" w:rsidRDefault="003E19ED" w:rsidP="003E19ED">
            <w:pPr>
              <w:pStyle w:val="Listenabsatz"/>
              <w:numPr>
                <w:ilvl w:val="0"/>
                <w:numId w:val="17"/>
              </w:numPr>
            </w:pPr>
            <w:r>
              <w:t>Welche Datenstruktur wird das JSON repräsentiert?</w:t>
            </w:r>
          </w:p>
          <w:p w14:paraId="4DC54E3C" w14:textId="77777777" w:rsidR="003E19ED" w:rsidRDefault="003E19ED" w:rsidP="003E19ED">
            <w:pPr>
              <w:pStyle w:val="Listenabsatz"/>
              <w:numPr>
                <w:ilvl w:val="0"/>
                <w:numId w:val="17"/>
              </w:numPr>
            </w:pPr>
            <w:r>
              <w:t>Alle Variablen in eine Datenstruktur oder separate Listen?</w:t>
            </w:r>
          </w:p>
          <w:p w14:paraId="65AB1354" w14:textId="5E17FF5D" w:rsidR="003E19ED" w:rsidRDefault="003E19ED" w:rsidP="003E19ED">
            <w:pPr>
              <w:pStyle w:val="Listenabsatz"/>
              <w:numPr>
                <w:ilvl w:val="0"/>
                <w:numId w:val="17"/>
              </w:numPr>
            </w:pPr>
            <w:r>
              <w:t>Welche Datenstruktur benötigen die Visualisierungen? (z.B. bestimmte Datentypen bei der Verwendung von Bibliotheken)</w:t>
            </w:r>
          </w:p>
        </w:tc>
      </w:tr>
      <w:tr w:rsidR="003E19ED" w14:paraId="0B18AB84" w14:textId="77777777" w:rsidTr="00F44C43">
        <w:tc>
          <w:tcPr>
            <w:tcW w:w="3369" w:type="dxa"/>
            <w:shd w:val="clear" w:color="auto" w:fill="00B0F0"/>
          </w:tcPr>
          <w:p w14:paraId="08622373" w14:textId="77777777" w:rsidR="003E19ED" w:rsidRDefault="003E19ED" w:rsidP="00F44C43">
            <w:r>
              <w:t>Verantwortliche Person</w:t>
            </w:r>
          </w:p>
        </w:tc>
        <w:sdt>
          <w:sdtPr>
            <w:id w:val="1573768689"/>
            <w:placeholder>
              <w:docPart w:val="838AF7DF8E584E5DAC75DE0EBB348CF0"/>
            </w:placeholder>
            <w:comboBox>
              <w:listItem w:value="Wählen Sie ein Element aus."/>
              <w:listItem w:displayText="Rayk" w:value="Rayk"/>
              <w:listItem w:displayText="Daniel" w:value="Daniel"/>
              <w:listItem w:displayText="Luca" w:value="Luca"/>
              <w:listItem w:displayText="Merten" w:value="Merten"/>
            </w:comboBox>
          </w:sdtPr>
          <w:sdtContent>
            <w:tc>
              <w:tcPr>
                <w:tcW w:w="12169" w:type="dxa"/>
                <w:gridSpan w:val="3"/>
              </w:tcPr>
              <w:p w14:paraId="37F69E03" w14:textId="7B9D3F72" w:rsidR="003E19ED" w:rsidRDefault="00D10F1E" w:rsidP="00F44C43">
                <w:r>
                  <w:t>Merten</w:t>
                </w:r>
              </w:p>
            </w:tc>
          </w:sdtContent>
        </w:sdt>
      </w:tr>
      <w:tr w:rsidR="003E19ED" w14:paraId="3519A62D" w14:textId="77777777" w:rsidTr="00F44C43">
        <w:tc>
          <w:tcPr>
            <w:tcW w:w="3369" w:type="dxa"/>
            <w:shd w:val="clear" w:color="auto" w:fill="00B0F0"/>
          </w:tcPr>
          <w:p w14:paraId="4C7892F0" w14:textId="77777777" w:rsidR="003E19ED" w:rsidRDefault="003E19ED" w:rsidP="00F44C43">
            <w:r>
              <w:t>Terminierung</w:t>
            </w:r>
          </w:p>
        </w:tc>
        <w:tc>
          <w:tcPr>
            <w:tcW w:w="12169" w:type="dxa"/>
            <w:gridSpan w:val="3"/>
          </w:tcPr>
          <w:p w14:paraId="48A9CC91" w14:textId="77777777" w:rsidR="003E19ED" w:rsidRDefault="003E19ED" w:rsidP="00F44C43">
            <w:r>
              <w:t>Projektwoche xx</w:t>
            </w:r>
          </w:p>
        </w:tc>
      </w:tr>
      <w:tr w:rsidR="003E19ED" w14:paraId="5A5D3E1E" w14:textId="77777777" w:rsidTr="00F44C43">
        <w:tc>
          <w:tcPr>
            <w:tcW w:w="3369" w:type="dxa"/>
            <w:shd w:val="clear" w:color="auto" w:fill="00B0F0"/>
          </w:tcPr>
          <w:p w14:paraId="3408DB79" w14:textId="77777777" w:rsidR="003E19ED" w:rsidRDefault="003E19ED" w:rsidP="00F44C43">
            <w:r>
              <w:t>Status</w:t>
            </w:r>
          </w:p>
        </w:tc>
        <w:tc>
          <w:tcPr>
            <w:tcW w:w="4056" w:type="dxa"/>
            <w:vAlign w:val="center"/>
          </w:tcPr>
          <w:p w14:paraId="52D8839A" w14:textId="77777777" w:rsidR="003E19ED" w:rsidRDefault="003E19ED" w:rsidP="00F44C43">
            <w:pPr>
              <w:jc w:val="center"/>
            </w:pPr>
            <w:r>
              <w:t>Not started</w:t>
            </w:r>
          </w:p>
        </w:tc>
        <w:tc>
          <w:tcPr>
            <w:tcW w:w="4056" w:type="dxa"/>
            <w:vAlign w:val="center"/>
          </w:tcPr>
          <w:p w14:paraId="573D9232" w14:textId="77777777" w:rsidR="003E19ED" w:rsidRDefault="003E19ED" w:rsidP="00F44C43">
            <w:pPr>
              <w:jc w:val="center"/>
            </w:pPr>
            <w:r>
              <w:t>In Progress</w:t>
            </w:r>
          </w:p>
        </w:tc>
        <w:tc>
          <w:tcPr>
            <w:tcW w:w="4057" w:type="dxa"/>
            <w:vAlign w:val="center"/>
          </w:tcPr>
          <w:p w14:paraId="701E6D8A" w14:textId="77777777" w:rsidR="003E19ED" w:rsidRDefault="003E19ED" w:rsidP="00F44C43">
            <w:pPr>
              <w:jc w:val="center"/>
            </w:pPr>
            <w:r>
              <w:t>Done</w:t>
            </w:r>
          </w:p>
        </w:tc>
      </w:tr>
      <w:tr w:rsidR="003E19ED" w14:paraId="0F6C0222" w14:textId="77777777" w:rsidTr="00F44C43">
        <w:tc>
          <w:tcPr>
            <w:tcW w:w="3369" w:type="dxa"/>
            <w:shd w:val="clear" w:color="auto" w:fill="00B0F0"/>
          </w:tcPr>
          <w:p w14:paraId="4624EFD2" w14:textId="77777777" w:rsidR="003E19ED" w:rsidRDefault="003E19ED" w:rsidP="00F44C43"/>
        </w:tc>
        <w:tc>
          <w:tcPr>
            <w:tcW w:w="4056" w:type="dxa"/>
            <w:vAlign w:val="center"/>
          </w:tcPr>
          <w:p w14:paraId="12112CD9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6" w:type="dxa"/>
            <w:vAlign w:val="center"/>
          </w:tcPr>
          <w:p w14:paraId="37F24757" w14:textId="77777777" w:rsidR="003E19ED" w:rsidRDefault="003E19ED" w:rsidP="00F44C43">
            <w:pPr>
              <w:jc w:val="center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7" w:type="dxa"/>
            <w:vAlign w:val="center"/>
          </w:tcPr>
          <w:p w14:paraId="64A7AB85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14:paraId="7B01A5B2" w14:textId="4395E8AB" w:rsidR="003E19ED" w:rsidRDefault="003E19ED" w:rsidP="005015C2"/>
    <w:p w14:paraId="690BC7F4" w14:textId="77777777" w:rsidR="003E19ED" w:rsidRDefault="003E19ED">
      <w:pPr>
        <w:widowControl/>
        <w:spacing w:line="240" w:lineRule="auto"/>
        <w:jc w:val="left"/>
      </w:pPr>
      <w:r>
        <w:br w:type="page"/>
      </w:r>
    </w:p>
    <w:p w14:paraId="31A54094" w14:textId="782E83CA" w:rsidR="005015C2" w:rsidRDefault="005015C2" w:rsidP="005015C2">
      <w:pPr>
        <w:pStyle w:val="berschrift2"/>
      </w:pPr>
      <w:r>
        <w:lastRenderedPageBreak/>
        <w:t>ggf. weitere Daten erzeugen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369"/>
        <w:gridCol w:w="4056"/>
        <w:gridCol w:w="4056"/>
        <w:gridCol w:w="4057"/>
      </w:tblGrid>
      <w:tr w:rsidR="003E19ED" w14:paraId="52057199" w14:textId="77777777" w:rsidTr="00F44C43">
        <w:tc>
          <w:tcPr>
            <w:tcW w:w="3369" w:type="dxa"/>
            <w:shd w:val="clear" w:color="auto" w:fill="00B0F0"/>
          </w:tcPr>
          <w:p w14:paraId="52371757" w14:textId="77777777" w:rsidR="003E19ED" w:rsidRDefault="003E19ED" w:rsidP="00F44C43">
            <w:r>
              <w:t>Kurzbeschreibung</w:t>
            </w:r>
          </w:p>
        </w:tc>
        <w:tc>
          <w:tcPr>
            <w:tcW w:w="12169" w:type="dxa"/>
            <w:gridSpan w:val="3"/>
          </w:tcPr>
          <w:p w14:paraId="2CB5B59F" w14:textId="29819DE7" w:rsidR="003E19ED" w:rsidRDefault="003E19ED" w:rsidP="003E19ED">
            <w:pPr>
              <w:pStyle w:val="Listenabsatz"/>
              <w:numPr>
                <w:ilvl w:val="0"/>
                <w:numId w:val="18"/>
              </w:numPr>
            </w:pPr>
            <w:r>
              <w:t xml:space="preserve">Falls notwendig weitere Datensätze erzeugen oder Internet Recherche nach weiteren Daten </w:t>
            </w:r>
          </w:p>
        </w:tc>
      </w:tr>
      <w:tr w:rsidR="003E19ED" w14:paraId="6042F155" w14:textId="77777777" w:rsidTr="00F44C43">
        <w:tc>
          <w:tcPr>
            <w:tcW w:w="3369" w:type="dxa"/>
            <w:shd w:val="clear" w:color="auto" w:fill="00B0F0"/>
          </w:tcPr>
          <w:p w14:paraId="35E3D672" w14:textId="77777777" w:rsidR="003E19ED" w:rsidRDefault="003E19ED" w:rsidP="00F44C43">
            <w:r>
              <w:t>Fragestellungen und Probleme</w:t>
            </w:r>
          </w:p>
        </w:tc>
        <w:tc>
          <w:tcPr>
            <w:tcW w:w="12169" w:type="dxa"/>
            <w:gridSpan w:val="3"/>
          </w:tcPr>
          <w:p w14:paraId="5FA5372F" w14:textId="712C3951" w:rsidR="003E19ED" w:rsidRDefault="003E19ED" w:rsidP="003E19ED">
            <w:pPr>
              <w:pStyle w:val="Listenabsatz"/>
              <w:numPr>
                <w:ilvl w:val="0"/>
                <w:numId w:val="17"/>
              </w:numPr>
            </w:pPr>
            <w:r>
              <w:t>Wie realistisch sind die selbst erzeugten Daten?</w:t>
            </w:r>
          </w:p>
        </w:tc>
      </w:tr>
      <w:tr w:rsidR="003E19ED" w14:paraId="03F40D60" w14:textId="77777777" w:rsidTr="00F44C43">
        <w:tc>
          <w:tcPr>
            <w:tcW w:w="3369" w:type="dxa"/>
            <w:shd w:val="clear" w:color="auto" w:fill="00B0F0"/>
          </w:tcPr>
          <w:p w14:paraId="03313794" w14:textId="77777777" w:rsidR="003E19ED" w:rsidRDefault="003E19ED" w:rsidP="00F44C43">
            <w:r>
              <w:t>Verantwortliche Person</w:t>
            </w:r>
          </w:p>
        </w:tc>
        <w:sdt>
          <w:sdtPr>
            <w:id w:val="1540780063"/>
            <w:placeholder>
              <w:docPart w:val="D0AEDEB311BD46A591743AB42DD59FE8"/>
            </w:placeholder>
            <w:showingPlcHdr/>
            <w:comboBox>
              <w:listItem w:value="Wählen Sie ein Element aus."/>
              <w:listItem w:displayText="Rayk" w:value="Rayk"/>
              <w:listItem w:displayText="Daniel" w:value="Daniel"/>
              <w:listItem w:displayText="Luca" w:value="Luca"/>
              <w:listItem w:displayText="Merten" w:value="Merten"/>
            </w:comboBox>
          </w:sdtPr>
          <w:sdtContent>
            <w:tc>
              <w:tcPr>
                <w:tcW w:w="12169" w:type="dxa"/>
                <w:gridSpan w:val="3"/>
              </w:tcPr>
              <w:p w14:paraId="122DD93F" w14:textId="77777777" w:rsidR="003E19ED" w:rsidRDefault="003E19ED" w:rsidP="00F44C43">
                <w:r w:rsidRPr="00BD5160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</w:tr>
      <w:tr w:rsidR="003E19ED" w14:paraId="177164FE" w14:textId="77777777" w:rsidTr="00F44C43">
        <w:tc>
          <w:tcPr>
            <w:tcW w:w="3369" w:type="dxa"/>
            <w:shd w:val="clear" w:color="auto" w:fill="00B0F0"/>
          </w:tcPr>
          <w:p w14:paraId="44B1CAEE" w14:textId="77777777" w:rsidR="003E19ED" w:rsidRDefault="003E19ED" w:rsidP="00F44C43">
            <w:r>
              <w:t>Terminierung</w:t>
            </w:r>
          </w:p>
        </w:tc>
        <w:tc>
          <w:tcPr>
            <w:tcW w:w="12169" w:type="dxa"/>
            <w:gridSpan w:val="3"/>
          </w:tcPr>
          <w:p w14:paraId="73C2E8FF" w14:textId="77777777" w:rsidR="003E19ED" w:rsidRDefault="003E19ED" w:rsidP="00F44C43">
            <w:r>
              <w:t>Projektwoche xx</w:t>
            </w:r>
          </w:p>
        </w:tc>
      </w:tr>
      <w:tr w:rsidR="003E19ED" w14:paraId="0FB49DDA" w14:textId="77777777" w:rsidTr="00F44C43">
        <w:tc>
          <w:tcPr>
            <w:tcW w:w="3369" w:type="dxa"/>
            <w:shd w:val="clear" w:color="auto" w:fill="00B0F0"/>
          </w:tcPr>
          <w:p w14:paraId="743C1C8B" w14:textId="77777777" w:rsidR="003E19ED" w:rsidRDefault="003E19ED" w:rsidP="00F44C43">
            <w:r>
              <w:t>Status</w:t>
            </w:r>
          </w:p>
        </w:tc>
        <w:tc>
          <w:tcPr>
            <w:tcW w:w="4056" w:type="dxa"/>
            <w:vAlign w:val="center"/>
          </w:tcPr>
          <w:p w14:paraId="411FEA25" w14:textId="77777777" w:rsidR="003E19ED" w:rsidRDefault="003E19ED" w:rsidP="00F44C43">
            <w:pPr>
              <w:jc w:val="center"/>
            </w:pPr>
            <w:r>
              <w:t>Not started</w:t>
            </w:r>
          </w:p>
        </w:tc>
        <w:tc>
          <w:tcPr>
            <w:tcW w:w="4056" w:type="dxa"/>
            <w:vAlign w:val="center"/>
          </w:tcPr>
          <w:p w14:paraId="00666BC8" w14:textId="77777777" w:rsidR="003E19ED" w:rsidRDefault="003E19ED" w:rsidP="00F44C43">
            <w:pPr>
              <w:jc w:val="center"/>
            </w:pPr>
            <w:r>
              <w:t>In Progress</w:t>
            </w:r>
          </w:p>
        </w:tc>
        <w:tc>
          <w:tcPr>
            <w:tcW w:w="4057" w:type="dxa"/>
            <w:vAlign w:val="center"/>
          </w:tcPr>
          <w:p w14:paraId="74417F11" w14:textId="77777777" w:rsidR="003E19ED" w:rsidRDefault="003E19ED" w:rsidP="00F44C43">
            <w:pPr>
              <w:jc w:val="center"/>
            </w:pPr>
            <w:r>
              <w:t>Done</w:t>
            </w:r>
          </w:p>
        </w:tc>
      </w:tr>
      <w:tr w:rsidR="003E19ED" w14:paraId="3F24C3EA" w14:textId="77777777" w:rsidTr="00F44C43">
        <w:tc>
          <w:tcPr>
            <w:tcW w:w="3369" w:type="dxa"/>
            <w:shd w:val="clear" w:color="auto" w:fill="00B0F0"/>
          </w:tcPr>
          <w:p w14:paraId="1F185AA3" w14:textId="77777777" w:rsidR="003E19ED" w:rsidRDefault="003E19ED" w:rsidP="00F44C43"/>
        </w:tc>
        <w:tc>
          <w:tcPr>
            <w:tcW w:w="4056" w:type="dxa"/>
            <w:vAlign w:val="center"/>
          </w:tcPr>
          <w:p w14:paraId="0459D9AA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6" w:type="dxa"/>
            <w:vAlign w:val="center"/>
          </w:tcPr>
          <w:p w14:paraId="05FFF5F3" w14:textId="77777777" w:rsidR="003E19ED" w:rsidRDefault="003E19ED" w:rsidP="00F44C43">
            <w:pPr>
              <w:jc w:val="center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7" w:type="dxa"/>
            <w:vAlign w:val="center"/>
          </w:tcPr>
          <w:p w14:paraId="478B1EAE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14:paraId="481D78CB" w14:textId="64F283D9" w:rsidR="003E19ED" w:rsidRDefault="003E19ED" w:rsidP="00A25553">
      <w:pPr>
        <w:pStyle w:val="berschrift3"/>
      </w:pPr>
    </w:p>
    <w:p w14:paraId="46B9107F" w14:textId="77777777" w:rsidR="003E19ED" w:rsidRDefault="003E19ED">
      <w:pPr>
        <w:widowControl/>
        <w:spacing w:line="240" w:lineRule="auto"/>
        <w:jc w:val="left"/>
        <w:rPr>
          <w:rFonts w:eastAsiaTheme="majorEastAsia"/>
          <w:b/>
          <w:caps/>
          <w:szCs w:val="24"/>
        </w:rPr>
      </w:pPr>
      <w:r>
        <w:br w:type="page"/>
      </w:r>
    </w:p>
    <w:p w14:paraId="65D84C1D" w14:textId="75CB7015" w:rsidR="005015C2" w:rsidRDefault="005015C2" w:rsidP="005015C2">
      <w:pPr>
        <w:pStyle w:val="berschrift2"/>
      </w:pPr>
      <w:r>
        <w:lastRenderedPageBreak/>
        <w:t xml:space="preserve">Daten gruppieren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369"/>
        <w:gridCol w:w="4056"/>
        <w:gridCol w:w="4056"/>
        <w:gridCol w:w="4057"/>
      </w:tblGrid>
      <w:tr w:rsidR="003E19ED" w14:paraId="2F8EAC81" w14:textId="77777777" w:rsidTr="00F44C43">
        <w:tc>
          <w:tcPr>
            <w:tcW w:w="3369" w:type="dxa"/>
            <w:shd w:val="clear" w:color="auto" w:fill="00B0F0"/>
          </w:tcPr>
          <w:p w14:paraId="10DA2A61" w14:textId="77777777" w:rsidR="003E19ED" w:rsidRDefault="003E19ED" w:rsidP="00F44C43">
            <w:r>
              <w:t>Kurzbeschreibung</w:t>
            </w:r>
          </w:p>
        </w:tc>
        <w:tc>
          <w:tcPr>
            <w:tcW w:w="12169" w:type="dxa"/>
            <w:gridSpan w:val="3"/>
          </w:tcPr>
          <w:p w14:paraId="23026FFB" w14:textId="79013DAC" w:rsidR="003E19ED" w:rsidRDefault="003E19ED" w:rsidP="003E19ED">
            <w:pPr>
              <w:pStyle w:val="Listenabsatz"/>
              <w:numPr>
                <w:ilvl w:val="0"/>
                <w:numId w:val="18"/>
              </w:numPr>
            </w:pPr>
            <w:r>
              <w:t>Datenreihe in einzelne Prozessabschnitte unterteilen (Brühablauf)</w:t>
            </w:r>
          </w:p>
        </w:tc>
      </w:tr>
      <w:tr w:rsidR="003E19ED" w14:paraId="299A6B6C" w14:textId="77777777" w:rsidTr="00F44C43">
        <w:tc>
          <w:tcPr>
            <w:tcW w:w="3369" w:type="dxa"/>
            <w:shd w:val="clear" w:color="auto" w:fill="00B0F0"/>
          </w:tcPr>
          <w:p w14:paraId="0F7C8CCF" w14:textId="77777777" w:rsidR="003E19ED" w:rsidRDefault="003E19ED" w:rsidP="00F44C43">
            <w:r>
              <w:t>Fragestellungen und Probleme</w:t>
            </w:r>
          </w:p>
        </w:tc>
        <w:tc>
          <w:tcPr>
            <w:tcW w:w="12169" w:type="dxa"/>
            <w:gridSpan w:val="3"/>
          </w:tcPr>
          <w:p w14:paraId="0AD0AD00" w14:textId="77777777" w:rsidR="003E19ED" w:rsidRDefault="003E19ED" w:rsidP="003E19ED">
            <w:pPr>
              <w:pStyle w:val="Listenabsatz"/>
              <w:numPr>
                <w:ilvl w:val="0"/>
                <w:numId w:val="17"/>
              </w:numPr>
            </w:pPr>
            <w:r>
              <w:t>Was tun bei unterschiedlicher Anzahl von Messpunkten je Datensatz?</w:t>
            </w:r>
          </w:p>
          <w:p w14:paraId="07643037" w14:textId="452CCD55" w:rsidR="003E19ED" w:rsidRDefault="003E19ED" w:rsidP="003E19ED">
            <w:pPr>
              <w:pStyle w:val="Listenabsatz"/>
              <w:numPr>
                <w:ilvl w:val="0"/>
                <w:numId w:val="17"/>
              </w:numPr>
            </w:pPr>
            <w:r>
              <w:t>Einzelne Datensätze unterscheiden sich hinsichtlich der Anzahl der Messwerte</w:t>
            </w:r>
          </w:p>
        </w:tc>
      </w:tr>
      <w:tr w:rsidR="003E19ED" w14:paraId="486935DA" w14:textId="77777777" w:rsidTr="00F44C43">
        <w:tc>
          <w:tcPr>
            <w:tcW w:w="3369" w:type="dxa"/>
            <w:shd w:val="clear" w:color="auto" w:fill="00B0F0"/>
          </w:tcPr>
          <w:p w14:paraId="2417E5FA" w14:textId="77777777" w:rsidR="003E19ED" w:rsidRDefault="003E19ED" w:rsidP="00F44C43">
            <w:r>
              <w:t>Verantwortliche Person</w:t>
            </w:r>
          </w:p>
        </w:tc>
        <w:sdt>
          <w:sdtPr>
            <w:id w:val="885908826"/>
            <w:placeholder>
              <w:docPart w:val="D23AFA9EE9AC475C903EA5646E5E6166"/>
            </w:placeholder>
            <w:showingPlcHdr/>
            <w:comboBox>
              <w:listItem w:value="Wählen Sie ein Element aus."/>
              <w:listItem w:displayText="Rayk" w:value="Rayk"/>
              <w:listItem w:displayText="Daniel" w:value="Daniel"/>
              <w:listItem w:displayText="Luca" w:value="Luca"/>
              <w:listItem w:displayText="Merten" w:value="Merten"/>
            </w:comboBox>
          </w:sdtPr>
          <w:sdtContent>
            <w:tc>
              <w:tcPr>
                <w:tcW w:w="12169" w:type="dxa"/>
                <w:gridSpan w:val="3"/>
              </w:tcPr>
              <w:p w14:paraId="43DE7632" w14:textId="77777777" w:rsidR="003E19ED" w:rsidRDefault="003E19ED" w:rsidP="00F44C43">
                <w:r w:rsidRPr="00BD5160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</w:tr>
      <w:tr w:rsidR="003E19ED" w14:paraId="7AA67136" w14:textId="77777777" w:rsidTr="00F44C43">
        <w:tc>
          <w:tcPr>
            <w:tcW w:w="3369" w:type="dxa"/>
            <w:shd w:val="clear" w:color="auto" w:fill="00B0F0"/>
          </w:tcPr>
          <w:p w14:paraId="0743D64C" w14:textId="77777777" w:rsidR="003E19ED" w:rsidRDefault="003E19ED" w:rsidP="00F44C43">
            <w:r>
              <w:t>Terminierung</w:t>
            </w:r>
          </w:p>
        </w:tc>
        <w:tc>
          <w:tcPr>
            <w:tcW w:w="12169" w:type="dxa"/>
            <w:gridSpan w:val="3"/>
          </w:tcPr>
          <w:p w14:paraId="5080DCE1" w14:textId="77777777" w:rsidR="003E19ED" w:rsidRDefault="003E19ED" w:rsidP="00F44C43">
            <w:r>
              <w:t>Projektwoche xx</w:t>
            </w:r>
          </w:p>
        </w:tc>
      </w:tr>
      <w:tr w:rsidR="003E19ED" w14:paraId="75B217A8" w14:textId="77777777" w:rsidTr="00F44C43">
        <w:tc>
          <w:tcPr>
            <w:tcW w:w="3369" w:type="dxa"/>
            <w:shd w:val="clear" w:color="auto" w:fill="00B0F0"/>
          </w:tcPr>
          <w:p w14:paraId="5E521DC6" w14:textId="77777777" w:rsidR="003E19ED" w:rsidRDefault="003E19ED" w:rsidP="00F44C43">
            <w:r>
              <w:t>Status</w:t>
            </w:r>
          </w:p>
        </w:tc>
        <w:tc>
          <w:tcPr>
            <w:tcW w:w="4056" w:type="dxa"/>
            <w:vAlign w:val="center"/>
          </w:tcPr>
          <w:p w14:paraId="0F4D2A32" w14:textId="77777777" w:rsidR="003E19ED" w:rsidRDefault="003E19ED" w:rsidP="00F44C43">
            <w:pPr>
              <w:jc w:val="center"/>
            </w:pPr>
            <w:r>
              <w:t>Not started</w:t>
            </w:r>
          </w:p>
        </w:tc>
        <w:tc>
          <w:tcPr>
            <w:tcW w:w="4056" w:type="dxa"/>
            <w:vAlign w:val="center"/>
          </w:tcPr>
          <w:p w14:paraId="1E587DE8" w14:textId="77777777" w:rsidR="003E19ED" w:rsidRDefault="003E19ED" w:rsidP="00F44C43">
            <w:pPr>
              <w:jc w:val="center"/>
            </w:pPr>
            <w:r>
              <w:t>In Progress</w:t>
            </w:r>
          </w:p>
        </w:tc>
        <w:tc>
          <w:tcPr>
            <w:tcW w:w="4057" w:type="dxa"/>
            <w:vAlign w:val="center"/>
          </w:tcPr>
          <w:p w14:paraId="43E2FA88" w14:textId="77777777" w:rsidR="003E19ED" w:rsidRDefault="003E19ED" w:rsidP="00F44C43">
            <w:pPr>
              <w:jc w:val="center"/>
            </w:pPr>
            <w:r>
              <w:t>Done</w:t>
            </w:r>
          </w:p>
        </w:tc>
      </w:tr>
      <w:tr w:rsidR="003E19ED" w14:paraId="67912086" w14:textId="77777777" w:rsidTr="00F44C43">
        <w:tc>
          <w:tcPr>
            <w:tcW w:w="3369" w:type="dxa"/>
            <w:shd w:val="clear" w:color="auto" w:fill="00B0F0"/>
          </w:tcPr>
          <w:p w14:paraId="4C428995" w14:textId="77777777" w:rsidR="003E19ED" w:rsidRDefault="003E19ED" w:rsidP="00F44C43"/>
        </w:tc>
        <w:tc>
          <w:tcPr>
            <w:tcW w:w="4056" w:type="dxa"/>
            <w:vAlign w:val="center"/>
          </w:tcPr>
          <w:p w14:paraId="2FA4F538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6" w:type="dxa"/>
            <w:vAlign w:val="center"/>
          </w:tcPr>
          <w:p w14:paraId="666021E2" w14:textId="77777777" w:rsidR="003E19ED" w:rsidRDefault="003E19ED" w:rsidP="00F44C43">
            <w:pPr>
              <w:jc w:val="center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7" w:type="dxa"/>
            <w:vAlign w:val="center"/>
          </w:tcPr>
          <w:p w14:paraId="1100D251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14:paraId="35ECF364" w14:textId="0D083F5F" w:rsidR="003E19ED" w:rsidRDefault="003E19ED" w:rsidP="005015C2"/>
    <w:p w14:paraId="1073E02E" w14:textId="77777777" w:rsidR="003E19ED" w:rsidRDefault="003E19ED">
      <w:pPr>
        <w:widowControl/>
        <w:spacing w:line="240" w:lineRule="auto"/>
        <w:jc w:val="left"/>
      </w:pPr>
      <w:r>
        <w:br w:type="page"/>
      </w:r>
    </w:p>
    <w:p w14:paraId="5E420AA9" w14:textId="79715EEF" w:rsidR="005015C2" w:rsidRDefault="005015C2" w:rsidP="005015C2">
      <w:pPr>
        <w:pStyle w:val="berschrift2"/>
      </w:pPr>
      <w:r>
        <w:lastRenderedPageBreak/>
        <w:t>Interpolieren Datenpunkten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369"/>
        <w:gridCol w:w="4056"/>
        <w:gridCol w:w="4056"/>
        <w:gridCol w:w="4057"/>
      </w:tblGrid>
      <w:tr w:rsidR="003E19ED" w14:paraId="1B526499" w14:textId="77777777" w:rsidTr="00F44C43">
        <w:tc>
          <w:tcPr>
            <w:tcW w:w="3369" w:type="dxa"/>
            <w:shd w:val="clear" w:color="auto" w:fill="00B0F0"/>
          </w:tcPr>
          <w:p w14:paraId="48738318" w14:textId="77777777" w:rsidR="003E19ED" w:rsidRDefault="003E19ED" w:rsidP="00F44C43">
            <w:r>
              <w:t>Kurzbeschreibung</w:t>
            </w:r>
          </w:p>
        </w:tc>
        <w:tc>
          <w:tcPr>
            <w:tcW w:w="12169" w:type="dxa"/>
            <w:gridSpan w:val="3"/>
          </w:tcPr>
          <w:p w14:paraId="4D7B6B31" w14:textId="77777777" w:rsidR="003E19ED" w:rsidRDefault="003E19ED" w:rsidP="003E19ED">
            <w:pPr>
              <w:pStyle w:val="Listenabsatz"/>
              <w:numPr>
                <w:ilvl w:val="0"/>
                <w:numId w:val="18"/>
              </w:numPr>
            </w:pPr>
            <w:r>
              <w:t>Zwischen einzelnen Datenpunkten interpolieren für glatte Graphen und Time-Slider</w:t>
            </w:r>
          </w:p>
          <w:p w14:paraId="4A8CEC4F" w14:textId="78CD5F80" w:rsidR="003E19ED" w:rsidRDefault="003E19ED" w:rsidP="003E19ED">
            <w:pPr>
              <w:pStyle w:val="Listenabsatz"/>
              <w:numPr>
                <w:ilvl w:val="0"/>
                <w:numId w:val="18"/>
              </w:numPr>
            </w:pPr>
            <w:r>
              <w:t>Durch Interpolation fehlende Datenpunkte (bei kleineren Datensätzen) erzeugen</w:t>
            </w:r>
          </w:p>
        </w:tc>
      </w:tr>
      <w:tr w:rsidR="003E19ED" w14:paraId="05D414AF" w14:textId="77777777" w:rsidTr="00F44C43">
        <w:tc>
          <w:tcPr>
            <w:tcW w:w="3369" w:type="dxa"/>
            <w:shd w:val="clear" w:color="auto" w:fill="00B0F0"/>
          </w:tcPr>
          <w:p w14:paraId="42EA0983" w14:textId="77777777" w:rsidR="003E19ED" w:rsidRDefault="003E19ED" w:rsidP="00F44C43">
            <w:r>
              <w:t>Fragestellungen und Probleme</w:t>
            </w:r>
          </w:p>
        </w:tc>
        <w:tc>
          <w:tcPr>
            <w:tcW w:w="12169" w:type="dxa"/>
            <w:gridSpan w:val="3"/>
          </w:tcPr>
          <w:p w14:paraId="1FF14440" w14:textId="1D3C2A5A" w:rsidR="003E19ED" w:rsidRDefault="003E19ED" w:rsidP="003E19ED">
            <w:pPr>
              <w:pStyle w:val="Listenabsatz"/>
              <w:numPr>
                <w:ilvl w:val="0"/>
                <w:numId w:val="17"/>
              </w:numPr>
            </w:pPr>
            <w:r>
              <w:t>Interpolationsverfahren (linear, quadratisch, …)</w:t>
            </w:r>
          </w:p>
        </w:tc>
      </w:tr>
      <w:tr w:rsidR="003E19ED" w14:paraId="03F850A6" w14:textId="77777777" w:rsidTr="00F44C43">
        <w:tc>
          <w:tcPr>
            <w:tcW w:w="3369" w:type="dxa"/>
            <w:shd w:val="clear" w:color="auto" w:fill="00B0F0"/>
          </w:tcPr>
          <w:p w14:paraId="342A315A" w14:textId="77777777" w:rsidR="003E19ED" w:rsidRDefault="003E19ED" w:rsidP="00F44C43">
            <w:r>
              <w:t>Verantwortliche Person</w:t>
            </w:r>
          </w:p>
        </w:tc>
        <w:sdt>
          <w:sdtPr>
            <w:id w:val="2094193572"/>
            <w:placeholder>
              <w:docPart w:val="1FA100660AE84196A06E3F6194924DC0"/>
            </w:placeholder>
            <w:showingPlcHdr/>
            <w:comboBox>
              <w:listItem w:value="Wählen Sie ein Element aus."/>
              <w:listItem w:displayText="Rayk" w:value="Rayk"/>
              <w:listItem w:displayText="Daniel" w:value="Daniel"/>
              <w:listItem w:displayText="Luca" w:value="Luca"/>
              <w:listItem w:displayText="Merten" w:value="Merten"/>
            </w:comboBox>
          </w:sdtPr>
          <w:sdtContent>
            <w:tc>
              <w:tcPr>
                <w:tcW w:w="12169" w:type="dxa"/>
                <w:gridSpan w:val="3"/>
              </w:tcPr>
              <w:p w14:paraId="51B410E0" w14:textId="77777777" w:rsidR="003E19ED" w:rsidRDefault="003E19ED" w:rsidP="00F44C43">
                <w:r w:rsidRPr="00BD5160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</w:tr>
      <w:tr w:rsidR="003E19ED" w14:paraId="69DFF5AA" w14:textId="77777777" w:rsidTr="00F44C43">
        <w:tc>
          <w:tcPr>
            <w:tcW w:w="3369" w:type="dxa"/>
            <w:shd w:val="clear" w:color="auto" w:fill="00B0F0"/>
          </w:tcPr>
          <w:p w14:paraId="683A99AA" w14:textId="77777777" w:rsidR="003E19ED" w:rsidRDefault="003E19ED" w:rsidP="00F44C43">
            <w:r>
              <w:t>Terminierung</w:t>
            </w:r>
          </w:p>
        </w:tc>
        <w:tc>
          <w:tcPr>
            <w:tcW w:w="12169" w:type="dxa"/>
            <w:gridSpan w:val="3"/>
          </w:tcPr>
          <w:p w14:paraId="2B25F2CA" w14:textId="77777777" w:rsidR="003E19ED" w:rsidRDefault="003E19ED" w:rsidP="00F44C43">
            <w:r>
              <w:t>Projektwoche xx</w:t>
            </w:r>
          </w:p>
        </w:tc>
      </w:tr>
      <w:tr w:rsidR="003E19ED" w14:paraId="56090410" w14:textId="77777777" w:rsidTr="00F44C43">
        <w:tc>
          <w:tcPr>
            <w:tcW w:w="3369" w:type="dxa"/>
            <w:shd w:val="clear" w:color="auto" w:fill="00B0F0"/>
          </w:tcPr>
          <w:p w14:paraId="4FE06322" w14:textId="77777777" w:rsidR="003E19ED" w:rsidRDefault="003E19ED" w:rsidP="00F44C43">
            <w:r>
              <w:t>Status</w:t>
            </w:r>
          </w:p>
        </w:tc>
        <w:tc>
          <w:tcPr>
            <w:tcW w:w="4056" w:type="dxa"/>
            <w:vAlign w:val="center"/>
          </w:tcPr>
          <w:p w14:paraId="6E47EA2A" w14:textId="77777777" w:rsidR="003E19ED" w:rsidRDefault="003E19ED" w:rsidP="00F44C43">
            <w:pPr>
              <w:jc w:val="center"/>
            </w:pPr>
            <w:r>
              <w:t>Not started</w:t>
            </w:r>
          </w:p>
        </w:tc>
        <w:tc>
          <w:tcPr>
            <w:tcW w:w="4056" w:type="dxa"/>
            <w:vAlign w:val="center"/>
          </w:tcPr>
          <w:p w14:paraId="57EF2CCA" w14:textId="77777777" w:rsidR="003E19ED" w:rsidRDefault="003E19ED" w:rsidP="00F44C43">
            <w:pPr>
              <w:jc w:val="center"/>
            </w:pPr>
            <w:r>
              <w:t>In Progress</w:t>
            </w:r>
          </w:p>
        </w:tc>
        <w:tc>
          <w:tcPr>
            <w:tcW w:w="4057" w:type="dxa"/>
            <w:vAlign w:val="center"/>
          </w:tcPr>
          <w:p w14:paraId="0D963201" w14:textId="77777777" w:rsidR="003E19ED" w:rsidRDefault="003E19ED" w:rsidP="00F44C43">
            <w:pPr>
              <w:jc w:val="center"/>
            </w:pPr>
            <w:r>
              <w:t>Done</w:t>
            </w:r>
          </w:p>
        </w:tc>
      </w:tr>
      <w:tr w:rsidR="003E19ED" w14:paraId="2EDB2FC5" w14:textId="77777777" w:rsidTr="00F44C43">
        <w:tc>
          <w:tcPr>
            <w:tcW w:w="3369" w:type="dxa"/>
            <w:shd w:val="clear" w:color="auto" w:fill="00B0F0"/>
          </w:tcPr>
          <w:p w14:paraId="32EDC064" w14:textId="77777777" w:rsidR="003E19ED" w:rsidRDefault="003E19ED" w:rsidP="00F44C43"/>
        </w:tc>
        <w:tc>
          <w:tcPr>
            <w:tcW w:w="4056" w:type="dxa"/>
            <w:vAlign w:val="center"/>
          </w:tcPr>
          <w:p w14:paraId="65FA895A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6" w:type="dxa"/>
            <w:vAlign w:val="center"/>
          </w:tcPr>
          <w:p w14:paraId="57743768" w14:textId="77777777" w:rsidR="003E19ED" w:rsidRDefault="003E19ED" w:rsidP="00F44C43">
            <w:pPr>
              <w:jc w:val="center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7" w:type="dxa"/>
            <w:vAlign w:val="center"/>
          </w:tcPr>
          <w:p w14:paraId="207E7856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14:paraId="269FCC3D" w14:textId="3B09355A" w:rsidR="003E19ED" w:rsidRDefault="003E19ED" w:rsidP="003E19ED">
      <w:pPr>
        <w:pStyle w:val="berschrift3"/>
      </w:pPr>
    </w:p>
    <w:p w14:paraId="6B509F66" w14:textId="77777777" w:rsidR="003E19ED" w:rsidRDefault="003E19ED">
      <w:pPr>
        <w:widowControl/>
        <w:spacing w:line="240" w:lineRule="auto"/>
        <w:jc w:val="left"/>
        <w:rPr>
          <w:rFonts w:eastAsiaTheme="majorEastAsia"/>
          <w:b/>
          <w:caps/>
          <w:szCs w:val="24"/>
        </w:rPr>
      </w:pPr>
      <w:r>
        <w:br w:type="page"/>
      </w:r>
    </w:p>
    <w:p w14:paraId="43B61324" w14:textId="77777777" w:rsidR="005015C2" w:rsidRDefault="005015C2" w:rsidP="003E19ED">
      <w:pPr>
        <w:pStyle w:val="berschrift3"/>
      </w:pPr>
    </w:p>
    <w:p w14:paraId="55EA0B73" w14:textId="77777777" w:rsidR="005015C2" w:rsidRDefault="005015C2" w:rsidP="005015C2">
      <w:pPr>
        <w:pStyle w:val="berschrift2"/>
      </w:pPr>
      <w:r>
        <w:t>Interpolation Datensätze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369"/>
        <w:gridCol w:w="4056"/>
        <w:gridCol w:w="4056"/>
        <w:gridCol w:w="4057"/>
      </w:tblGrid>
      <w:tr w:rsidR="003E19ED" w14:paraId="7E644793" w14:textId="77777777" w:rsidTr="00F44C43">
        <w:tc>
          <w:tcPr>
            <w:tcW w:w="3369" w:type="dxa"/>
            <w:shd w:val="clear" w:color="auto" w:fill="00B0F0"/>
          </w:tcPr>
          <w:p w14:paraId="4CE2083B" w14:textId="77777777" w:rsidR="003E19ED" w:rsidRDefault="003E19ED" w:rsidP="00F44C43">
            <w:r>
              <w:t>Kurzbeschreibung</w:t>
            </w:r>
          </w:p>
        </w:tc>
        <w:tc>
          <w:tcPr>
            <w:tcW w:w="12169" w:type="dxa"/>
            <w:gridSpan w:val="3"/>
          </w:tcPr>
          <w:p w14:paraId="62735A83" w14:textId="377E6D94" w:rsidR="003E19ED" w:rsidRDefault="003E19ED" w:rsidP="003E19ED">
            <w:pPr>
              <w:pStyle w:val="Listenabsatz"/>
              <w:numPr>
                <w:ilvl w:val="0"/>
                <w:numId w:val="18"/>
              </w:numPr>
            </w:pPr>
            <w:r>
              <w:t>Zwischen den verfügbaren Datensätzen interpolieren, damit die Brühparameter manuell und unabhängig voneinander ausgewählt werden können</w:t>
            </w:r>
          </w:p>
        </w:tc>
      </w:tr>
      <w:tr w:rsidR="003E19ED" w14:paraId="76F05263" w14:textId="77777777" w:rsidTr="00F44C43">
        <w:tc>
          <w:tcPr>
            <w:tcW w:w="3369" w:type="dxa"/>
            <w:shd w:val="clear" w:color="auto" w:fill="00B0F0"/>
          </w:tcPr>
          <w:p w14:paraId="681AD97F" w14:textId="77777777" w:rsidR="003E19ED" w:rsidRDefault="003E19ED" w:rsidP="00F44C43">
            <w:r>
              <w:t>Fragestellungen und Probleme</w:t>
            </w:r>
          </w:p>
        </w:tc>
        <w:tc>
          <w:tcPr>
            <w:tcW w:w="12169" w:type="dxa"/>
            <w:gridSpan w:val="3"/>
          </w:tcPr>
          <w:p w14:paraId="4AB0AD2C" w14:textId="12E21A3C" w:rsidR="003E19ED" w:rsidRDefault="00EC3399" w:rsidP="003E19ED">
            <w:pPr>
              <w:pStyle w:val="Listenabsatz"/>
              <w:numPr>
                <w:ilvl w:val="0"/>
                <w:numId w:val="17"/>
              </w:numPr>
            </w:pPr>
            <w:r>
              <w:t>Welcher Wertebereich macht Sinn?</w:t>
            </w:r>
          </w:p>
        </w:tc>
      </w:tr>
      <w:tr w:rsidR="003E19ED" w14:paraId="405B0E26" w14:textId="77777777" w:rsidTr="00F44C43">
        <w:tc>
          <w:tcPr>
            <w:tcW w:w="3369" w:type="dxa"/>
            <w:shd w:val="clear" w:color="auto" w:fill="00B0F0"/>
          </w:tcPr>
          <w:p w14:paraId="7C95A542" w14:textId="77777777" w:rsidR="003E19ED" w:rsidRDefault="003E19ED" w:rsidP="00F44C43">
            <w:r>
              <w:t>Verantwortliche Person</w:t>
            </w:r>
          </w:p>
        </w:tc>
        <w:sdt>
          <w:sdtPr>
            <w:id w:val="2067072052"/>
            <w:placeholder>
              <w:docPart w:val="29A40DDCF0BA47868BD2BC0E6C933E8E"/>
            </w:placeholder>
            <w:showingPlcHdr/>
            <w:comboBox>
              <w:listItem w:value="Wählen Sie ein Element aus."/>
              <w:listItem w:displayText="Rayk" w:value="Rayk"/>
              <w:listItem w:displayText="Daniel" w:value="Daniel"/>
              <w:listItem w:displayText="Luca" w:value="Luca"/>
              <w:listItem w:displayText="Merten" w:value="Merten"/>
            </w:comboBox>
          </w:sdtPr>
          <w:sdtContent>
            <w:tc>
              <w:tcPr>
                <w:tcW w:w="12169" w:type="dxa"/>
                <w:gridSpan w:val="3"/>
              </w:tcPr>
              <w:p w14:paraId="13F1DA94" w14:textId="77777777" w:rsidR="003E19ED" w:rsidRDefault="003E19ED" w:rsidP="00F44C43">
                <w:r w:rsidRPr="00BD5160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</w:tr>
      <w:tr w:rsidR="003E19ED" w14:paraId="22D1BE07" w14:textId="77777777" w:rsidTr="00F44C43">
        <w:tc>
          <w:tcPr>
            <w:tcW w:w="3369" w:type="dxa"/>
            <w:shd w:val="clear" w:color="auto" w:fill="00B0F0"/>
          </w:tcPr>
          <w:p w14:paraId="003A8BFE" w14:textId="77777777" w:rsidR="003E19ED" w:rsidRDefault="003E19ED" w:rsidP="00F44C43">
            <w:r>
              <w:t>Terminierung</w:t>
            </w:r>
          </w:p>
        </w:tc>
        <w:tc>
          <w:tcPr>
            <w:tcW w:w="12169" w:type="dxa"/>
            <w:gridSpan w:val="3"/>
          </w:tcPr>
          <w:p w14:paraId="61194DFD" w14:textId="77777777" w:rsidR="003E19ED" w:rsidRDefault="003E19ED" w:rsidP="00F44C43">
            <w:r>
              <w:t>Projektwoche xx</w:t>
            </w:r>
          </w:p>
        </w:tc>
      </w:tr>
      <w:tr w:rsidR="003E19ED" w14:paraId="72138AE1" w14:textId="77777777" w:rsidTr="00F44C43">
        <w:tc>
          <w:tcPr>
            <w:tcW w:w="3369" w:type="dxa"/>
            <w:shd w:val="clear" w:color="auto" w:fill="00B0F0"/>
          </w:tcPr>
          <w:p w14:paraId="6373CF9C" w14:textId="77777777" w:rsidR="003E19ED" w:rsidRDefault="003E19ED" w:rsidP="00F44C43">
            <w:r>
              <w:t>Status</w:t>
            </w:r>
          </w:p>
        </w:tc>
        <w:tc>
          <w:tcPr>
            <w:tcW w:w="4056" w:type="dxa"/>
            <w:vAlign w:val="center"/>
          </w:tcPr>
          <w:p w14:paraId="6CF06EEF" w14:textId="77777777" w:rsidR="003E19ED" w:rsidRDefault="003E19ED" w:rsidP="00F44C43">
            <w:pPr>
              <w:jc w:val="center"/>
            </w:pPr>
            <w:r>
              <w:t>Not started</w:t>
            </w:r>
          </w:p>
        </w:tc>
        <w:tc>
          <w:tcPr>
            <w:tcW w:w="4056" w:type="dxa"/>
            <w:vAlign w:val="center"/>
          </w:tcPr>
          <w:p w14:paraId="5EDCA9CE" w14:textId="77777777" w:rsidR="003E19ED" w:rsidRDefault="003E19ED" w:rsidP="00F44C43">
            <w:pPr>
              <w:jc w:val="center"/>
            </w:pPr>
            <w:r>
              <w:t>In Progress</w:t>
            </w:r>
          </w:p>
        </w:tc>
        <w:tc>
          <w:tcPr>
            <w:tcW w:w="4057" w:type="dxa"/>
            <w:vAlign w:val="center"/>
          </w:tcPr>
          <w:p w14:paraId="526B1BBA" w14:textId="77777777" w:rsidR="003E19ED" w:rsidRDefault="003E19ED" w:rsidP="00F44C43">
            <w:pPr>
              <w:jc w:val="center"/>
            </w:pPr>
            <w:r>
              <w:t>Done</w:t>
            </w:r>
          </w:p>
        </w:tc>
      </w:tr>
      <w:tr w:rsidR="003E19ED" w14:paraId="78BDB437" w14:textId="77777777" w:rsidTr="00F44C43">
        <w:tc>
          <w:tcPr>
            <w:tcW w:w="3369" w:type="dxa"/>
            <w:shd w:val="clear" w:color="auto" w:fill="00B0F0"/>
          </w:tcPr>
          <w:p w14:paraId="72C3D18C" w14:textId="77777777" w:rsidR="003E19ED" w:rsidRDefault="003E19ED" w:rsidP="00F44C43"/>
        </w:tc>
        <w:tc>
          <w:tcPr>
            <w:tcW w:w="4056" w:type="dxa"/>
            <w:vAlign w:val="center"/>
          </w:tcPr>
          <w:p w14:paraId="5D4AD2C8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6" w:type="dxa"/>
            <w:vAlign w:val="center"/>
          </w:tcPr>
          <w:p w14:paraId="1A85244A" w14:textId="77777777" w:rsidR="003E19ED" w:rsidRDefault="003E19ED" w:rsidP="00F44C43">
            <w:pPr>
              <w:jc w:val="center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7" w:type="dxa"/>
            <w:vAlign w:val="center"/>
          </w:tcPr>
          <w:p w14:paraId="00CDF85D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14:paraId="6063D377" w14:textId="61791855" w:rsidR="008C010F" w:rsidRDefault="008C010F" w:rsidP="00EC3399"/>
    <w:p w14:paraId="0C3D94B3" w14:textId="77777777" w:rsidR="008C010F" w:rsidRDefault="008C010F" w:rsidP="008C010F"/>
    <w:p w14:paraId="3411035C" w14:textId="0F7D531C" w:rsidR="005015C2" w:rsidRDefault="005015C2" w:rsidP="005015C2">
      <w:pPr>
        <w:pStyle w:val="berschrift1"/>
      </w:pPr>
      <w:r>
        <w:lastRenderedPageBreak/>
        <w:t>Darstellung</w:t>
      </w:r>
    </w:p>
    <w:p w14:paraId="0BBA9FAA" w14:textId="50BA4F54" w:rsidR="005015C2" w:rsidRDefault="008C010F" w:rsidP="005015C2">
      <w:pPr>
        <w:pStyle w:val="berschrift2"/>
      </w:pPr>
      <w:r>
        <w:t xml:space="preserve">3D Modell </w:t>
      </w:r>
      <w:r w:rsidR="005015C2">
        <w:t>importieren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369"/>
        <w:gridCol w:w="4056"/>
        <w:gridCol w:w="4056"/>
        <w:gridCol w:w="4057"/>
      </w:tblGrid>
      <w:tr w:rsidR="003E19ED" w14:paraId="091F5BAF" w14:textId="77777777" w:rsidTr="00F44C43">
        <w:tc>
          <w:tcPr>
            <w:tcW w:w="3369" w:type="dxa"/>
            <w:shd w:val="clear" w:color="auto" w:fill="00B0F0"/>
          </w:tcPr>
          <w:p w14:paraId="0B8C526E" w14:textId="77777777" w:rsidR="003E19ED" w:rsidRDefault="003E19ED" w:rsidP="00F44C43">
            <w:r>
              <w:t>Kurzbeschreibung</w:t>
            </w:r>
          </w:p>
        </w:tc>
        <w:tc>
          <w:tcPr>
            <w:tcW w:w="12169" w:type="dxa"/>
            <w:gridSpan w:val="3"/>
          </w:tcPr>
          <w:p w14:paraId="5DC81AD3" w14:textId="77777777" w:rsidR="00EC3399" w:rsidRDefault="00EC3399" w:rsidP="00EC3399">
            <w:pPr>
              <w:pStyle w:val="Listenabsatz"/>
              <w:numPr>
                <w:ilvl w:val="0"/>
                <w:numId w:val="16"/>
              </w:numPr>
            </w:pPr>
            <w:r>
              <w:t>3D Modell samt Texturen in Unity importieren</w:t>
            </w:r>
          </w:p>
          <w:p w14:paraId="60B9FEDF" w14:textId="77777777" w:rsidR="00EC3399" w:rsidRDefault="00EC3399" w:rsidP="00EC3399">
            <w:pPr>
              <w:pStyle w:val="Listenabsatz"/>
              <w:numPr>
                <w:ilvl w:val="0"/>
                <w:numId w:val="16"/>
              </w:numPr>
            </w:pPr>
            <w:r>
              <w:t>Ggf. einzelne Modellbestandteile anpassen (Blender)</w:t>
            </w:r>
          </w:p>
          <w:p w14:paraId="5C80BC38" w14:textId="77777777" w:rsidR="003E19ED" w:rsidRDefault="00EC3399" w:rsidP="00EC3399">
            <w:pPr>
              <w:pStyle w:val="Listenabsatz"/>
              <w:numPr>
                <w:ilvl w:val="0"/>
                <w:numId w:val="16"/>
              </w:numPr>
            </w:pPr>
            <w:r>
              <w:t>Texturen auf das Modell anwenden</w:t>
            </w:r>
          </w:p>
          <w:p w14:paraId="1A80368E" w14:textId="77777777" w:rsidR="0064490E" w:rsidRDefault="0064490E" w:rsidP="00EC3399">
            <w:pPr>
              <w:pStyle w:val="Listenabsatz"/>
              <w:numPr>
                <w:ilvl w:val="0"/>
                <w:numId w:val="16"/>
              </w:numPr>
            </w:pPr>
            <w:r>
              <w:t>Umgebung aufhübschen (Tisch, Beleuchtung etc.)</w:t>
            </w:r>
          </w:p>
          <w:p w14:paraId="6E9A1A60" w14:textId="109FE3DC" w:rsidR="001976CA" w:rsidRDefault="001976CA" w:rsidP="00EC3399">
            <w:pPr>
              <w:pStyle w:val="Listenabsatz"/>
              <w:numPr>
                <w:ilvl w:val="0"/>
                <w:numId w:val="16"/>
              </w:numPr>
            </w:pPr>
            <w:r>
              <w:t>Tasse hinzufügen</w:t>
            </w:r>
          </w:p>
          <w:p w14:paraId="37BF6E85" w14:textId="301575FB" w:rsidR="001976CA" w:rsidRDefault="001976CA" w:rsidP="00EC3399">
            <w:pPr>
              <w:pStyle w:val="Listenabsatz"/>
              <w:numPr>
                <w:ilvl w:val="0"/>
                <w:numId w:val="16"/>
              </w:numPr>
            </w:pPr>
            <w:r>
              <w:t>Innenleben der Maschine (Wassertank? Rohre?) designen – transparente Außenhülle</w:t>
            </w:r>
          </w:p>
          <w:p w14:paraId="1F29293A" w14:textId="401C0B36" w:rsidR="003466A6" w:rsidRDefault="003466A6" w:rsidP="00EC3399">
            <w:pPr>
              <w:pStyle w:val="Listenabsatz"/>
              <w:numPr>
                <w:ilvl w:val="0"/>
                <w:numId w:val="16"/>
              </w:numPr>
            </w:pPr>
            <w:r>
              <w:t>Optional: Kameraflug</w:t>
            </w:r>
          </w:p>
        </w:tc>
      </w:tr>
      <w:tr w:rsidR="003E19ED" w14:paraId="432EDAB7" w14:textId="77777777" w:rsidTr="00F44C43">
        <w:tc>
          <w:tcPr>
            <w:tcW w:w="3369" w:type="dxa"/>
            <w:shd w:val="clear" w:color="auto" w:fill="00B0F0"/>
          </w:tcPr>
          <w:p w14:paraId="130CF23D" w14:textId="77777777" w:rsidR="003E19ED" w:rsidRDefault="003E19ED" w:rsidP="00F44C43">
            <w:r>
              <w:t>Fragestellungen und Probleme</w:t>
            </w:r>
          </w:p>
        </w:tc>
        <w:tc>
          <w:tcPr>
            <w:tcW w:w="12169" w:type="dxa"/>
            <w:gridSpan w:val="3"/>
          </w:tcPr>
          <w:p w14:paraId="75D8A42F" w14:textId="77777777" w:rsidR="00EC3399" w:rsidRDefault="00EC3399" w:rsidP="00EC3399">
            <w:pPr>
              <w:pStyle w:val="Listenabsatz"/>
              <w:numPr>
                <w:ilvl w:val="0"/>
                <w:numId w:val="17"/>
              </w:numPr>
            </w:pPr>
            <w:r>
              <w:t>Wie muss das Modell für die Visualisierung aussehen (ggf. Tasse unter Auslauf)?</w:t>
            </w:r>
          </w:p>
          <w:p w14:paraId="05024572" w14:textId="762FF6E3" w:rsidR="003E19ED" w:rsidRDefault="00EC3399" w:rsidP="00EC3399">
            <w:pPr>
              <w:pStyle w:val="Listenabsatz"/>
              <w:numPr>
                <w:ilvl w:val="0"/>
                <w:numId w:val="17"/>
              </w:numPr>
            </w:pPr>
            <w:r>
              <w:t>Schnittdarstellung?</w:t>
            </w:r>
          </w:p>
        </w:tc>
      </w:tr>
      <w:tr w:rsidR="003E19ED" w14:paraId="2B850F49" w14:textId="77777777" w:rsidTr="00F44C43">
        <w:tc>
          <w:tcPr>
            <w:tcW w:w="3369" w:type="dxa"/>
            <w:shd w:val="clear" w:color="auto" w:fill="00B0F0"/>
          </w:tcPr>
          <w:p w14:paraId="77897013" w14:textId="77777777" w:rsidR="003E19ED" w:rsidRDefault="003E19ED" w:rsidP="00F44C43">
            <w:r>
              <w:t>Verantwortliche Person</w:t>
            </w:r>
          </w:p>
        </w:tc>
        <w:sdt>
          <w:sdtPr>
            <w:id w:val="1603839497"/>
            <w:placeholder>
              <w:docPart w:val="8CD7774FF03646BC8E288302E26D72AE"/>
            </w:placeholder>
            <w:comboBox>
              <w:listItem w:value="Wählen Sie ein Element aus."/>
              <w:listItem w:displayText="Rayk" w:value="Rayk"/>
              <w:listItem w:displayText="Daniel" w:value="Daniel"/>
              <w:listItem w:displayText="Luca" w:value="Luca"/>
              <w:listItem w:displayText="Merten" w:value="Merten"/>
            </w:comboBox>
          </w:sdtPr>
          <w:sdtContent>
            <w:tc>
              <w:tcPr>
                <w:tcW w:w="12169" w:type="dxa"/>
                <w:gridSpan w:val="3"/>
              </w:tcPr>
              <w:p w14:paraId="6E9D81AF" w14:textId="11816855" w:rsidR="003E19ED" w:rsidRDefault="003466A6" w:rsidP="00F44C43">
                <w:r>
                  <w:t>Daniel</w:t>
                </w:r>
              </w:p>
            </w:tc>
          </w:sdtContent>
        </w:sdt>
      </w:tr>
      <w:tr w:rsidR="003E19ED" w14:paraId="680E3B19" w14:textId="77777777" w:rsidTr="00F44C43">
        <w:tc>
          <w:tcPr>
            <w:tcW w:w="3369" w:type="dxa"/>
            <w:shd w:val="clear" w:color="auto" w:fill="00B0F0"/>
          </w:tcPr>
          <w:p w14:paraId="2AA82EF9" w14:textId="77777777" w:rsidR="003E19ED" w:rsidRDefault="003E19ED" w:rsidP="00F44C43">
            <w:r>
              <w:t>Terminierung</w:t>
            </w:r>
          </w:p>
        </w:tc>
        <w:tc>
          <w:tcPr>
            <w:tcW w:w="12169" w:type="dxa"/>
            <w:gridSpan w:val="3"/>
          </w:tcPr>
          <w:p w14:paraId="111EDCED" w14:textId="77777777" w:rsidR="003E19ED" w:rsidRDefault="003E19ED" w:rsidP="00F44C43">
            <w:r>
              <w:t>Projektwoche xx</w:t>
            </w:r>
          </w:p>
        </w:tc>
      </w:tr>
      <w:tr w:rsidR="003E19ED" w14:paraId="62EAE8B7" w14:textId="77777777" w:rsidTr="00F44C43">
        <w:tc>
          <w:tcPr>
            <w:tcW w:w="3369" w:type="dxa"/>
            <w:shd w:val="clear" w:color="auto" w:fill="00B0F0"/>
          </w:tcPr>
          <w:p w14:paraId="04FE2778" w14:textId="77777777" w:rsidR="003E19ED" w:rsidRDefault="003E19ED" w:rsidP="00F44C43">
            <w:r>
              <w:t>Status</w:t>
            </w:r>
          </w:p>
        </w:tc>
        <w:tc>
          <w:tcPr>
            <w:tcW w:w="4056" w:type="dxa"/>
            <w:vAlign w:val="center"/>
          </w:tcPr>
          <w:p w14:paraId="253CE3F6" w14:textId="77777777" w:rsidR="003E19ED" w:rsidRDefault="003E19ED" w:rsidP="00F44C43">
            <w:pPr>
              <w:jc w:val="center"/>
            </w:pPr>
            <w:r>
              <w:t>Not started</w:t>
            </w:r>
          </w:p>
        </w:tc>
        <w:tc>
          <w:tcPr>
            <w:tcW w:w="4056" w:type="dxa"/>
            <w:vAlign w:val="center"/>
          </w:tcPr>
          <w:p w14:paraId="2C022524" w14:textId="77777777" w:rsidR="003E19ED" w:rsidRDefault="003E19ED" w:rsidP="00F44C43">
            <w:pPr>
              <w:jc w:val="center"/>
            </w:pPr>
            <w:r>
              <w:t>In Progress</w:t>
            </w:r>
          </w:p>
        </w:tc>
        <w:tc>
          <w:tcPr>
            <w:tcW w:w="4057" w:type="dxa"/>
            <w:vAlign w:val="center"/>
          </w:tcPr>
          <w:p w14:paraId="6957A892" w14:textId="77777777" w:rsidR="003E19ED" w:rsidRDefault="003E19ED" w:rsidP="00F44C43">
            <w:pPr>
              <w:jc w:val="center"/>
            </w:pPr>
            <w:r>
              <w:t>Done</w:t>
            </w:r>
          </w:p>
        </w:tc>
      </w:tr>
      <w:tr w:rsidR="003E19ED" w14:paraId="3F77970F" w14:textId="77777777" w:rsidTr="00F44C43">
        <w:tc>
          <w:tcPr>
            <w:tcW w:w="3369" w:type="dxa"/>
            <w:shd w:val="clear" w:color="auto" w:fill="00B0F0"/>
          </w:tcPr>
          <w:p w14:paraId="68EEA219" w14:textId="77777777" w:rsidR="003E19ED" w:rsidRDefault="003E19ED" w:rsidP="00F44C43"/>
        </w:tc>
        <w:tc>
          <w:tcPr>
            <w:tcW w:w="4056" w:type="dxa"/>
            <w:vAlign w:val="center"/>
          </w:tcPr>
          <w:p w14:paraId="25CD8F52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6" w:type="dxa"/>
            <w:vAlign w:val="center"/>
          </w:tcPr>
          <w:p w14:paraId="5A000864" w14:textId="77777777" w:rsidR="003E19ED" w:rsidRDefault="003E19ED" w:rsidP="00F44C43">
            <w:pPr>
              <w:jc w:val="center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7" w:type="dxa"/>
            <w:vAlign w:val="center"/>
          </w:tcPr>
          <w:p w14:paraId="4E4EC8BB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14:paraId="65295541" w14:textId="29C06841" w:rsidR="0046249E" w:rsidRDefault="0046249E" w:rsidP="005015C2"/>
    <w:p w14:paraId="556C43FD" w14:textId="77777777" w:rsidR="0046249E" w:rsidRDefault="0046249E">
      <w:pPr>
        <w:widowControl/>
        <w:spacing w:line="240" w:lineRule="auto"/>
        <w:jc w:val="left"/>
      </w:pPr>
      <w:r>
        <w:br w:type="page"/>
      </w:r>
    </w:p>
    <w:p w14:paraId="424C6B4B" w14:textId="6CB7E06B" w:rsidR="005015C2" w:rsidRDefault="005015C2" w:rsidP="005015C2">
      <w:pPr>
        <w:pStyle w:val="berschrift2"/>
      </w:pPr>
      <w:r>
        <w:lastRenderedPageBreak/>
        <w:t>Flow visualisieren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369"/>
        <w:gridCol w:w="4056"/>
        <w:gridCol w:w="4056"/>
        <w:gridCol w:w="4057"/>
      </w:tblGrid>
      <w:tr w:rsidR="003E19ED" w14:paraId="4C75BDB6" w14:textId="77777777" w:rsidTr="00F44C43">
        <w:tc>
          <w:tcPr>
            <w:tcW w:w="3369" w:type="dxa"/>
            <w:shd w:val="clear" w:color="auto" w:fill="00B0F0"/>
          </w:tcPr>
          <w:p w14:paraId="5E9491C4" w14:textId="77777777" w:rsidR="003E19ED" w:rsidRDefault="003E19ED" w:rsidP="00F44C43">
            <w:r>
              <w:t>Kurzbeschreibung</w:t>
            </w:r>
          </w:p>
        </w:tc>
        <w:tc>
          <w:tcPr>
            <w:tcW w:w="12169" w:type="dxa"/>
            <w:gridSpan w:val="3"/>
          </w:tcPr>
          <w:p w14:paraId="6A889462" w14:textId="77777777" w:rsidR="0046249E" w:rsidRDefault="0046249E" w:rsidP="0046249E">
            <w:pPr>
              <w:pStyle w:val="Listenabsatz"/>
              <w:numPr>
                <w:ilvl w:val="0"/>
                <w:numId w:val="18"/>
              </w:numPr>
            </w:pPr>
            <w:r>
              <w:t>Idee 1: Strahl aus dem Siebträger, dessen Dicke (und ggf. Farbe) sich je nach Flow anpasst</w:t>
            </w:r>
          </w:p>
          <w:p w14:paraId="5E6E6717" w14:textId="3B4EB445" w:rsidR="003E19ED" w:rsidRDefault="0046249E" w:rsidP="0046249E">
            <w:pPr>
              <w:pStyle w:val="Listenabsatz"/>
              <w:numPr>
                <w:ilvl w:val="0"/>
                <w:numId w:val="18"/>
              </w:numPr>
            </w:pPr>
            <w:r>
              <w:t>Idee 2: Pfeile auf dem Espresso-Strahl, der sich je nach Flow mit unterschiedlicher Geschwindigkeit bewegt</w:t>
            </w:r>
            <w:r>
              <w:rPr>
                <w:rStyle w:val="Funotenzeichen"/>
              </w:rPr>
              <w:footnoteReference w:id="3"/>
            </w:r>
          </w:p>
        </w:tc>
      </w:tr>
      <w:tr w:rsidR="003E19ED" w14:paraId="699C0327" w14:textId="77777777" w:rsidTr="00F44C43">
        <w:tc>
          <w:tcPr>
            <w:tcW w:w="3369" w:type="dxa"/>
            <w:shd w:val="clear" w:color="auto" w:fill="00B0F0"/>
          </w:tcPr>
          <w:p w14:paraId="5BFBDF95" w14:textId="77777777" w:rsidR="003E19ED" w:rsidRDefault="003E19ED" w:rsidP="00F44C43">
            <w:r>
              <w:t>Fragestellungen und Probleme</w:t>
            </w:r>
          </w:p>
        </w:tc>
        <w:tc>
          <w:tcPr>
            <w:tcW w:w="12169" w:type="dxa"/>
            <w:gridSpan w:val="3"/>
          </w:tcPr>
          <w:p w14:paraId="590D2D9F" w14:textId="0D5AFA00" w:rsidR="003E19ED" w:rsidRDefault="0046249E" w:rsidP="0046249E">
            <w:pPr>
              <w:pStyle w:val="Listenabsatz"/>
              <w:numPr>
                <w:ilvl w:val="0"/>
                <w:numId w:val="17"/>
              </w:numPr>
            </w:pPr>
            <w:r>
              <w:t>Füllen der Tasse? (ggf. im Zusammenhang mit absoluter Menge nach Brühvorgang)</w:t>
            </w:r>
          </w:p>
        </w:tc>
      </w:tr>
      <w:tr w:rsidR="003E19ED" w14:paraId="5C994347" w14:textId="77777777" w:rsidTr="00F44C43">
        <w:tc>
          <w:tcPr>
            <w:tcW w:w="3369" w:type="dxa"/>
            <w:shd w:val="clear" w:color="auto" w:fill="00B0F0"/>
          </w:tcPr>
          <w:p w14:paraId="2131D991" w14:textId="77777777" w:rsidR="003E19ED" w:rsidRDefault="003E19ED" w:rsidP="00F44C43">
            <w:r>
              <w:t>Verantwortliche Person</w:t>
            </w:r>
          </w:p>
        </w:tc>
        <w:sdt>
          <w:sdtPr>
            <w:id w:val="-293372405"/>
            <w:placeholder>
              <w:docPart w:val="8C6CCF904E6148BCA3A97A1D53FAD8B0"/>
            </w:placeholder>
            <w:showingPlcHdr/>
            <w:comboBox>
              <w:listItem w:value="Wählen Sie ein Element aus."/>
              <w:listItem w:displayText="Rayk" w:value="Rayk"/>
              <w:listItem w:displayText="Daniel" w:value="Daniel"/>
              <w:listItem w:displayText="Luca" w:value="Luca"/>
              <w:listItem w:displayText="Merten" w:value="Merten"/>
            </w:comboBox>
          </w:sdtPr>
          <w:sdtContent>
            <w:tc>
              <w:tcPr>
                <w:tcW w:w="12169" w:type="dxa"/>
                <w:gridSpan w:val="3"/>
              </w:tcPr>
              <w:p w14:paraId="107466D2" w14:textId="77777777" w:rsidR="003E19ED" w:rsidRDefault="003E19ED" w:rsidP="00F44C43">
                <w:r w:rsidRPr="00BD5160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</w:tr>
      <w:tr w:rsidR="003E19ED" w14:paraId="49B4462E" w14:textId="77777777" w:rsidTr="00F44C43">
        <w:tc>
          <w:tcPr>
            <w:tcW w:w="3369" w:type="dxa"/>
            <w:shd w:val="clear" w:color="auto" w:fill="00B0F0"/>
          </w:tcPr>
          <w:p w14:paraId="7EB6F572" w14:textId="77777777" w:rsidR="003E19ED" w:rsidRDefault="003E19ED" w:rsidP="00F44C43">
            <w:r>
              <w:t>Terminierung</w:t>
            </w:r>
          </w:p>
        </w:tc>
        <w:tc>
          <w:tcPr>
            <w:tcW w:w="12169" w:type="dxa"/>
            <w:gridSpan w:val="3"/>
          </w:tcPr>
          <w:p w14:paraId="4BF323E1" w14:textId="77777777" w:rsidR="003E19ED" w:rsidRDefault="003E19ED" w:rsidP="00F44C43">
            <w:r>
              <w:t>Projektwoche xx</w:t>
            </w:r>
          </w:p>
        </w:tc>
      </w:tr>
      <w:tr w:rsidR="003E19ED" w14:paraId="5A5F7916" w14:textId="77777777" w:rsidTr="00F44C43">
        <w:tc>
          <w:tcPr>
            <w:tcW w:w="3369" w:type="dxa"/>
            <w:shd w:val="clear" w:color="auto" w:fill="00B0F0"/>
          </w:tcPr>
          <w:p w14:paraId="23F52B94" w14:textId="77777777" w:rsidR="003E19ED" w:rsidRDefault="003E19ED" w:rsidP="00F44C43">
            <w:r>
              <w:t>Status</w:t>
            </w:r>
          </w:p>
        </w:tc>
        <w:tc>
          <w:tcPr>
            <w:tcW w:w="4056" w:type="dxa"/>
            <w:vAlign w:val="center"/>
          </w:tcPr>
          <w:p w14:paraId="0F959094" w14:textId="77777777" w:rsidR="003E19ED" w:rsidRDefault="003E19ED" w:rsidP="00F44C43">
            <w:pPr>
              <w:jc w:val="center"/>
            </w:pPr>
            <w:r>
              <w:t>Not started</w:t>
            </w:r>
          </w:p>
        </w:tc>
        <w:tc>
          <w:tcPr>
            <w:tcW w:w="4056" w:type="dxa"/>
            <w:vAlign w:val="center"/>
          </w:tcPr>
          <w:p w14:paraId="77D84000" w14:textId="77777777" w:rsidR="003E19ED" w:rsidRDefault="003E19ED" w:rsidP="00F44C43">
            <w:pPr>
              <w:jc w:val="center"/>
            </w:pPr>
            <w:r>
              <w:t>In Progress</w:t>
            </w:r>
          </w:p>
        </w:tc>
        <w:tc>
          <w:tcPr>
            <w:tcW w:w="4057" w:type="dxa"/>
            <w:vAlign w:val="center"/>
          </w:tcPr>
          <w:p w14:paraId="3E1C2FB8" w14:textId="77777777" w:rsidR="003E19ED" w:rsidRDefault="003E19ED" w:rsidP="00F44C43">
            <w:pPr>
              <w:jc w:val="center"/>
            </w:pPr>
            <w:r>
              <w:t>Done</w:t>
            </w:r>
          </w:p>
        </w:tc>
      </w:tr>
      <w:tr w:rsidR="003E19ED" w14:paraId="7E54AE3F" w14:textId="77777777" w:rsidTr="00F44C43">
        <w:tc>
          <w:tcPr>
            <w:tcW w:w="3369" w:type="dxa"/>
            <w:shd w:val="clear" w:color="auto" w:fill="00B0F0"/>
          </w:tcPr>
          <w:p w14:paraId="1BB539A1" w14:textId="77777777" w:rsidR="003E19ED" w:rsidRDefault="003E19ED" w:rsidP="00F44C43"/>
        </w:tc>
        <w:tc>
          <w:tcPr>
            <w:tcW w:w="4056" w:type="dxa"/>
            <w:vAlign w:val="center"/>
          </w:tcPr>
          <w:p w14:paraId="127099E7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6" w:type="dxa"/>
            <w:vAlign w:val="center"/>
          </w:tcPr>
          <w:p w14:paraId="04CCE02E" w14:textId="77777777" w:rsidR="003E19ED" w:rsidRDefault="003E19ED" w:rsidP="00F44C43">
            <w:pPr>
              <w:jc w:val="center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7" w:type="dxa"/>
            <w:vAlign w:val="center"/>
          </w:tcPr>
          <w:p w14:paraId="42C0ED19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14:paraId="08BCFEEE" w14:textId="00BABA93" w:rsidR="0046249E" w:rsidRDefault="0046249E" w:rsidP="0046249E">
      <w:pPr>
        <w:pStyle w:val="berschrift3"/>
      </w:pPr>
    </w:p>
    <w:p w14:paraId="16943B93" w14:textId="77777777" w:rsidR="0046249E" w:rsidRDefault="0046249E">
      <w:pPr>
        <w:widowControl/>
        <w:spacing w:line="240" w:lineRule="auto"/>
        <w:jc w:val="left"/>
        <w:rPr>
          <w:rFonts w:eastAsiaTheme="majorEastAsia"/>
          <w:b/>
          <w:caps/>
          <w:szCs w:val="24"/>
        </w:rPr>
      </w:pPr>
      <w:r>
        <w:br w:type="page"/>
      </w:r>
    </w:p>
    <w:p w14:paraId="4DC7B013" w14:textId="77777777" w:rsidR="005015C2" w:rsidRDefault="005015C2" w:rsidP="0046249E">
      <w:pPr>
        <w:pStyle w:val="berschrift3"/>
      </w:pPr>
    </w:p>
    <w:p w14:paraId="558CAC67" w14:textId="06D862B0" w:rsidR="005015C2" w:rsidRDefault="005015C2" w:rsidP="005015C2">
      <w:pPr>
        <w:pStyle w:val="berschrift2"/>
      </w:pPr>
      <w:r>
        <w:t>Temperatur visualisieren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369"/>
        <w:gridCol w:w="4056"/>
        <w:gridCol w:w="4056"/>
        <w:gridCol w:w="4057"/>
      </w:tblGrid>
      <w:tr w:rsidR="003E19ED" w14:paraId="419438BD" w14:textId="77777777" w:rsidTr="00F44C43">
        <w:tc>
          <w:tcPr>
            <w:tcW w:w="3369" w:type="dxa"/>
            <w:shd w:val="clear" w:color="auto" w:fill="00B0F0"/>
          </w:tcPr>
          <w:p w14:paraId="5B594A63" w14:textId="77777777" w:rsidR="003E19ED" w:rsidRDefault="003E19ED" w:rsidP="00F44C43">
            <w:r>
              <w:t>Kurzbeschreibung</w:t>
            </w:r>
          </w:p>
        </w:tc>
        <w:tc>
          <w:tcPr>
            <w:tcW w:w="12169" w:type="dxa"/>
            <w:gridSpan w:val="3"/>
          </w:tcPr>
          <w:p w14:paraId="4EDD009A" w14:textId="77777777" w:rsidR="0046249E" w:rsidRDefault="0046249E" w:rsidP="0046249E">
            <w:pPr>
              <w:pStyle w:val="Listenabsatz"/>
              <w:numPr>
                <w:ilvl w:val="0"/>
                <w:numId w:val="16"/>
              </w:numPr>
            </w:pPr>
            <w:r>
              <w:t>Idee 1: Visualisierung der Temperatur durch Einfärben der Brühgruppe oder anderer Teile der Maschine</w:t>
            </w:r>
          </w:p>
          <w:p w14:paraId="3D650C09" w14:textId="63BF3991" w:rsidR="005F4544" w:rsidRDefault="005F4544" w:rsidP="0046249E">
            <w:pPr>
              <w:pStyle w:val="Listenabsatz"/>
              <w:numPr>
                <w:ilvl w:val="0"/>
                <w:numId w:val="16"/>
              </w:numPr>
            </w:pPr>
            <w:r>
              <w:t>Einfärben von Bauteilen testen</w:t>
            </w:r>
          </w:p>
          <w:p w14:paraId="6EC2C88A" w14:textId="43E4B92F" w:rsidR="003E19ED" w:rsidRDefault="0046249E" w:rsidP="0046249E">
            <w:pPr>
              <w:pStyle w:val="Listenabsatz"/>
              <w:numPr>
                <w:ilvl w:val="0"/>
                <w:numId w:val="16"/>
              </w:numPr>
            </w:pPr>
            <w:r>
              <w:t>Idee 2: Visualisierung mittels Thermometer</w:t>
            </w:r>
          </w:p>
        </w:tc>
      </w:tr>
      <w:tr w:rsidR="003E19ED" w14:paraId="2E4EA25C" w14:textId="77777777" w:rsidTr="00F44C43">
        <w:tc>
          <w:tcPr>
            <w:tcW w:w="3369" w:type="dxa"/>
            <w:shd w:val="clear" w:color="auto" w:fill="00B0F0"/>
          </w:tcPr>
          <w:p w14:paraId="6E5185FF" w14:textId="77777777" w:rsidR="003E19ED" w:rsidRDefault="003E19ED" w:rsidP="00F44C43">
            <w:r>
              <w:t>Fragestellungen und Probleme</w:t>
            </w:r>
          </w:p>
        </w:tc>
        <w:tc>
          <w:tcPr>
            <w:tcW w:w="12169" w:type="dxa"/>
            <w:gridSpan w:val="3"/>
          </w:tcPr>
          <w:p w14:paraId="5D9FC397" w14:textId="77777777" w:rsidR="0046249E" w:rsidRDefault="0046249E" w:rsidP="0046249E">
            <w:pPr>
              <w:pStyle w:val="Listenabsatz"/>
              <w:numPr>
                <w:ilvl w:val="0"/>
                <w:numId w:val="17"/>
              </w:numPr>
            </w:pPr>
            <w:r>
              <w:t>Welche Farben verwenden?</w:t>
            </w:r>
          </w:p>
          <w:p w14:paraId="24C4D5E6" w14:textId="71F66F82" w:rsidR="003E19ED" w:rsidRDefault="0046249E" w:rsidP="0046249E">
            <w:pPr>
              <w:pStyle w:val="Listenabsatz"/>
              <w:numPr>
                <w:ilvl w:val="0"/>
                <w:numId w:val="17"/>
              </w:numPr>
            </w:pPr>
            <w:r>
              <w:t>Was soll eingefärbt werden? (Brühgruppe, Wasser)</w:t>
            </w:r>
          </w:p>
        </w:tc>
      </w:tr>
      <w:tr w:rsidR="003E19ED" w14:paraId="3C89942E" w14:textId="77777777" w:rsidTr="00F44C43">
        <w:tc>
          <w:tcPr>
            <w:tcW w:w="3369" w:type="dxa"/>
            <w:shd w:val="clear" w:color="auto" w:fill="00B0F0"/>
          </w:tcPr>
          <w:p w14:paraId="19B77A0B" w14:textId="77777777" w:rsidR="003E19ED" w:rsidRDefault="003E19ED" w:rsidP="00F44C43">
            <w:r>
              <w:t>Verantwortliche Person</w:t>
            </w:r>
          </w:p>
        </w:tc>
        <w:sdt>
          <w:sdtPr>
            <w:id w:val="1853686744"/>
            <w:placeholder>
              <w:docPart w:val="E89A7A64EBE54701A7A590D4B7DCF639"/>
            </w:placeholder>
            <w:comboBox>
              <w:listItem w:value="Wählen Sie ein Element aus."/>
              <w:listItem w:displayText="Rayk" w:value="Rayk"/>
              <w:listItem w:displayText="Daniel" w:value="Daniel"/>
              <w:listItem w:displayText="Luca" w:value="Luca"/>
              <w:listItem w:displayText="Merten" w:value="Merten"/>
            </w:comboBox>
          </w:sdtPr>
          <w:sdtContent>
            <w:tc>
              <w:tcPr>
                <w:tcW w:w="12169" w:type="dxa"/>
                <w:gridSpan w:val="3"/>
              </w:tcPr>
              <w:p w14:paraId="2ED1AA93" w14:textId="5567F750" w:rsidR="003E19ED" w:rsidRDefault="005F4544" w:rsidP="00F44C43">
                <w:r>
                  <w:t>Luca</w:t>
                </w:r>
              </w:p>
            </w:tc>
          </w:sdtContent>
        </w:sdt>
      </w:tr>
      <w:tr w:rsidR="003E19ED" w14:paraId="6994E30E" w14:textId="77777777" w:rsidTr="00F44C43">
        <w:tc>
          <w:tcPr>
            <w:tcW w:w="3369" w:type="dxa"/>
            <w:shd w:val="clear" w:color="auto" w:fill="00B0F0"/>
          </w:tcPr>
          <w:p w14:paraId="05068D32" w14:textId="77777777" w:rsidR="003E19ED" w:rsidRDefault="003E19ED" w:rsidP="00F44C43">
            <w:r>
              <w:t>Terminierung</w:t>
            </w:r>
          </w:p>
        </w:tc>
        <w:tc>
          <w:tcPr>
            <w:tcW w:w="12169" w:type="dxa"/>
            <w:gridSpan w:val="3"/>
          </w:tcPr>
          <w:p w14:paraId="67635A87" w14:textId="77777777" w:rsidR="003E19ED" w:rsidRDefault="003E19ED" w:rsidP="00F44C43">
            <w:r>
              <w:t>Projektwoche xx</w:t>
            </w:r>
          </w:p>
        </w:tc>
      </w:tr>
      <w:tr w:rsidR="003E19ED" w14:paraId="43F45121" w14:textId="77777777" w:rsidTr="00F44C43">
        <w:tc>
          <w:tcPr>
            <w:tcW w:w="3369" w:type="dxa"/>
            <w:shd w:val="clear" w:color="auto" w:fill="00B0F0"/>
          </w:tcPr>
          <w:p w14:paraId="0FD76D26" w14:textId="77777777" w:rsidR="003E19ED" w:rsidRDefault="003E19ED" w:rsidP="00F44C43">
            <w:r>
              <w:t>Status</w:t>
            </w:r>
          </w:p>
        </w:tc>
        <w:tc>
          <w:tcPr>
            <w:tcW w:w="4056" w:type="dxa"/>
            <w:vAlign w:val="center"/>
          </w:tcPr>
          <w:p w14:paraId="56831535" w14:textId="77777777" w:rsidR="003E19ED" w:rsidRDefault="003E19ED" w:rsidP="00F44C43">
            <w:pPr>
              <w:jc w:val="center"/>
            </w:pPr>
            <w:r>
              <w:t>Not started</w:t>
            </w:r>
          </w:p>
        </w:tc>
        <w:tc>
          <w:tcPr>
            <w:tcW w:w="4056" w:type="dxa"/>
            <w:vAlign w:val="center"/>
          </w:tcPr>
          <w:p w14:paraId="7DD17A40" w14:textId="77777777" w:rsidR="003E19ED" w:rsidRDefault="003E19ED" w:rsidP="00F44C43">
            <w:pPr>
              <w:jc w:val="center"/>
            </w:pPr>
            <w:r>
              <w:t>In Progress</w:t>
            </w:r>
          </w:p>
        </w:tc>
        <w:tc>
          <w:tcPr>
            <w:tcW w:w="4057" w:type="dxa"/>
            <w:vAlign w:val="center"/>
          </w:tcPr>
          <w:p w14:paraId="684BEDF2" w14:textId="77777777" w:rsidR="003E19ED" w:rsidRDefault="003E19ED" w:rsidP="00F44C43">
            <w:pPr>
              <w:jc w:val="center"/>
            </w:pPr>
            <w:r>
              <w:t>Done</w:t>
            </w:r>
          </w:p>
        </w:tc>
      </w:tr>
      <w:tr w:rsidR="003E19ED" w14:paraId="637260BF" w14:textId="77777777" w:rsidTr="00F44C43">
        <w:tc>
          <w:tcPr>
            <w:tcW w:w="3369" w:type="dxa"/>
            <w:shd w:val="clear" w:color="auto" w:fill="00B0F0"/>
          </w:tcPr>
          <w:p w14:paraId="0ED92E44" w14:textId="77777777" w:rsidR="003E19ED" w:rsidRDefault="003E19ED" w:rsidP="00F44C43"/>
        </w:tc>
        <w:tc>
          <w:tcPr>
            <w:tcW w:w="4056" w:type="dxa"/>
            <w:vAlign w:val="center"/>
          </w:tcPr>
          <w:p w14:paraId="3CD0A0EC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6" w:type="dxa"/>
            <w:vAlign w:val="center"/>
          </w:tcPr>
          <w:p w14:paraId="2ABA5CBF" w14:textId="77777777" w:rsidR="003E19ED" w:rsidRDefault="003E19ED" w:rsidP="00F44C43">
            <w:pPr>
              <w:jc w:val="center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7" w:type="dxa"/>
            <w:vAlign w:val="center"/>
          </w:tcPr>
          <w:p w14:paraId="4A84CB26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14:paraId="10BED140" w14:textId="0E520895" w:rsidR="0046249E" w:rsidRDefault="0046249E" w:rsidP="005015C2"/>
    <w:p w14:paraId="7C1FF380" w14:textId="77777777" w:rsidR="0046249E" w:rsidRDefault="0046249E">
      <w:pPr>
        <w:widowControl/>
        <w:spacing w:line="240" w:lineRule="auto"/>
        <w:jc w:val="left"/>
      </w:pPr>
      <w:r>
        <w:br w:type="page"/>
      </w:r>
    </w:p>
    <w:p w14:paraId="030C6A2E" w14:textId="77777777" w:rsidR="005015C2" w:rsidRDefault="005015C2" w:rsidP="005015C2"/>
    <w:p w14:paraId="036E31F6" w14:textId="34019DE9" w:rsidR="005015C2" w:rsidRDefault="005015C2" w:rsidP="005015C2">
      <w:pPr>
        <w:pStyle w:val="berschrift2"/>
      </w:pPr>
      <w:r>
        <w:t>Druck visualisieren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369"/>
        <w:gridCol w:w="4056"/>
        <w:gridCol w:w="4056"/>
        <w:gridCol w:w="4057"/>
      </w:tblGrid>
      <w:tr w:rsidR="003E19ED" w14:paraId="64ECB251" w14:textId="77777777" w:rsidTr="00F44C43">
        <w:tc>
          <w:tcPr>
            <w:tcW w:w="3369" w:type="dxa"/>
            <w:shd w:val="clear" w:color="auto" w:fill="00B0F0"/>
          </w:tcPr>
          <w:p w14:paraId="5DEC00CA" w14:textId="77777777" w:rsidR="003E19ED" w:rsidRDefault="003E19ED" w:rsidP="00F44C43">
            <w:r>
              <w:t>Kurzbeschreibung</w:t>
            </w:r>
          </w:p>
        </w:tc>
        <w:tc>
          <w:tcPr>
            <w:tcW w:w="12169" w:type="dxa"/>
            <w:gridSpan w:val="3"/>
          </w:tcPr>
          <w:p w14:paraId="54278070" w14:textId="77777777" w:rsidR="0046249E" w:rsidRDefault="0046249E" w:rsidP="0046249E">
            <w:pPr>
              <w:pStyle w:val="Listenabsatz"/>
              <w:numPr>
                <w:ilvl w:val="0"/>
                <w:numId w:val="18"/>
              </w:numPr>
            </w:pPr>
            <w:r>
              <w:t>Druck am Manometer mit Zeiger visualisieren (bis zum Zeigerausschlag einfärben)</w:t>
            </w:r>
          </w:p>
          <w:p w14:paraId="5FB6050D" w14:textId="7AFD36AE" w:rsidR="003E19ED" w:rsidRDefault="0046249E" w:rsidP="0046249E">
            <w:pPr>
              <w:pStyle w:val="Listenabsatz"/>
              <w:numPr>
                <w:ilvl w:val="0"/>
                <w:numId w:val="18"/>
              </w:numPr>
            </w:pPr>
            <w:r>
              <w:t>Ggf. andere Visualisierungsmöglichkeit überlegen</w:t>
            </w:r>
          </w:p>
        </w:tc>
      </w:tr>
      <w:tr w:rsidR="003E19ED" w14:paraId="0EA8D846" w14:textId="77777777" w:rsidTr="00F44C43">
        <w:tc>
          <w:tcPr>
            <w:tcW w:w="3369" w:type="dxa"/>
            <w:shd w:val="clear" w:color="auto" w:fill="00B0F0"/>
          </w:tcPr>
          <w:p w14:paraId="6781AB29" w14:textId="77777777" w:rsidR="003E19ED" w:rsidRDefault="003E19ED" w:rsidP="00F44C43">
            <w:r>
              <w:t>Fragestellungen und Probleme</w:t>
            </w:r>
          </w:p>
        </w:tc>
        <w:tc>
          <w:tcPr>
            <w:tcW w:w="12169" w:type="dxa"/>
            <w:gridSpan w:val="3"/>
          </w:tcPr>
          <w:p w14:paraId="5EEEEA8C" w14:textId="6BE33211" w:rsidR="003E19ED" w:rsidRDefault="0046249E" w:rsidP="003E19ED">
            <w:pPr>
              <w:pStyle w:val="Listenabsatz"/>
              <w:numPr>
                <w:ilvl w:val="0"/>
                <w:numId w:val="17"/>
              </w:numPr>
            </w:pPr>
            <w:r>
              <w:t>Fragen ob das für Dozenten okay ist?</w:t>
            </w:r>
          </w:p>
        </w:tc>
      </w:tr>
      <w:tr w:rsidR="003E19ED" w14:paraId="2600D982" w14:textId="77777777" w:rsidTr="00F44C43">
        <w:tc>
          <w:tcPr>
            <w:tcW w:w="3369" w:type="dxa"/>
            <w:shd w:val="clear" w:color="auto" w:fill="00B0F0"/>
          </w:tcPr>
          <w:p w14:paraId="7E7DBFFB" w14:textId="77777777" w:rsidR="003E19ED" w:rsidRDefault="003E19ED" w:rsidP="00F44C43">
            <w:r>
              <w:t>Verantwortliche Person</w:t>
            </w:r>
          </w:p>
        </w:tc>
        <w:sdt>
          <w:sdtPr>
            <w:id w:val="-1296291580"/>
            <w:placeholder>
              <w:docPart w:val="2CBFFEF1E5784635818552A14B9638A4"/>
            </w:placeholder>
            <w:showingPlcHdr/>
            <w:comboBox>
              <w:listItem w:value="Wählen Sie ein Element aus."/>
              <w:listItem w:displayText="Rayk" w:value="Rayk"/>
              <w:listItem w:displayText="Daniel" w:value="Daniel"/>
              <w:listItem w:displayText="Luca" w:value="Luca"/>
              <w:listItem w:displayText="Merten" w:value="Merten"/>
            </w:comboBox>
          </w:sdtPr>
          <w:sdtContent>
            <w:tc>
              <w:tcPr>
                <w:tcW w:w="12169" w:type="dxa"/>
                <w:gridSpan w:val="3"/>
              </w:tcPr>
              <w:p w14:paraId="393AF61F" w14:textId="77777777" w:rsidR="003E19ED" w:rsidRDefault="003E19ED" w:rsidP="00F44C43">
                <w:r w:rsidRPr="00BD5160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</w:tr>
      <w:tr w:rsidR="003E19ED" w14:paraId="170CD361" w14:textId="77777777" w:rsidTr="00F44C43">
        <w:tc>
          <w:tcPr>
            <w:tcW w:w="3369" w:type="dxa"/>
            <w:shd w:val="clear" w:color="auto" w:fill="00B0F0"/>
          </w:tcPr>
          <w:p w14:paraId="09A50654" w14:textId="77777777" w:rsidR="003E19ED" w:rsidRDefault="003E19ED" w:rsidP="00F44C43">
            <w:r>
              <w:t>Terminierung</w:t>
            </w:r>
          </w:p>
        </w:tc>
        <w:tc>
          <w:tcPr>
            <w:tcW w:w="12169" w:type="dxa"/>
            <w:gridSpan w:val="3"/>
          </w:tcPr>
          <w:p w14:paraId="1AF07D8A" w14:textId="77777777" w:rsidR="003E19ED" w:rsidRDefault="003E19ED" w:rsidP="00F44C43">
            <w:r>
              <w:t>Projektwoche xx</w:t>
            </w:r>
          </w:p>
        </w:tc>
      </w:tr>
      <w:tr w:rsidR="003E19ED" w14:paraId="01C58B5B" w14:textId="77777777" w:rsidTr="00F44C43">
        <w:tc>
          <w:tcPr>
            <w:tcW w:w="3369" w:type="dxa"/>
            <w:shd w:val="clear" w:color="auto" w:fill="00B0F0"/>
          </w:tcPr>
          <w:p w14:paraId="6215E536" w14:textId="77777777" w:rsidR="003E19ED" w:rsidRDefault="003E19ED" w:rsidP="00F44C43">
            <w:r>
              <w:t>Status</w:t>
            </w:r>
          </w:p>
        </w:tc>
        <w:tc>
          <w:tcPr>
            <w:tcW w:w="4056" w:type="dxa"/>
            <w:vAlign w:val="center"/>
          </w:tcPr>
          <w:p w14:paraId="7D073290" w14:textId="77777777" w:rsidR="003E19ED" w:rsidRDefault="003E19ED" w:rsidP="00F44C43">
            <w:pPr>
              <w:jc w:val="center"/>
            </w:pPr>
            <w:r>
              <w:t>Not started</w:t>
            </w:r>
          </w:p>
        </w:tc>
        <w:tc>
          <w:tcPr>
            <w:tcW w:w="4056" w:type="dxa"/>
            <w:vAlign w:val="center"/>
          </w:tcPr>
          <w:p w14:paraId="182BB860" w14:textId="77777777" w:rsidR="003E19ED" w:rsidRDefault="003E19ED" w:rsidP="00F44C43">
            <w:pPr>
              <w:jc w:val="center"/>
            </w:pPr>
            <w:r>
              <w:t>In Progress</w:t>
            </w:r>
          </w:p>
        </w:tc>
        <w:tc>
          <w:tcPr>
            <w:tcW w:w="4057" w:type="dxa"/>
            <w:vAlign w:val="center"/>
          </w:tcPr>
          <w:p w14:paraId="604CEA4E" w14:textId="77777777" w:rsidR="003E19ED" w:rsidRDefault="003E19ED" w:rsidP="00F44C43">
            <w:pPr>
              <w:jc w:val="center"/>
            </w:pPr>
            <w:r>
              <w:t>Done</w:t>
            </w:r>
          </w:p>
        </w:tc>
      </w:tr>
      <w:tr w:rsidR="003E19ED" w14:paraId="69D1E320" w14:textId="77777777" w:rsidTr="00F44C43">
        <w:tc>
          <w:tcPr>
            <w:tcW w:w="3369" w:type="dxa"/>
            <w:shd w:val="clear" w:color="auto" w:fill="00B0F0"/>
          </w:tcPr>
          <w:p w14:paraId="127FCD72" w14:textId="77777777" w:rsidR="003E19ED" w:rsidRDefault="003E19ED" w:rsidP="00F44C43"/>
        </w:tc>
        <w:tc>
          <w:tcPr>
            <w:tcW w:w="4056" w:type="dxa"/>
            <w:vAlign w:val="center"/>
          </w:tcPr>
          <w:p w14:paraId="4BF94869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6" w:type="dxa"/>
            <w:vAlign w:val="center"/>
          </w:tcPr>
          <w:p w14:paraId="355BC541" w14:textId="77777777" w:rsidR="003E19ED" w:rsidRDefault="003E19ED" w:rsidP="00F44C43">
            <w:pPr>
              <w:jc w:val="center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7" w:type="dxa"/>
            <w:vAlign w:val="center"/>
          </w:tcPr>
          <w:p w14:paraId="1CAB11AD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14:paraId="09C44C77" w14:textId="4E63B65E" w:rsidR="0046249E" w:rsidRDefault="0046249E" w:rsidP="005015C2"/>
    <w:p w14:paraId="62581734" w14:textId="77777777" w:rsidR="0046249E" w:rsidRDefault="0046249E">
      <w:pPr>
        <w:widowControl/>
        <w:spacing w:line="240" w:lineRule="auto"/>
        <w:jc w:val="left"/>
      </w:pPr>
      <w:r>
        <w:br w:type="page"/>
      </w:r>
    </w:p>
    <w:p w14:paraId="711AC654" w14:textId="59C59394" w:rsidR="005015C2" w:rsidRDefault="005015C2" w:rsidP="005015C2">
      <w:pPr>
        <w:pStyle w:val="berschrift2"/>
      </w:pPr>
      <w:r>
        <w:lastRenderedPageBreak/>
        <w:t xml:space="preserve">2D Diagramme erzeugen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369"/>
        <w:gridCol w:w="4056"/>
        <w:gridCol w:w="4056"/>
        <w:gridCol w:w="4057"/>
      </w:tblGrid>
      <w:tr w:rsidR="003E19ED" w14:paraId="5188CC07" w14:textId="77777777" w:rsidTr="00F44C43">
        <w:tc>
          <w:tcPr>
            <w:tcW w:w="3369" w:type="dxa"/>
            <w:shd w:val="clear" w:color="auto" w:fill="00B0F0"/>
          </w:tcPr>
          <w:p w14:paraId="70D75598" w14:textId="77777777" w:rsidR="003E19ED" w:rsidRDefault="003E19ED" w:rsidP="00F44C43">
            <w:r>
              <w:t>Kurzbeschreibung</w:t>
            </w:r>
          </w:p>
        </w:tc>
        <w:tc>
          <w:tcPr>
            <w:tcW w:w="12169" w:type="dxa"/>
            <w:gridSpan w:val="3"/>
          </w:tcPr>
          <w:p w14:paraId="40853681" w14:textId="336FA7FF" w:rsidR="003E19ED" w:rsidRDefault="0046249E" w:rsidP="0046249E">
            <w:pPr>
              <w:pStyle w:val="Listenabsatz"/>
              <w:numPr>
                <w:ilvl w:val="0"/>
                <w:numId w:val="18"/>
              </w:numPr>
            </w:pPr>
            <w:r>
              <w:t>2D Diagramme des Brühablaufs (ggf. optional) neben den Visualisierungskomponenten mitlaufen lassen</w:t>
            </w:r>
            <w:r>
              <w:rPr>
                <w:rStyle w:val="Funotenzeichen"/>
              </w:rPr>
              <w:footnoteReference w:id="4"/>
            </w:r>
          </w:p>
        </w:tc>
      </w:tr>
      <w:tr w:rsidR="003E19ED" w14:paraId="1A154D7D" w14:textId="77777777" w:rsidTr="00F44C43">
        <w:tc>
          <w:tcPr>
            <w:tcW w:w="3369" w:type="dxa"/>
            <w:shd w:val="clear" w:color="auto" w:fill="00B0F0"/>
          </w:tcPr>
          <w:p w14:paraId="0808083B" w14:textId="77777777" w:rsidR="003E19ED" w:rsidRDefault="003E19ED" w:rsidP="00F44C43">
            <w:r>
              <w:t>Fragestellungen und Probleme</w:t>
            </w:r>
          </w:p>
        </w:tc>
        <w:tc>
          <w:tcPr>
            <w:tcW w:w="12169" w:type="dxa"/>
            <w:gridSpan w:val="3"/>
          </w:tcPr>
          <w:p w14:paraId="27D94A1C" w14:textId="77777777" w:rsidR="0046249E" w:rsidRDefault="0046249E" w:rsidP="0046249E">
            <w:pPr>
              <w:pStyle w:val="Listenabsatz"/>
              <w:numPr>
                <w:ilvl w:val="0"/>
                <w:numId w:val="17"/>
              </w:numPr>
            </w:pPr>
            <w:r>
              <w:t>Interpolierte Daten oder tatsächliche Messwerte des Datensatzes visualisieren?</w:t>
            </w:r>
          </w:p>
          <w:p w14:paraId="50384754" w14:textId="1AE3210D" w:rsidR="003E19ED" w:rsidRDefault="0046249E" w:rsidP="0046249E">
            <w:pPr>
              <w:pStyle w:val="Listenabsatz"/>
              <w:numPr>
                <w:ilvl w:val="0"/>
                <w:numId w:val="17"/>
              </w:numPr>
            </w:pPr>
            <w:r>
              <w:t>Wie sollen die 2D Graphiken in die 3D Umgebung eingebunden werden?</w:t>
            </w:r>
          </w:p>
        </w:tc>
      </w:tr>
      <w:tr w:rsidR="003E19ED" w14:paraId="3D1B4D73" w14:textId="77777777" w:rsidTr="00F44C43">
        <w:tc>
          <w:tcPr>
            <w:tcW w:w="3369" w:type="dxa"/>
            <w:shd w:val="clear" w:color="auto" w:fill="00B0F0"/>
          </w:tcPr>
          <w:p w14:paraId="3E4A846F" w14:textId="77777777" w:rsidR="003E19ED" w:rsidRDefault="003E19ED" w:rsidP="00F44C43">
            <w:r>
              <w:t>Verantwortliche Person</w:t>
            </w:r>
          </w:p>
        </w:tc>
        <w:sdt>
          <w:sdtPr>
            <w:id w:val="-2062392158"/>
            <w:placeholder>
              <w:docPart w:val="B23929CAFBAD495FB15ACA893F56865F"/>
            </w:placeholder>
            <w:showingPlcHdr/>
            <w:comboBox>
              <w:listItem w:value="Wählen Sie ein Element aus."/>
              <w:listItem w:displayText="Rayk" w:value="Rayk"/>
              <w:listItem w:displayText="Daniel" w:value="Daniel"/>
              <w:listItem w:displayText="Luca" w:value="Luca"/>
              <w:listItem w:displayText="Merten" w:value="Merten"/>
            </w:comboBox>
          </w:sdtPr>
          <w:sdtContent>
            <w:tc>
              <w:tcPr>
                <w:tcW w:w="12169" w:type="dxa"/>
                <w:gridSpan w:val="3"/>
              </w:tcPr>
              <w:p w14:paraId="4BC76FDD" w14:textId="77777777" w:rsidR="003E19ED" w:rsidRDefault="003E19ED" w:rsidP="00F44C43">
                <w:r w:rsidRPr="00BD5160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</w:tr>
      <w:tr w:rsidR="003E19ED" w14:paraId="2C046983" w14:textId="77777777" w:rsidTr="00F44C43">
        <w:tc>
          <w:tcPr>
            <w:tcW w:w="3369" w:type="dxa"/>
            <w:shd w:val="clear" w:color="auto" w:fill="00B0F0"/>
          </w:tcPr>
          <w:p w14:paraId="5B76F849" w14:textId="77777777" w:rsidR="003E19ED" w:rsidRDefault="003E19ED" w:rsidP="00F44C43">
            <w:r>
              <w:t>Terminierung</w:t>
            </w:r>
          </w:p>
        </w:tc>
        <w:tc>
          <w:tcPr>
            <w:tcW w:w="12169" w:type="dxa"/>
            <w:gridSpan w:val="3"/>
          </w:tcPr>
          <w:p w14:paraId="7E1FFB9B" w14:textId="77777777" w:rsidR="003E19ED" w:rsidRDefault="003E19ED" w:rsidP="00F44C43">
            <w:r>
              <w:t>Projektwoche xx</w:t>
            </w:r>
          </w:p>
        </w:tc>
      </w:tr>
      <w:tr w:rsidR="003E19ED" w14:paraId="5B9B8E85" w14:textId="77777777" w:rsidTr="00F44C43">
        <w:tc>
          <w:tcPr>
            <w:tcW w:w="3369" w:type="dxa"/>
            <w:shd w:val="clear" w:color="auto" w:fill="00B0F0"/>
          </w:tcPr>
          <w:p w14:paraId="40509856" w14:textId="77777777" w:rsidR="003E19ED" w:rsidRDefault="003E19ED" w:rsidP="00F44C43">
            <w:r>
              <w:t>Status</w:t>
            </w:r>
          </w:p>
        </w:tc>
        <w:tc>
          <w:tcPr>
            <w:tcW w:w="4056" w:type="dxa"/>
            <w:vAlign w:val="center"/>
          </w:tcPr>
          <w:p w14:paraId="6EF0FB99" w14:textId="77777777" w:rsidR="003E19ED" w:rsidRDefault="003E19ED" w:rsidP="00F44C43">
            <w:pPr>
              <w:jc w:val="center"/>
            </w:pPr>
            <w:r>
              <w:t>Not started</w:t>
            </w:r>
          </w:p>
        </w:tc>
        <w:tc>
          <w:tcPr>
            <w:tcW w:w="4056" w:type="dxa"/>
            <w:vAlign w:val="center"/>
          </w:tcPr>
          <w:p w14:paraId="2DF10D0D" w14:textId="77777777" w:rsidR="003E19ED" w:rsidRDefault="003E19ED" w:rsidP="00F44C43">
            <w:pPr>
              <w:jc w:val="center"/>
            </w:pPr>
            <w:r>
              <w:t>In Progress</w:t>
            </w:r>
          </w:p>
        </w:tc>
        <w:tc>
          <w:tcPr>
            <w:tcW w:w="4057" w:type="dxa"/>
            <w:vAlign w:val="center"/>
          </w:tcPr>
          <w:p w14:paraId="138E77EE" w14:textId="77777777" w:rsidR="003E19ED" w:rsidRDefault="003E19ED" w:rsidP="00F44C43">
            <w:pPr>
              <w:jc w:val="center"/>
            </w:pPr>
            <w:r>
              <w:t>Done</w:t>
            </w:r>
          </w:p>
        </w:tc>
      </w:tr>
      <w:tr w:rsidR="003E19ED" w14:paraId="60DF4AFA" w14:textId="77777777" w:rsidTr="00F44C43">
        <w:tc>
          <w:tcPr>
            <w:tcW w:w="3369" w:type="dxa"/>
            <w:shd w:val="clear" w:color="auto" w:fill="00B0F0"/>
          </w:tcPr>
          <w:p w14:paraId="79B772D5" w14:textId="77777777" w:rsidR="003E19ED" w:rsidRDefault="003E19ED" w:rsidP="00F44C43"/>
        </w:tc>
        <w:tc>
          <w:tcPr>
            <w:tcW w:w="4056" w:type="dxa"/>
            <w:vAlign w:val="center"/>
          </w:tcPr>
          <w:p w14:paraId="0DBD5283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6" w:type="dxa"/>
            <w:vAlign w:val="center"/>
          </w:tcPr>
          <w:p w14:paraId="33132C41" w14:textId="77777777" w:rsidR="003E19ED" w:rsidRDefault="003E19ED" w:rsidP="00F44C43">
            <w:pPr>
              <w:jc w:val="center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7" w:type="dxa"/>
            <w:vAlign w:val="center"/>
          </w:tcPr>
          <w:p w14:paraId="01958A17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14:paraId="23CD0EFC" w14:textId="1C957ECA" w:rsidR="00963F12" w:rsidRDefault="00963F12">
      <w:pPr>
        <w:widowControl/>
        <w:spacing w:line="240" w:lineRule="auto"/>
        <w:jc w:val="left"/>
      </w:pPr>
    </w:p>
    <w:p w14:paraId="4EFEE446" w14:textId="54D2BFE7" w:rsidR="005015C2" w:rsidRDefault="005015C2" w:rsidP="005015C2">
      <w:pPr>
        <w:pStyle w:val="berschrift1"/>
      </w:pPr>
      <w:r>
        <w:lastRenderedPageBreak/>
        <w:t>Interaktion</w:t>
      </w:r>
    </w:p>
    <w:p w14:paraId="3BC272CA" w14:textId="7282EC86" w:rsidR="005015C2" w:rsidRDefault="005015C2" w:rsidP="005015C2">
      <w:pPr>
        <w:pStyle w:val="berschrift2"/>
      </w:pPr>
      <w:bookmarkStart w:id="1" w:name="_Ref150504899"/>
      <w:r>
        <w:t>Dropdown für Datensatz-Auswahl</w:t>
      </w:r>
      <w:bookmarkEnd w:id="1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369"/>
        <w:gridCol w:w="4056"/>
        <w:gridCol w:w="4056"/>
        <w:gridCol w:w="4057"/>
      </w:tblGrid>
      <w:tr w:rsidR="003E19ED" w14:paraId="17145D0B" w14:textId="77777777" w:rsidTr="00F44C43">
        <w:tc>
          <w:tcPr>
            <w:tcW w:w="3369" w:type="dxa"/>
            <w:shd w:val="clear" w:color="auto" w:fill="00B0F0"/>
          </w:tcPr>
          <w:p w14:paraId="074B87E2" w14:textId="77777777" w:rsidR="003E19ED" w:rsidRDefault="003E19ED" w:rsidP="00F44C43">
            <w:r>
              <w:t>Kurzbeschreibung</w:t>
            </w:r>
          </w:p>
        </w:tc>
        <w:tc>
          <w:tcPr>
            <w:tcW w:w="12169" w:type="dxa"/>
            <w:gridSpan w:val="3"/>
          </w:tcPr>
          <w:p w14:paraId="18E7FE52" w14:textId="6C0869B5" w:rsidR="003E19ED" w:rsidRDefault="00963F12" w:rsidP="00963F12">
            <w:pPr>
              <w:pStyle w:val="Listenabsatz"/>
              <w:numPr>
                <w:ilvl w:val="0"/>
                <w:numId w:val="18"/>
              </w:numPr>
            </w:pPr>
            <w:r>
              <w:t>Über die Datensätze im Ordner (oder Datenstruktur) iterieren und einzelne Datensätze anzeigen</w:t>
            </w:r>
          </w:p>
        </w:tc>
      </w:tr>
      <w:tr w:rsidR="003E19ED" w14:paraId="65988B12" w14:textId="77777777" w:rsidTr="00F44C43">
        <w:tc>
          <w:tcPr>
            <w:tcW w:w="3369" w:type="dxa"/>
            <w:shd w:val="clear" w:color="auto" w:fill="00B0F0"/>
          </w:tcPr>
          <w:p w14:paraId="03422CE4" w14:textId="77777777" w:rsidR="003E19ED" w:rsidRDefault="003E19ED" w:rsidP="00F44C43">
            <w:r>
              <w:t>Fragestellungen und Probleme</w:t>
            </w:r>
          </w:p>
        </w:tc>
        <w:tc>
          <w:tcPr>
            <w:tcW w:w="12169" w:type="dxa"/>
            <w:gridSpan w:val="3"/>
          </w:tcPr>
          <w:p w14:paraId="67582F63" w14:textId="77777777" w:rsidR="00963F12" w:rsidRDefault="00963F12" w:rsidP="00963F12">
            <w:pPr>
              <w:pStyle w:val="Listenabsatz"/>
              <w:numPr>
                <w:ilvl w:val="0"/>
                <w:numId w:val="17"/>
              </w:numPr>
            </w:pPr>
            <w:r>
              <w:t>Welches UI Design?</w:t>
            </w:r>
          </w:p>
          <w:p w14:paraId="71911326" w14:textId="26C782DF" w:rsidR="003E19ED" w:rsidRDefault="00963F12" w:rsidP="00963F12">
            <w:pPr>
              <w:pStyle w:val="Listenabsatz"/>
              <w:numPr>
                <w:ilvl w:val="0"/>
                <w:numId w:val="17"/>
              </w:numPr>
            </w:pPr>
            <w:r>
              <w:t>Wie können die Datensätze treffend bezeichnet werden?</w:t>
            </w:r>
          </w:p>
        </w:tc>
      </w:tr>
      <w:tr w:rsidR="003E19ED" w14:paraId="472BECD1" w14:textId="77777777" w:rsidTr="00F44C43">
        <w:tc>
          <w:tcPr>
            <w:tcW w:w="3369" w:type="dxa"/>
            <w:shd w:val="clear" w:color="auto" w:fill="00B0F0"/>
          </w:tcPr>
          <w:p w14:paraId="281C0B88" w14:textId="77777777" w:rsidR="003E19ED" w:rsidRDefault="003E19ED" w:rsidP="00F44C43">
            <w:r>
              <w:t>Verantwortliche Person</w:t>
            </w:r>
          </w:p>
        </w:tc>
        <w:sdt>
          <w:sdtPr>
            <w:id w:val="1651943402"/>
            <w:placeholder>
              <w:docPart w:val="61176B4049F44909A99152AC4A33E916"/>
            </w:placeholder>
            <w:showingPlcHdr/>
            <w:comboBox>
              <w:listItem w:value="Wählen Sie ein Element aus."/>
              <w:listItem w:displayText="Rayk" w:value="Rayk"/>
              <w:listItem w:displayText="Daniel" w:value="Daniel"/>
              <w:listItem w:displayText="Luca" w:value="Luca"/>
              <w:listItem w:displayText="Merten" w:value="Merten"/>
            </w:comboBox>
          </w:sdtPr>
          <w:sdtContent>
            <w:tc>
              <w:tcPr>
                <w:tcW w:w="12169" w:type="dxa"/>
                <w:gridSpan w:val="3"/>
              </w:tcPr>
              <w:p w14:paraId="56F319A7" w14:textId="77777777" w:rsidR="003E19ED" w:rsidRDefault="003E19ED" w:rsidP="00F44C43">
                <w:r w:rsidRPr="00BD5160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</w:tr>
      <w:tr w:rsidR="003E19ED" w14:paraId="05683FB2" w14:textId="77777777" w:rsidTr="00F44C43">
        <w:tc>
          <w:tcPr>
            <w:tcW w:w="3369" w:type="dxa"/>
            <w:shd w:val="clear" w:color="auto" w:fill="00B0F0"/>
          </w:tcPr>
          <w:p w14:paraId="7B28DCE6" w14:textId="77777777" w:rsidR="003E19ED" w:rsidRDefault="003E19ED" w:rsidP="00F44C43">
            <w:r>
              <w:t>Terminierung</w:t>
            </w:r>
          </w:p>
        </w:tc>
        <w:tc>
          <w:tcPr>
            <w:tcW w:w="12169" w:type="dxa"/>
            <w:gridSpan w:val="3"/>
          </w:tcPr>
          <w:p w14:paraId="69AF4EA0" w14:textId="77777777" w:rsidR="003E19ED" w:rsidRDefault="003E19ED" w:rsidP="00F44C43">
            <w:r>
              <w:t>Projektwoche xx</w:t>
            </w:r>
          </w:p>
        </w:tc>
      </w:tr>
      <w:tr w:rsidR="003E19ED" w14:paraId="1E55FD8B" w14:textId="77777777" w:rsidTr="00F44C43">
        <w:tc>
          <w:tcPr>
            <w:tcW w:w="3369" w:type="dxa"/>
            <w:shd w:val="clear" w:color="auto" w:fill="00B0F0"/>
          </w:tcPr>
          <w:p w14:paraId="0B6054E7" w14:textId="77777777" w:rsidR="003E19ED" w:rsidRDefault="003E19ED" w:rsidP="00F44C43">
            <w:r>
              <w:t>Status</w:t>
            </w:r>
          </w:p>
        </w:tc>
        <w:tc>
          <w:tcPr>
            <w:tcW w:w="4056" w:type="dxa"/>
            <w:vAlign w:val="center"/>
          </w:tcPr>
          <w:p w14:paraId="09A5CF1A" w14:textId="77777777" w:rsidR="003E19ED" w:rsidRDefault="003E19ED" w:rsidP="00F44C43">
            <w:pPr>
              <w:jc w:val="center"/>
            </w:pPr>
            <w:r>
              <w:t>Not started</w:t>
            </w:r>
          </w:p>
        </w:tc>
        <w:tc>
          <w:tcPr>
            <w:tcW w:w="4056" w:type="dxa"/>
            <w:vAlign w:val="center"/>
          </w:tcPr>
          <w:p w14:paraId="3906E03A" w14:textId="77777777" w:rsidR="003E19ED" w:rsidRDefault="003E19ED" w:rsidP="00F44C43">
            <w:pPr>
              <w:jc w:val="center"/>
            </w:pPr>
            <w:r>
              <w:t>In Progress</w:t>
            </w:r>
          </w:p>
        </w:tc>
        <w:tc>
          <w:tcPr>
            <w:tcW w:w="4057" w:type="dxa"/>
            <w:vAlign w:val="center"/>
          </w:tcPr>
          <w:p w14:paraId="57D4EB5C" w14:textId="77777777" w:rsidR="003E19ED" w:rsidRDefault="003E19ED" w:rsidP="00F44C43">
            <w:pPr>
              <w:jc w:val="center"/>
            </w:pPr>
            <w:r>
              <w:t>Done</w:t>
            </w:r>
          </w:p>
        </w:tc>
      </w:tr>
      <w:tr w:rsidR="003E19ED" w14:paraId="5804E0EE" w14:textId="77777777" w:rsidTr="00F44C43">
        <w:tc>
          <w:tcPr>
            <w:tcW w:w="3369" w:type="dxa"/>
            <w:shd w:val="clear" w:color="auto" w:fill="00B0F0"/>
          </w:tcPr>
          <w:p w14:paraId="63EC7E28" w14:textId="77777777" w:rsidR="003E19ED" w:rsidRDefault="003E19ED" w:rsidP="00F44C43"/>
        </w:tc>
        <w:tc>
          <w:tcPr>
            <w:tcW w:w="4056" w:type="dxa"/>
            <w:vAlign w:val="center"/>
          </w:tcPr>
          <w:p w14:paraId="02B0BB5F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6" w:type="dxa"/>
            <w:vAlign w:val="center"/>
          </w:tcPr>
          <w:p w14:paraId="5110E222" w14:textId="77777777" w:rsidR="003E19ED" w:rsidRDefault="003E19ED" w:rsidP="00F44C43">
            <w:pPr>
              <w:jc w:val="center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7" w:type="dxa"/>
            <w:vAlign w:val="center"/>
          </w:tcPr>
          <w:p w14:paraId="0FC01C28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14:paraId="6F97E510" w14:textId="51FDCD98" w:rsidR="00963F12" w:rsidRDefault="00963F12" w:rsidP="008C010F">
      <w:pPr>
        <w:pStyle w:val="berschrift3"/>
      </w:pPr>
    </w:p>
    <w:p w14:paraId="10C52CB8" w14:textId="77777777" w:rsidR="00963F12" w:rsidRDefault="00963F12">
      <w:pPr>
        <w:widowControl/>
        <w:spacing w:line="240" w:lineRule="auto"/>
        <w:jc w:val="left"/>
        <w:rPr>
          <w:rFonts w:eastAsiaTheme="majorEastAsia"/>
          <w:b/>
          <w:caps/>
          <w:szCs w:val="24"/>
        </w:rPr>
      </w:pPr>
      <w:r>
        <w:br w:type="page"/>
      </w:r>
    </w:p>
    <w:p w14:paraId="65CDBCCB" w14:textId="759D01AF" w:rsidR="005015C2" w:rsidRDefault="005015C2" w:rsidP="005015C2">
      <w:pPr>
        <w:pStyle w:val="berschrift2"/>
      </w:pPr>
      <w:r>
        <w:lastRenderedPageBreak/>
        <w:t>Button für Start Brühen</w:t>
      </w:r>
      <w:r w:rsidR="00812546">
        <w:t xml:space="preserve"> und einzelne Brühschritte</w:t>
      </w:r>
      <w:r w:rsidR="004B576B">
        <w:t xml:space="preserve"> (Prozesssteuerung: Brühablauf)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369"/>
        <w:gridCol w:w="4056"/>
        <w:gridCol w:w="4056"/>
        <w:gridCol w:w="4057"/>
      </w:tblGrid>
      <w:tr w:rsidR="003E19ED" w14:paraId="4D7C4A72" w14:textId="77777777" w:rsidTr="00F44C43">
        <w:tc>
          <w:tcPr>
            <w:tcW w:w="3369" w:type="dxa"/>
            <w:shd w:val="clear" w:color="auto" w:fill="00B0F0"/>
          </w:tcPr>
          <w:p w14:paraId="0C179353" w14:textId="77777777" w:rsidR="003E19ED" w:rsidRDefault="003E19ED" w:rsidP="00F44C43">
            <w:r>
              <w:t>Kurzbeschreibung</w:t>
            </w:r>
          </w:p>
        </w:tc>
        <w:tc>
          <w:tcPr>
            <w:tcW w:w="12169" w:type="dxa"/>
            <w:gridSpan w:val="3"/>
          </w:tcPr>
          <w:p w14:paraId="4291D891" w14:textId="77777777" w:rsidR="00963F12" w:rsidRDefault="00963F12" w:rsidP="00963F12">
            <w:pPr>
              <w:pStyle w:val="Listenabsatz"/>
              <w:numPr>
                <w:ilvl w:val="0"/>
                <w:numId w:val="18"/>
              </w:numPr>
            </w:pPr>
            <w:r>
              <w:t>Button startet den nächsten Brühabschnitt</w:t>
            </w:r>
          </w:p>
          <w:p w14:paraId="442B5583" w14:textId="42EEF930" w:rsidR="003E19ED" w:rsidRDefault="00963F12" w:rsidP="00963F12">
            <w:pPr>
              <w:pStyle w:val="Listenabsatz"/>
              <w:numPr>
                <w:ilvl w:val="0"/>
                <w:numId w:val="18"/>
              </w:numPr>
            </w:pPr>
            <w:r>
              <w:t>Time-Slider innerhalb eines Brühschrittes</w:t>
            </w:r>
          </w:p>
        </w:tc>
      </w:tr>
      <w:tr w:rsidR="003E19ED" w14:paraId="4E43954B" w14:textId="77777777" w:rsidTr="00F44C43">
        <w:tc>
          <w:tcPr>
            <w:tcW w:w="3369" w:type="dxa"/>
            <w:shd w:val="clear" w:color="auto" w:fill="00B0F0"/>
          </w:tcPr>
          <w:p w14:paraId="3440D8AC" w14:textId="77777777" w:rsidR="003E19ED" w:rsidRDefault="003E19ED" w:rsidP="00F44C43">
            <w:r>
              <w:t>Fragestellungen und Probleme</w:t>
            </w:r>
          </w:p>
        </w:tc>
        <w:tc>
          <w:tcPr>
            <w:tcW w:w="12169" w:type="dxa"/>
            <w:gridSpan w:val="3"/>
          </w:tcPr>
          <w:p w14:paraId="1EF9AEA9" w14:textId="77777777" w:rsidR="00963F12" w:rsidRDefault="00963F12" w:rsidP="00963F12">
            <w:pPr>
              <w:pStyle w:val="Listenabsatz"/>
              <w:numPr>
                <w:ilvl w:val="0"/>
                <w:numId w:val="17"/>
              </w:numPr>
            </w:pPr>
            <w:r>
              <w:t>Alle Komponenten optisch zueinanderpassend? (Farbe usw.)</w:t>
            </w:r>
          </w:p>
          <w:p w14:paraId="6BAE4EDA" w14:textId="77777777" w:rsidR="00963F12" w:rsidRDefault="00963F12" w:rsidP="00963F12">
            <w:pPr>
              <w:pStyle w:val="Listenabsatz"/>
              <w:numPr>
                <w:ilvl w:val="0"/>
                <w:numId w:val="17"/>
              </w:numPr>
            </w:pPr>
            <w:r>
              <w:t>UI Design?</w:t>
            </w:r>
          </w:p>
          <w:p w14:paraId="1913E9A6" w14:textId="77777777" w:rsidR="00963F12" w:rsidRDefault="00963F12" w:rsidP="00963F12">
            <w:pPr>
              <w:pStyle w:val="Listenabsatz"/>
              <w:numPr>
                <w:ilvl w:val="0"/>
                <w:numId w:val="17"/>
              </w:numPr>
            </w:pPr>
            <w:r>
              <w:t>Welche Brühschritte gibt es?</w:t>
            </w:r>
          </w:p>
          <w:p w14:paraId="4A021DF1" w14:textId="1869AE86" w:rsidR="003E19ED" w:rsidRDefault="00963F12" w:rsidP="00963F12">
            <w:pPr>
              <w:pStyle w:val="Listenabsatz"/>
              <w:numPr>
                <w:ilvl w:val="0"/>
                <w:numId w:val="17"/>
              </w:numPr>
            </w:pPr>
            <w:r>
              <w:t>Soll das Mahlen des Kaffees vorher visualisiert werden?</w:t>
            </w:r>
          </w:p>
        </w:tc>
      </w:tr>
      <w:tr w:rsidR="003E19ED" w14:paraId="34644620" w14:textId="77777777" w:rsidTr="00F44C43">
        <w:tc>
          <w:tcPr>
            <w:tcW w:w="3369" w:type="dxa"/>
            <w:shd w:val="clear" w:color="auto" w:fill="00B0F0"/>
          </w:tcPr>
          <w:p w14:paraId="11C349EC" w14:textId="77777777" w:rsidR="003E19ED" w:rsidRDefault="003E19ED" w:rsidP="00F44C43">
            <w:r>
              <w:t>Verantwortliche Person</w:t>
            </w:r>
          </w:p>
        </w:tc>
        <w:sdt>
          <w:sdtPr>
            <w:id w:val="457686105"/>
            <w:placeholder>
              <w:docPart w:val="9BA0EB3AD43A466F80498CD2BD4FBD73"/>
            </w:placeholder>
            <w:showingPlcHdr/>
            <w:comboBox>
              <w:listItem w:value="Wählen Sie ein Element aus."/>
              <w:listItem w:displayText="Rayk" w:value="Rayk"/>
              <w:listItem w:displayText="Daniel" w:value="Daniel"/>
              <w:listItem w:displayText="Luca" w:value="Luca"/>
              <w:listItem w:displayText="Merten" w:value="Merten"/>
            </w:comboBox>
          </w:sdtPr>
          <w:sdtContent>
            <w:tc>
              <w:tcPr>
                <w:tcW w:w="12169" w:type="dxa"/>
                <w:gridSpan w:val="3"/>
              </w:tcPr>
              <w:p w14:paraId="0BF796E3" w14:textId="77777777" w:rsidR="003E19ED" w:rsidRDefault="003E19ED" w:rsidP="00F44C43">
                <w:r w:rsidRPr="00BD5160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</w:tr>
      <w:tr w:rsidR="003E19ED" w14:paraId="304D3D1B" w14:textId="77777777" w:rsidTr="00F44C43">
        <w:tc>
          <w:tcPr>
            <w:tcW w:w="3369" w:type="dxa"/>
            <w:shd w:val="clear" w:color="auto" w:fill="00B0F0"/>
          </w:tcPr>
          <w:p w14:paraId="05E3144B" w14:textId="77777777" w:rsidR="003E19ED" w:rsidRDefault="003E19ED" w:rsidP="00F44C43">
            <w:r>
              <w:t>Terminierung</w:t>
            </w:r>
          </w:p>
        </w:tc>
        <w:tc>
          <w:tcPr>
            <w:tcW w:w="12169" w:type="dxa"/>
            <w:gridSpan w:val="3"/>
          </w:tcPr>
          <w:p w14:paraId="738E2C7A" w14:textId="77777777" w:rsidR="003E19ED" w:rsidRDefault="003E19ED" w:rsidP="00F44C43">
            <w:r>
              <w:t>Projektwoche xx</w:t>
            </w:r>
          </w:p>
        </w:tc>
      </w:tr>
      <w:tr w:rsidR="003E19ED" w14:paraId="6CBEED52" w14:textId="77777777" w:rsidTr="00F44C43">
        <w:tc>
          <w:tcPr>
            <w:tcW w:w="3369" w:type="dxa"/>
            <w:shd w:val="clear" w:color="auto" w:fill="00B0F0"/>
          </w:tcPr>
          <w:p w14:paraId="1E2E0728" w14:textId="77777777" w:rsidR="003E19ED" w:rsidRDefault="003E19ED" w:rsidP="00F44C43">
            <w:r>
              <w:t>Status</w:t>
            </w:r>
          </w:p>
        </w:tc>
        <w:tc>
          <w:tcPr>
            <w:tcW w:w="4056" w:type="dxa"/>
            <w:vAlign w:val="center"/>
          </w:tcPr>
          <w:p w14:paraId="66D554E8" w14:textId="77777777" w:rsidR="003E19ED" w:rsidRDefault="003E19ED" w:rsidP="00F44C43">
            <w:pPr>
              <w:jc w:val="center"/>
            </w:pPr>
            <w:r>
              <w:t>Not started</w:t>
            </w:r>
          </w:p>
        </w:tc>
        <w:tc>
          <w:tcPr>
            <w:tcW w:w="4056" w:type="dxa"/>
            <w:vAlign w:val="center"/>
          </w:tcPr>
          <w:p w14:paraId="21273E25" w14:textId="77777777" w:rsidR="003E19ED" w:rsidRDefault="003E19ED" w:rsidP="00F44C43">
            <w:pPr>
              <w:jc w:val="center"/>
            </w:pPr>
            <w:r>
              <w:t>In Progress</w:t>
            </w:r>
          </w:p>
        </w:tc>
        <w:tc>
          <w:tcPr>
            <w:tcW w:w="4057" w:type="dxa"/>
            <w:vAlign w:val="center"/>
          </w:tcPr>
          <w:p w14:paraId="7987E090" w14:textId="77777777" w:rsidR="003E19ED" w:rsidRDefault="003E19ED" w:rsidP="00F44C43">
            <w:pPr>
              <w:jc w:val="center"/>
            </w:pPr>
            <w:r>
              <w:t>Done</w:t>
            </w:r>
          </w:p>
        </w:tc>
      </w:tr>
      <w:tr w:rsidR="003E19ED" w14:paraId="4D47BDA7" w14:textId="77777777" w:rsidTr="00F44C43">
        <w:tc>
          <w:tcPr>
            <w:tcW w:w="3369" w:type="dxa"/>
            <w:shd w:val="clear" w:color="auto" w:fill="00B0F0"/>
          </w:tcPr>
          <w:p w14:paraId="73A34A1D" w14:textId="77777777" w:rsidR="003E19ED" w:rsidRDefault="003E19ED" w:rsidP="00F44C43"/>
        </w:tc>
        <w:tc>
          <w:tcPr>
            <w:tcW w:w="4056" w:type="dxa"/>
            <w:vAlign w:val="center"/>
          </w:tcPr>
          <w:p w14:paraId="5A5F26F5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6" w:type="dxa"/>
            <w:vAlign w:val="center"/>
          </w:tcPr>
          <w:p w14:paraId="0F66588D" w14:textId="77777777" w:rsidR="003E19ED" w:rsidRDefault="003E19ED" w:rsidP="00F44C43">
            <w:pPr>
              <w:jc w:val="center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7" w:type="dxa"/>
            <w:vAlign w:val="center"/>
          </w:tcPr>
          <w:p w14:paraId="645FE101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14:paraId="20D0AECF" w14:textId="1C7BD4BA" w:rsidR="00963F12" w:rsidRDefault="00963F12" w:rsidP="005015C2"/>
    <w:p w14:paraId="559C9CF7" w14:textId="77777777" w:rsidR="00963F12" w:rsidRDefault="00963F12">
      <w:pPr>
        <w:widowControl/>
        <w:spacing w:line="240" w:lineRule="auto"/>
        <w:jc w:val="left"/>
      </w:pPr>
      <w:r>
        <w:br w:type="page"/>
      </w:r>
    </w:p>
    <w:p w14:paraId="78E1729B" w14:textId="4ABECEC8" w:rsidR="005015C2" w:rsidRDefault="005015C2" w:rsidP="005015C2">
      <w:pPr>
        <w:pStyle w:val="berschrift2"/>
      </w:pPr>
      <w:r>
        <w:lastRenderedPageBreak/>
        <w:t>Werte Slider (</w:t>
      </w:r>
      <w:r w:rsidR="004B576B">
        <w:t xml:space="preserve">Wertesteuerung: </w:t>
      </w:r>
      <w:r>
        <w:t>Interpolation)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369"/>
        <w:gridCol w:w="4056"/>
        <w:gridCol w:w="4056"/>
        <w:gridCol w:w="4057"/>
      </w:tblGrid>
      <w:tr w:rsidR="003E19ED" w14:paraId="32FEE702" w14:textId="77777777" w:rsidTr="00F44C43">
        <w:tc>
          <w:tcPr>
            <w:tcW w:w="3369" w:type="dxa"/>
            <w:shd w:val="clear" w:color="auto" w:fill="00B0F0"/>
          </w:tcPr>
          <w:p w14:paraId="756A2FD8" w14:textId="77777777" w:rsidR="003E19ED" w:rsidRDefault="003E19ED" w:rsidP="00F44C43">
            <w:r>
              <w:t>Kurzbeschreibung</w:t>
            </w:r>
          </w:p>
        </w:tc>
        <w:tc>
          <w:tcPr>
            <w:tcW w:w="12169" w:type="dxa"/>
            <w:gridSpan w:val="3"/>
          </w:tcPr>
          <w:p w14:paraId="5882F507" w14:textId="0921246F" w:rsidR="003E19ED" w:rsidRDefault="00963F12" w:rsidP="00963F12">
            <w:pPr>
              <w:pStyle w:val="Listenabsatz"/>
              <w:numPr>
                <w:ilvl w:val="0"/>
                <w:numId w:val="18"/>
              </w:numPr>
            </w:pPr>
            <w:r>
              <w:t>Slider zur manuellen Auswahl der Brühparameter erstellen (Druck, Wassertemperatur, Getränkemenge)</w:t>
            </w:r>
          </w:p>
        </w:tc>
      </w:tr>
      <w:tr w:rsidR="003E19ED" w14:paraId="01E3B413" w14:textId="77777777" w:rsidTr="00F44C43">
        <w:tc>
          <w:tcPr>
            <w:tcW w:w="3369" w:type="dxa"/>
            <w:shd w:val="clear" w:color="auto" w:fill="00B0F0"/>
          </w:tcPr>
          <w:p w14:paraId="77F10CEB" w14:textId="77777777" w:rsidR="003E19ED" w:rsidRDefault="003E19ED" w:rsidP="00F44C43">
            <w:r>
              <w:t>Fragestellungen und Probleme</w:t>
            </w:r>
          </w:p>
        </w:tc>
        <w:tc>
          <w:tcPr>
            <w:tcW w:w="12169" w:type="dxa"/>
            <w:gridSpan w:val="3"/>
          </w:tcPr>
          <w:p w14:paraId="1C4EE7AB" w14:textId="77777777" w:rsidR="00963F12" w:rsidRDefault="00963F12" w:rsidP="00963F12">
            <w:pPr>
              <w:pStyle w:val="Listenabsatz"/>
              <w:numPr>
                <w:ilvl w:val="0"/>
                <w:numId w:val="17"/>
              </w:numPr>
            </w:pPr>
            <w:r>
              <w:t xml:space="preserve">Realisierbar/notwendig? </w:t>
            </w:r>
          </w:p>
          <w:p w14:paraId="7DA36EEF" w14:textId="677FCF76" w:rsidR="003E19ED" w:rsidRDefault="00963F12" w:rsidP="00963F12">
            <w:pPr>
              <w:pStyle w:val="Listenabsatz"/>
              <w:numPr>
                <w:ilvl w:val="0"/>
                <w:numId w:val="17"/>
              </w:numPr>
            </w:pPr>
            <w:r>
              <w:t>Ggf. optionales Feature?</w:t>
            </w:r>
          </w:p>
        </w:tc>
      </w:tr>
      <w:tr w:rsidR="003E19ED" w14:paraId="4C043E39" w14:textId="77777777" w:rsidTr="00F44C43">
        <w:tc>
          <w:tcPr>
            <w:tcW w:w="3369" w:type="dxa"/>
            <w:shd w:val="clear" w:color="auto" w:fill="00B0F0"/>
          </w:tcPr>
          <w:p w14:paraId="177FEA16" w14:textId="77777777" w:rsidR="003E19ED" w:rsidRDefault="003E19ED" w:rsidP="00F44C43">
            <w:r>
              <w:t>Verantwortliche Person</w:t>
            </w:r>
          </w:p>
        </w:tc>
        <w:sdt>
          <w:sdtPr>
            <w:id w:val="-339924104"/>
            <w:placeholder>
              <w:docPart w:val="86C7963CE58F412293C78DC4B6953416"/>
            </w:placeholder>
            <w:showingPlcHdr/>
            <w:comboBox>
              <w:listItem w:value="Wählen Sie ein Element aus."/>
              <w:listItem w:displayText="Rayk" w:value="Rayk"/>
              <w:listItem w:displayText="Daniel" w:value="Daniel"/>
              <w:listItem w:displayText="Luca" w:value="Luca"/>
              <w:listItem w:displayText="Merten" w:value="Merten"/>
            </w:comboBox>
          </w:sdtPr>
          <w:sdtContent>
            <w:tc>
              <w:tcPr>
                <w:tcW w:w="12169" w:type="dxa"/>
                <w:gridSpan w:val="3"/>
              </w:tcPr>
              <w:p w14:paraId="214415C7" w14:textId="77777777" w:rsidR="003E19ED" w:rsidRDefault="003E19ED" w:rsidP="00F44C43">
                <w:r w:rsidRPr="00BD5160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</w:tr>
      <w:tr w:rsidR="003E19ED" w14:paraId="4938F4EA" w14:textId="77777777" w:rsidTr="00F44C43">
        <w:tc>
          <w:tcPr>
            <w:tcW w:w="3369" w:type="dxa"/>
            <w:shd w:val="clear" w:color="auto" w:fill="00B0F0"/>
          </w:tcPr>
          <w:p w14:paraId="59D3DCC2" w14:textId="77777777" w:rsidR="003E19ED" w:rsidRDefault="003E19ED" w:rsidP="00F44C43">
            <w:r>
              <w:t>Terminierung</w:t>
            </w:r>
          </w:p>
        </w:tc>
        <w:tc>
          <w:tcPr>
            <w:tcW w:w="12169" w:type="dxa"/>
            <w:gridSpan w:val="3"/>
          </w:tcPr>
          <w:p w14:paraId="2FC8E654" w14:textId="77777777" w:rsidR="003E19ED" w:rsidRDefault="003E19ED" w:rsidP="00F44C43">
            <w:r>
              <w:t>Projektwoche xx</w:t>
            </w:r>
          </w:p>
        </w:tc>
      </w:tr>
      <w:tr w:rsidR="003E19ED" w14:paraId="5C6F550A" w14:textId="77777777" w:rsidTr="00F44C43">
        <w:tc>
          <w:tcPr>
            <w:tcW w:w="3369" w:type="dxa"/>
            <w:shd w:val="clear" w:color="auto" w:fill="00B0F0"/>
          </w:tcPr>
          <w:p w14:paraId="29188B07" w14:textId="77777777" w:rsidR="003E19ED" w:rsidRDefault="003E19ED" w:rsidP="00F44C43">
            <w:r>
              <w:t>Status</w:t>
            </w:r>
          </w:p>
        </w:tc>
        <w:tc>
          <w:tcPr>
            <w:tcW w:w="4056" w:type="dxa"/>
            <w:vAlign w:val="center"/>
          </w:tcPr>
          <w:p w14:paraId="2D9A531A" w14:textId="77777777" w:rsidR="003E19ED" w:rsidRDefault="003E19ED" w:rsidP="00F44C43">
            <w:pPr>
              <w:jc w:val="center"/>
            </w:pPr>
            <w:r>
              <w:t>Not started</w:t>
            </w:r>
          </w:p>
        </w:tc>
        <w:tc>
          <w:tcPr>
            <w:tcW w:w="4056" w:type="dxa"/>
            <w:vAlign w:val="center"/>
          </w:tcPr>
          <w:p w14:paraId="1472D1D5" w14:textId="77777777" w:rsidR="003E19ED" w:rsidRDefault="003E19ED" w:rsidP="00F44C43">
            <w:pPr>
              <w:jc w:val="center"/>
            </w:pPr>
            <w:r>
              <w:t>In Progress</w:t>
            </w:r>
          </w:p>
        </w:tc>
        <w:tc>
          <w:tcPr>
            <w:tcW w:w="4057" w:type="dxa"/>
            <w:vAlign w:val="center"/>
          </w:tcPr>
          <w:p w14:paraId="13E89380" w14:textId="77777777" w:rsidR="003E19ED" w:rsidRDefault="003E19ED" w:rsidP="00F44C43">
            <w:pPr>
              <w:jc w:val="center"/>
            </w:pPr>
            <w:r>
              <w:t>Done</w:t>
            </w:r>
          </w:p>
        </w:tc>
      </w:tr>
      <w:tr w:rsidR="003E19ED" w14:paraId="46363063" w14:textId="77777777" w:rsidTr="00F44C43">
        <w:tc>
          <w:tcPr>
            <w:tcW w:w="3369" w:type="dxa"/>
            <w:shd w:val="clear" w:color="auto" w:fill="00B0F0"/>
          </w:tcPr>
          <w:p w14:paraId="361E3BAC" w14:textId="77777777" w:rsidR="003E19ED" w:rsidRDefault="003E19ED" w:rsidP="00F44C43"/>
        </w:tc>
        <w:tc>
          <w:tcPr>
            <w:tcW w:w="4056" w:type="dxa"/>
            <w:vAlign w:val="center"/>
          </w:tcPr>
          <w:p w14:paraId="40E4038F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6" w:type="dxa"/>
            <w:vAlign w:val="center"/>
          </w:tcPr>
          <w:p w14:paraId="06696922" w14:textId="77777777" w:rsidR="003E19ED" w:rsidRDefault="003E19ED" w:rsidP="00F44C43">
            <w:pPr>
              <w:jc w:val="center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7" w:type="dxa"/>
            <w:vAlign w:val="center"/>
          </w:tcPr>
          <w:p w14:paraId="14F2EB36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14:paraId="350E04EA" w14:textId="77777777" w:rsidR="003E19ED" w:rsidRDefault="003E19ED" w:rsidP="008C010F">
      <w:pPr>
        <w:pStyle w:val="berschrift3"/>
      </w:pPr>
    </w:p>
    <w:p w14:paraId="7BF6A991" w14:textId="26A1EA1D" w:rsidR="005015C2" w:rsidRDefault="005015C2" w:rsidP="005015C2">
      <w:pPr>
        <w:pStyle w:val="berschrift1"/>
      </w:pPr>
      <w:r>
        <w:lastRenderedPageBreak/>
        <w:t>Präsentation und Dokumentation</w:t>
      </w:r>
    </w:p>
    <w:p w14:paraId="2242AA3B" w14:textId="3738E5F3" w:rsidR="005015C2" w:rsidRDefault="005015C2" w:rsidP="005015C2">
      <w:pPr>
        <w:pStyle w:val="berschrift2"/>
      </w:pPr>
      <w:r>
        <w:t>Ergebnisse sammeln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369"/>
        <w:gridCol w:w="4056"/>
        <w:gridCol w:w="4056"/>
        <w:gridCol w:w="4057"/>
      </w:tblGrid>
      <w:tr w:rsidR="003E19ED" w14:paraId="37929927" w14:textId="77777777" w:rsidTr="00F44C43">
        <w:tc>
          <w:tcPr>
            <w:tcW w:w="3369" w:type="dxa"/>
            <w:shd w:val="clear" w:color="auto" w:fill="00B0F0"/>
          </w:tcPr>
          <w:p w14:paraId="777991CB" w14:textId="77777777" w:rsidR="003E19ED" w:rsidRDefault="003E19ED" w:rsidP="00F44C43">
            <w:r>
              <w:t>Kurzbeschreibung</w:t>
            </w:r>
          </w:p>
        </w:tc>
        <w:tc>
          <w:tcPr>
            <w:tcW w:w="12169" w:type="dxa"/>
            <w:gridSpan w:val="3"/>
          </w:tcPr>
          <w:p w14:paraId="78081E71" w14:textId="77777777" w:rsidR="00963F12" w:rsidRDefault="00963F12" w:rsidP="00963F12">
            <w:pPr>
              <w:pStyle w:val="Listenabsatz"/>
              <w:numPr>
                <w:ilvl w:val="0"/>
                <w:numId w:val="18"/>
              </w:numPr>
            </w:pPr>
            <w:r>
              <w:t xml:space="preserve">Während des Arbeitens dokumentieren </w:t>
            </w:r>
          </w:p>
          <w:p w14:paraId="6A84C43E" w14:textId="77777777" w:rsidR="00963F12" w:rsidRDefault="00963F12" w:rsidP="00963F12">
            <w:pPr>
              <w:pStyle w:val="Listenabsatz"/>
              <w:numPr>
                <w:ilvl w:val="1"/>
                <w:numId w:val="18"/>
              </w:numPr>
            </w:pPr>
            <w:r>
              <w:t>2-3 Sätze, was man jeweils gemacht hat</w:t>
            </w:r>
          </w:p>
          <w:p w14:paraId="02696DA5" w14:textId="77777777" w:rsidR="00963F12" w:rsidRDefault="00963F12" w:rsidP="00963F12">
            <w:pPr>
              <w:pStyle w:val="Listenabsatz"/>
              <w:numPr>
                <w:ilvl w:val="1"/>
                <w:numId w:val="18"/>
              </w:numPr>
            </w:pPr>
            <w:r>
              <w:t>Code kommentieren (Params, Kurzbeschreibung usw.)</w:t>
            </w:r>
          </w:p>
          <w:p w14:paraId="4AE442B7" w14:textId="77777777" w:rsidR="00963F12" w:rsidRDefault="00963F12" w:rsidP="00963F12">
            <w:pPr>
              <w:pStyle w:val="Listenabsatz"/>
              <w:numPr>
                <w:ilvl w:val="0"/>
                <w:numId w:val="18"/>
              </w:numPr>
            </w:pPr>
            <w:r>
              <w:t>Herausforderungen bei der Arbeit</w:t>
            </w:r>
          </w:p>
          <w:p w14:paraId="31E044F7" w14:textId="77777777" w:rsidR="00963F12" w:rsidRDefault="00963F12" w:rsidP="00963F12">
            <w:pPr>
              <w:pStyle w:val="Listenabsatz"/>
              <w:numPr>
                <w:ilvl w:val="0"/>
                <w:numId w:val="18"/>
              </w:numPr>
            </w:pPr>
            <w:r>
              <w:t>Learnings</w:t>
            </w:r>
          </w:p>
          <w:p w14:paraId="03C29372" w14:textId="77777777" w:rsidR="00963F12" w:rsidRDefault="00963F12" w:rsidP="00963F12">
            <w:pPr>
              <w:pStyle w:val="Listenabsatz"/>
              <w:numPr>
                <w:ilvl w:val="0"/>
                <w:numId w:val="18"/>
              </w:numPr>
            </w:pPr>
            <w:r>
              <w:t>Zwischenergebnisse (z.B. Modellierungsschritte bei der Veränderung des Modells)</w:t>
            </w:r>
          </w:p>
          <w:p w14:paraId="2634183D" w14:textId="3E986930" w:rsidR="003E19ED" w:rsidRDefault="003E19ED" w:rsidP="00963F12">
            <w:pPr>
              <w:pStyle w:val="Listenabsatz"/>
              <w:numPr>
                <w:ilvl w:val="0"/>
                <w:numId w:val="18"/>
              </w:numPr>
            </w:pPr>
          </w:p>
        </w:tc>
      </w:tr>
      <w:tr w:rsidR="003E19ED" w14:paraId="600BD406" w14:textId="77777777" w:rsidTr="00F44C43">
        <w:tc>
          <w:tcPr>
            <w:tcW w:w="3369" w:type="dxa"/>
            <w:shd w:val="clear" w:color="auto" w:fill="00B0F0"/>
          </w:tcPr>
          <w:p w14:paraId="0E0A4177" w14:textId="77777777" w:rsidR="003E19ED" w:rsidRDefault="003E19ED" w:rsidP="00F44C43">
            <w:r>
              <w:t>Fragestellungen und Probleme</w:t>
            </w:r>
          </w:p>
        </w:tc>
        <w:tc>
          <w:tcPr>
            <w:tcW w:w="12169" w:type="dxa"/>
            <w:gridSpan w:val="3"/>
          </w:tcPr>
          <w:p w14:paraId="4E70FFA2" w14:textId="35A8F291" w:rsidR="003E19ED" w:rsidRDefault="003E19ED" w:rsidP="003E19ED">
            <w:pPr>
              <w:pStyle w:val="Listenabsatz"/>
              <w:numPr>
                <w:ilvl w:val="0"/>
                <w:numId w:val="17"/>
              </w:numPr>
            </w:pPr>
          </w:p>
        </w:tc>
      </w:tr>
      <w:tr w:rsidR="003E19ED" w14:paraId="4D29A243" w14:textId="77777777" w:rsidTr="00F44C43">
        <w:tc>
          <w:tcPr>
            <w:tcW w:w="3369" w:type="dxa"/>
            <w:shd w:val="clear" w:color="auto" w:fill="00B0F0"/>
          </w:tcPr>
          <w:p w14:paraId="40D1D2C8" w14:textId="77777777" w:rsidR="003E19ED" w:rsidRDefault="003E19ED" w:rsidP="00F44C43">
            <w:r>
              <w:t>Verantwortliche Person</w:t>
            </w:r>
          </w:p>
        </w:tc>
        <w:sdt>
          <w:sdtPr>
            <w:id w:val="633986646"/>
            <w:placeholder>
              <w:docPart w:val="EABA218A92084216B71E9078BF71EDCF"/>
            </w:placeholder>
            <w:showingPlcHdr/>
            <w:comboBox>
              <w:listItem w:value="Wählen Sie ein Element aus."/>
              <w:listItem w:displayText="Rayk" w:value="Rayk"/>
              <w:listItem w:displayText="Daniel" w:value="Daniel"/>
              <w:listItem w:displayText="Luca" w:value="Luca"/>
              <w:listItem w:displayText="Merten" w:value="Merten"/>
            </w:comboBox>
          </w:sdtPr>
          <w:sdtContent>
            <w:tc>
              <w:tcPr>
                <w:tcW w:w="12169" w:type="dxa"/>
                <w:gridSpan w:val="3"/>
              </w:tcPr>
              <w:p w14:paraId="4C900C03" w14:textId="77777777" w:rsidR="003E19ED" w:rsidRDefault="003E19ED" w:rsidP="00F44C43">
                <w:r w:rsidRPr="00BD5160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</w:tr>
      <w:tr w:rsidR="003E19ED" w14:paraId="22999634" w14:textId="77777777" w:rsidTr="00F44C43">
        <w:tc>
          <w:tcPr>
            <w:tcW w:w="3369" w:type="dxa"/>
            <w:shd w:val="clear" w:color="auto" w:fill="00B0F0"/>
          </w:tcPr>
          <w:p w14:paraId="5142AFA4" w14:textId="77777777" w:rsidR="003E19ED" w:rsidRDefault="003E19ED" w:rsidP="00F44C43">
            <w:r>
              <w:t>Terminierung</w:t>
            </w:r>
          </w:p>
        </w:tc>
        <w:tc>
          <w:tcPr>
            <w:tcW w:w="12169" w:type="dxa"/>
            <w:gridSpan w:val="3"/>
          </w:tcPr>
          <w:p w14:paraId="0659157A" w14:textId="77777777" w:rsidR="003E19ED" w:rsidRDefault="003E19ED" w:rsidP="00F44C43">
            <w:r>
              <w:t>Projektwoche xx</w:t>
            </w:r>
          </w:p>
        </w:tc>
      </w:tr>
      <w:tr w:rsidR="003E19ED" w14:paraId="1E8237DC" w14:textId="77777777" w:rsidTr="00F44C43">
        <w:tc>
          <w:tcPr>
            <w:tcW w:w="3369" w:type="dxa"/>
            <w:shd w:val="clear" w:color="auto" w:fill="00B0F0"/>
          </w:tcPr>
          <w:p w14:paraId="79241B29" w14:textId="77777777" w:rsidR="003E19ED" w:rsidRDefault="003E19ED" w:rsidP="00F44C43">
            <w:r>
              <w:t>Status</w:t>
            </w:r>
          </w:p>
        </w:tc>
        <w:tc>
          <w:tcPr>
            <w:tcW w:w="4056" w:type="dxa"/>
            <w:vAlign w:val="center"/>
          </w:tcPr>
          <w:p w14:paraId="7932DEAA" w14:textId="77777777" w:rsidR="003E19ED" w:rsidRDefault="003E19ED" w:rsidP="00F44C43">
            <w:pPr>
              <w:jc w:val="center"/>
            </w:pPr>
            <w:r>
              <w:t>Not started</w:t>
            </w:r>
          </w:p>
        </w:tc>
        <w:tc>
          <w:tcPr>
            <w:tcW w:w="4056" w:type="dxa"/>
            <w:vAlign w:val="center"/>
          </w:tcPr>
          <w:p w14:paraId="2F9519D1" w14:textId="77777777" w:rsidR="003E19ED" w:rsidRDefault="003E19ED" w:rsidP="00F44C43">
            <w:pPr>
              <w:jc w:val="center"/>
            </w:pPr>
            <w:r>
              <w:t>In Progress</w:t>
            </w:r>
          </w:p>
        </w:tc>
        <w:tc>
          <w:tcPr>
            <w:tcW w:w="4057" w:type="dxa"/>
            <w:vAlign w:val="center"/>
          </w:tcPr>
          <w:p w14:paraId="060C3CB9" w14:textId="77777777" w:rsidR="003E19ED" w:rsidRDefault="003E19ED" w:rsidP="00F44C43">
            <w:pPr>
              <w:jc w:val="center"/>
            </w:pPr>
            <w:r>
              <w:t>Done</w:t>
            </w:r>
          </w:p>
        </w:tc>
      </w:tr>
      <w:tr w:rsidR="003E19ED" w14:paraId="1718130C" w14:textId="77777777" w:rsidTr="00F44C43">
        <w:tc>
          <w:tcPr>
            <w:tcW w:w="3369" w:type="dxa"/>
            <w:shd w:val="clear" w:color="auto" w:fill="00B0F0"/>
          </w:tcPr>
          <w:p w14:paraId="04A5C4AC" w14:textId="77777777" w:rsidR="003E19ED" w:rsidRDefault="003E19ED" w:rsidP="00F44C43"/>
        </w:tc>
        <w:tc>
          <w:tcPr>
            <w:tcW w:w="4056" w:type="dxa"/>
            <w:vAlign w:val="center"/>
          </w:tcPr>
          <w:p w14:paraId="6676B47A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6" w:type="dxa"/>
            <w:vAlign w:val="center"/>
          </w:tcPr>
          <w:p w14:paraId="72F69CC9" w14:textId="77777777" w:rsidR="003E19ED" w:rsidRDefault="003E19ED" w:rsidP="00F44C43">
            <w:pPr>
              <w:jc w:val="center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7" w:type="dxa"/>
            <w:vAlign w:val="center"/>
          </w:tcPr>
          <w:p w14:paraId="79E9BD82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14:paraId="16DB48EE" w14:textId="3961DEBD" w:rsidR="000C0CB6" w:rsidRDefault="000C0CB6" w:rsidP="008C010F">
      <w:pPr>
        <w:pStyle w:val="berschrift3"/>
      </w:pPr>
    </w:p>
    <w:p w14:paraId="7AAAC4B6" w14:textId="77777777" w:rsidR="000C0CB6" w:rsidRDefault="000C0CB6">
      <w:pPr>
        <w:widowControl/>
        <w:spacing w:line="240" w:lineRule="auto"/>
        <w:jc w:val="left"/>
        <w:rPr>
          <w:rFonts w:eastAsiaTheme="majorEastAsia"/>
          <w:b/>
          <w:caps/>
          <w:szCs w:val="24"/>
        </w:rPr>
      </w:pPr>
      <w:r>
        <w:br w:type="page"/>
      </w:r>
    </w:p>
    <w:p w14:paraId="7F74A81A" w14:textId="77777777" w:rsidR="008C010F" w:rsidRDefault="008C010F" w:rsidP="008C010F">
      <w:pPr>
        <w:pStyle w:val="berschrift3"/>
      </w:pPr>
    </w:p>
    <w:p w14:paraId="1D62FE40" w14:textId="2259B63F" w:rsidR="005015C2" w:rsidRDefault="005015C2" w:rsidP="005015C2">
      <w:pPr>
        <w:pStyle w:val="berschrift2"/>
      </w:pPr>
      <w:r>
        <w:t>Powerpoint erstellen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369"/>
        <w:gridCol w:w="4056"/>
        <w:gridCol w:w="4056"/>
        <w:gridCol w:w="4057"/>
      </w:tblGrid>
      <w:tr w:rsidR="000C0CB6" w14:paraId="0E3D5EF2" w14:textId="77777777" w:rsidTr="00F44C43">
        <w:tc>
          <w:tcPr>
            <w:tcW w:w="3369" w:type="dxa"/>
            <w:shd w:val="clear" w:color="auto" w:fill="00B0F0"/>
          </w:tcPr>
          <w:p w14:paraId="454908A6" w14:textId="0FA61B40" w:rsidR="000C0CB6" w:rsidRDefault="000C0CB6" w:rsidP="000C0CB6">
            <w:r w:rsidRPr="006D702E">
              <w:t>Abschlusspräsentation erstellen</w:t>
            </w:r>
          </w:p>
        </w:tc>
        <w:tc>
          <w:tcPr>
            <w:tcW w:w="12169" w:type="dxa"/>
            <w:gridSpan w:val="3"/>
          </w:tcPr>
          <w:p w14:paraId="5B740DAC" w14:textId="535B11F0" w:rsidR="000C0CB6" w:rsidRDefault="000C0CB6" w:rsidP="000C0CB6">
            <w:pPr>
              <w:pStyle w:val="Listenabsatz"/>
              <w:numPr>
                <w:ilvl w:val="0"/>
                <w:numId w:val="18"/>
              </w:numPr>
            </w:pPr>
            <w:r w:rsidRPr="006D702E">
              <w:t>Abschlusspräsentation erstellen</w:t>
            </w:r>
          </w:p>
        </w:tc>
      </w:tr>
      <w:tr w:rsidR="003E19ED" w14:paraId="192034D5" w14:textId="77777777" w:rsidTr="00F44C43">
        <w:tc>
          <w:tcPr>
            <w:tcW w:w="3369" w:type="dxa"/>
            <w:shd w:val="clear" w:color="auto" w:fill="00B0F0"/>
          </w:tcPr>
          <w:p w14:paraId="63702D1F" w14:textId="77777777" w:rsidR="003E19ED" w:rsidRDefault="003E19ED" w:rsidP="00F44C43">
            <w:r>
              <w:t>Fragestellungen und Probleme</w:t>
            </w:r>
          </w:p>
        </w:tc>
        <w:tc>
          <w:tcPr>
            <w:tcW w:w="12169" w:type="dxa"/>
            <w:gridSpan w:val="3"/>
          </w:tcPr>
          <w:p w14:paraId="4277B6B7" w14:textId="77777777" w:rsidR="000C0CB6" w:rsidRDefault="000C0CB6" w:rsidP="000C0CB6">
            <w:pPr>
              <w:pStyle w:val="Listenabsatz"/>
              <w:numPr>
                <w:ilvl w:val="0"/>
                <w:numId w:val="17"/>
              </w:numPr>
            </w:pPr>
            <w:r>
              <w:t>Design</w:t>
            </w:r>
          </w:p>
          <w:p w14:paraId="7C59B921" w14:textId="45789D1A" w:rsidR="003E19ED" w:rsidRDefault="000C0CB6" w:rsidP="000C0CB6">
            <w:pPr>
              <w:pStyle w:val="Listenabsatz"/>
              <w:numPr>
                <w:ilvl w:val="0"/>
                <w:numId w:val="17"/>
              </w:numPr>
            </w:pPr>
            <w:r>
              <w:t>Themenpunkte (Agenda)</w:t>
            </w:r>
          </w:p>
        </w:tc>
      </w:tr>
      <w:tr w:rsidR="003E19ED" w14:paraId="5256B65A" w14:textId="77777777" w:rsidTr="00F44C43">
        <w:tc>
          <w:tcPr>
            <w:tcW w:w="3369" w:type="dxa"/>
            <w:shd w:val="clear" w:color="auto" w:fill="00B0F0"/>
          </w:tcPr>
          <w:p w14:paraId="03977D04" w14:textId="77777777" w:rsidR="003E19ED" w:rsidRDefault="003E19ED" w:rsidP="00F44C43">
            <w:r>
              <w:t>Verantwortliche Person</w:t>
            </w:r>
          </w:p>
        </w:tc>
        <w:sdt>
          <w:sdtPr>
            <w:id w:val="-1981988477"/>
            <w:placeholder>
              <w:docPart w:val="04E52CFD6EEC45C6AFAA2914B4087750"/>
            </w:placeholder>
            <w:showingPlcHdr/>
            <w:comboBox>
              <w:listItem w:value="Wählen Sie ein Element aus."/>
              <w:listItem w:displayText="Rayk" w:value="Rayk"/>
              <w:listItem w:displayText="Daniel" w:value="Daniel"/>
              <w:listItem w:displayText="Luca" w:value="Luca"/>
              <w:listItem w:displayText="Merten" w:value="Merten"/>
            </w:comboBox>
          </w:sdtPr>
          <w:sdtContent>
            <w:tc>
              <w:tcPr>
                <w:tcW w:w="12169" w:type="dxa"/>
                <w:gridSpan w:val="3"/>
              </w:tcPr>
              <w:p w14:paraId="65A3A751" w14:textId="77777777" w:rsidR="003E19ED" w:rsidRDefault="003E19ED" w:rsidP="00F44C43">
                <w:r w:rsidRPr="00BD5160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</w:tr>
      <w:tr w:rsidR="003E19ED" w14:paraId="716A8B0C" w14:textId="77777777" w:rsidTr="00F44C43">
        <w:tc>
          <w:tcPr>
            <w:tcW w:w="3369" w:type="dxa"/>
            <w:shd w:val="clear" w:color="auto" w:fill="00B0F0"/>
          </w:tcPr>
          <w:p w14:paraId="639E720F" w14:textId="77777777" w:rsidR="003E19ED" w:rsidRDefault="003E19ED" w:rsidP="00F44C43">
            <w:r>
              <w:t>Terminierung</w:t>
            </w:r>
          </w:p>
        </w:tc>
        <w:tc>
          <w:tcPr>
            <w:tcW w:w="12169" w:type="dxa"/>
            <w:gridSpan w:val="3"/>
          </w:tcPr>
          <w:p w14:paraId="508AA1B5" w14:textId="77777777" w:rsidR="003E19ED" w:rsidRDefault="003E19ED" w:rsidP="00F44C43">
            <w:r>
              <w:t>Projektwoche xx</w:t>
            </w:r>
          </w:p>
        </w:tc>
      </w:tr>
      <w:tr w:rsidR="003E19ED" w14:paraId="77AD0962" w14:textId="77777777" w:rsidTr="00F44C43">
        <w:tc>
          <w:tcPr>
            <w:tcW w:w="3369" w:type="dxa"/>
            <w:shd w:val="clear" w:color="auto" w:fill="00B0F0"/>
          </w:tcPr>
          <w:p w14:paraId="1F653396" w14:textId="77777777" w:rsidR="003E19ED" w:rsidRDefault="003E19ED" w:rsidP="00F44C43">
            <w:r>
              <w:t>Status</w:t>
            </w:r>
          </w:p>
        </w:tc>
        <w:tc>
          <w:tcPr>
            <w:tcW w:w="4056" w:type="dxa"/>
            <w:vAlign w:val="center"/>
          </w:tcPr>
          <w:p w14:paraId="0878CE72" w14:textId="77777777" w:rsidR="003E19ED" w:rsidRDefault="003E19ED" w:rsidP="00F44C43">
            <w:pPr>
              <w:jc w:val="center"/>
            </w:pPr>
            <w:r>
              <w:t>Not started</w:t>
            </w:r>
          </w:p>
        </w:tc>
        <w:tc>
          <w:tcPr>
            <w:tcW w:w="4056" w:type="dxa"/>
            <w:vAlign w:val="center"/>
          </w:tcPr>
          <w:p w14:paraId="1D94B3CC" w14:textId="77777777" w:rsidR="003E19ED" w:rsidRDefault="003E19ED" w:rsidP="00F44C43">
            <w:pPr>
              <w:jc w:val="center"/>
            </w:pPr>
            <w:r>
              <w:t>In Progress</w:t>
            </w:r>
          </w:p>
        </w:tc>
        <w:tc>
          <w:tcPr>
            <w:tcW w:w="4057" w:type="dxa"/>
            <w:vAlign w:val="center"/>
          </w:tcPr>
          <w:p w14:paraId="6CC25E6A" w14:textId="77777777" w:rsidR="003E19ED" w:rsidRDefault="003E19ED" w:rsidP="00F44C43">
            <w:pPr>
              <w:jc w:val="center"/>
            </w:pPr>
            <w:r>
              <w:t>Done</w:t>
            </w:r>
          </w:p>
        </w:tc>
      </w:tr>
      <w:tr w:rsidR="003E19ED" w14:paraId="6B911799" w14:textId="77777777" w:rsidTr="00F44C43">
        <w:tc>
          <w:tcPr>
            <w:tcW w:w="3369" w:type="dxa"/>
            <w:shd w:val="clear" w:color="auto" w:fill="00B0F0"/>
          </w:tcPr>
          <w:p w14:paraId="444DDEA0" w14:textId="77777777" w:rsidR="003E19ED" w:rsidRDefault="003E19ED" w:rsidP="00F44C43"/>
        </w:tc>
        <w:tc>
          <w:tcPr>
            <w:tcW w:w="4056" w:type="dxa"/>
            <w:vAlign w:val="center"/>
          </w:tcPr>
          <w:p w14:paraId="7A627ADC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6" w:type="dxa"/>
            <w:vAlign w:val="center"/>
          </w:tcPr>
          <w:p w14:paraId="2F1048DA" w14:textId="77777777" w:rsidR="003E19ED" w:rsidRDefault="003E19ED" w:rsidP="00F44C43">
            <w:pPr>
              <w:jc w:val="center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7" w:type="dxa"/>
            <w:vAlign w:val="center"/>
          </w:tcPr>
          <w:p w14:paraId="1EC7A1A6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14:paraId="6A3EC3DD" w14:textId="071F3C88" w:rsidR="000C0CB6" w:rsidRDefault="000C0CB6" w:rsidP="00554A95"/>
    <w:p w14:paraId="5461F44A" w14:textId="77777777" w:rsidR="000C0CB6" w:rsidRDefault="000C0CB6">
      <w:pPr>
        <w:widowControl/>
        <w:spacing w:line="240" w:lineRule="auto"/>
        <w:jc w:val="left"/>
      </w:pPr>
      <w:r>
        <w:br w:type="page"/>
      </w:r>
    </w:p>
    <w:p w14:paraId="25C4B9F9" w14:textId="77777777" w:rsidR="00554A95" w:rsidRDefault="00554A95" w:rsidP="00554A95"/>
    <w:p w14:paraId="5E41DB74" w14:textId="73A8439B" w:rsidR="005015C2" w:rsidRDefault="005015C2" w:rsidP="005015C2">
      <w:pPr>
        <w:pStyle w:val="berschrift2"/>
      </w:pPr>
      <w:r>
        <w:t>Dokumentation schreiben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369"/>
        <w:gridCol w:w="4056"/>
        <w:gridCol w:w="4056"/>
        <w:gridCol w:w="4057"/>
      </w:tblGrid>
      <w:tr w:rsidR="003E19ED" w14:paraId="17C50134" w14:textId="77777777" w:rsidTr="00F44C43">
        <w:tc>
          <w:tcPr>
            <w:tcW w:w="3369" w:type="dxa"/>
            <w:shd w:val="clear" w:color="auto" w:fill="00B0F0"/>
          </w:tcPr>
          <w:p w14:paraId="40530C9B" w14:textId="77777777" w:rsidR="003E19ED" w:rsidRDefault="003E19ED" w:rsidP="00F44C43">
            <w:r>
              <w:t>Kurzbeschreibung</w:t>
            </w:r>
          </w:p>
        </w:tc>
        <w:tc>
          <w:tcPr>
            <w:tcW w:w="12169" w:type="dxa"/>
            <w:gridSpan w:val="3"/>
          </w:tcPr>
          <w:p w14:paraId="57B1B9C6" w14:textId="77777777" w:rsidR="000C0CB6" w:rsidRDefault="000C0CB6" w:rsidP="000C0CB6">
            <w:pPr>
              <w:pStyle w:val="Listenabsatz"/>
              <w:numPr>
                <w:ilvl w:val="0"/>
                <w:numId w:val="18"/>
              </w:numPr>
            </w:pPr>
            <w:r>
              <w:t>Mitschriften des Projektes in Dokumentation schreiben</w:t>
            </w:r>
          </w:p>
          <w:p w14:paraId="5830CF00" w14:textId="77777777" w:rsidR="000C0CB6" w:rsidRDefault="000C0CB6" w:rsidP="000C0CB6">
            <w:pPr>
              <w:pStyle w:val="Listenabsatz"/>
              <w:numPr>
                <w:ilvl w:val="0"/>
                <w:numId w:val="18"/>
              </w:numPr>
            </w:pPr>
            <w:r>
              <w:t>Auto-Doku des Codes</w:t>
            </w:r>
          </w:p>
          <w:p w14:paraId="14B25073" w14:textId="3C425488" w:rsidR="003E19ED" w:rsidRDefault="003E19ED" w:rsidP="000C0CB6">
            <w:pPr>
              <w:pStyle w:val="Listenabsatz"/>
              <w:numPr>
                <w:ilvl w:val="0"/>
                <w:numId w:val="18"/>
              </w:numPr>
            </w:pPr>
          </w:p>
        </w:tc>
      </w:tr>
      <w:tr w:rsidR="003E19ED" w14:paraId="520735CA" w14:textId="77777777" w:rsidTr="00F44C43">
        <w:tc>
          <w:tcPr>
            <w:tcW w:w="3369" w:type="dxa"/>
            <w:shd w:val="clear" w:color="auto" w:fill="00B0F0"/>
          </w:tcPr>
          <w:p w14:paraId="7BCBEEEB" w14:textId="77777777" w:rsidR="003E19ED" w:rsidRDefault="003E19ED" w:rsidP="00F44C43">
            <w:r>
              <w:t>Fragestellungen und Probleme</w:t>
            </w:r>
          </w:p>
        </w:tc>
        <w:tc>
          <w:tcPr>
            <w:tcW w:w="12169" w:type="dxa"/>
            <w:gridSpan w:val="3"/>
          </w:tcPr>
          <w:p w14:paraId="1D5F6490" w14:textId="77777777" w:rsidR="003E19ED" w:rsidRDefault="000C0CB6" w:rsidP="003E19ED">
            <w:pPr>
              <w:pStyle w:val="Listenabsatz"/>
              <w:numPr>
                <w:ilvl w:val="0"/>
                <w:numId w:val="17"/>
              </w:numPr>
            </w:pPr>
            <w:r>
              <w:t>Vorlage?</w:t>
            </w:r>
          </w:p>
          <w:p w14:paraId="7C6CC21C" w14:textId="77777777" w:rsidR="000C0CB6" w:rsidRDefault="000C0CB6" w:rsidP="003E19ED">
            <w:pPr>
              <w:pStyle w:val="Listenabsatz"/>
              <w:numPr>
                <w:ilvl w:val="0"/>
                <w:numId w:val="17"/>
              </w:numPr>
            </w:pPr>
            <w:r>
              <w:t>Stil</w:t>
            </w:r>
          </w:p>
          <w:p w14:paraId="17D4993B" w14:textId="0EACFC55" w:rsidR="000C0CB6" w:rsidRDefault="000C0CB6" w:rsidP="003E19ED">
            <w:pPr>
              <w:pStyle w:val="Listenabsatz"/>
              <w:numPr>
                <w:ilvl w:val="0"/>
                <w:numId w:val="17"/>
              </w:numPr>
            </w:pPr>
            <w:r>
              <w:t xml:space="preserve">Dokumentationsumfang </w:t>
            </w:r>
          </w:p>
        </w:tc>
      </w:tr>
      <w:tr w:rsidR="003E19ED" w14:paraId="7D555E6E" w14:textId="77777777" w:rsidTr="00F44C43">
        <w:tc>
          <w:tcPr>
            <w:tcW w:w="3369" w:type="dxa"/>
            <w:shd w:val="clear" w:color="auto" w:fill="00B0F0"/>
          </w:tcPr>
          <w:p w14:paraId="79A7598D" w14:textId="77777777" w:rsidR="003E19ED" w:rsidRDefault="003E19ED" w:rsidP="00F44C43">
            <w:r>
              <w:t>Verantwortliche Person</w:t>
            </w:r>
          </w:p>
        </w:tc>
        <w:sdt>
          <w:sdtPr>
            <w:id w:val="1835419868"/>
            <w:placeholder>
              <w:docPart w:val="29419420261D4CE19120E912C371386F"/>
            </w:placeholder>
            <w:showingPlcHdr/>
            <w:comboBox>
              <w:listItem w:value="Wählen Sie ein Element aus."/>
              <w:listItem w:displayText="Rayk" w:value="Rayk"/>
              <w:listItem w:displayText="Daniel" w:value="Daniel"/>
              <w:listItem w:displayText="Luca" w:value="Luca"/>
              <w:listItem w:displayText="Merten" w:value="Merten"/>
            </w:comboBox>
          </w:sdtPr>
          <w:sdtContent>
            <w:tc>
              <w:tcPr>
                <w:tcW w:w="12169" w:type="dxa"/>
                <w:gridSpan w:val="3"/>
              </w:tcPr>
              <w:p w14:paraId="242367E4" w14:textId="77777777" w:rsidR="003E19ED" w:rsidRDefault="003E19ED" w:rsidP="00F44C43">
                <w:r w:rsidRPr="00BD5160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</w:tr>
      <w:tr w:rsidR="003E19ED" w14:paraId="1F76F34E" w14:textId="77777777" w:rsidTr="00F44C43">
        <w:tc>
          <w:tcPr>
            <w:tcW w:w="3369" w:type="dxa"/>
            <w:shd w:val="clear" w:color="auto" w:fill="00B0F0"/>
          </w:tcPr>
          <w:p w14:paraId="4F14A28A" w14:textId="77777777" w:rsidR="003E19ED" w:rsidRDefault="003E19ED" w:rsidP="00F44C43">
            <w:r>
              <w:t>Terminierung</w:t>
            </w:r>
          </w:p>
        </w:tc>
        <w:tc>
          <w:tcPr>
            <w:tcW w:w="12169" w:type="dxa"/>
            <w:gridSpan w:val="3"/>
          </w:tcPr>
          <w:p w14:paraId="65AC5648" w14:textId="77777777" w:rsidR="003E19ED" w:rsidRDefault="003E19ED" w:rsidP="00F44C43">
            <w:r>
              <w:t>Projektwoche xx</w:t>
            </w:r>
          </w:p>
        </w:tc>
      </w:tr>
      <w:tr w:rsidR="003E19ED" w14:paraId="7AFAD177" w14:textId="77777777" w:rsidTr="00F44C43">
        <w:tc>
          <w:tcPr>
            <w:tcW w:w="3369" w:type="dxa"/>
            <w:shd w:val="clear" w:color="auto" w:fill="00B0F0"/>
          </w:tcPr>
          <w:p w14:paraId="3160C76F" w14:textId="77777777" w:rsidR="003E19ED" w:rsidRDefault="003E19ED" w:rsidP="00F44C43">
            <w:r>
              <w:t>Status</w:t>
            </w:r>
          </w:p>
        </w:tc>
        <w:tc>
          <w:tcPr>
            <w:tcW w:w="4056" w:type="dxa"/>
            <w:vAlign w:val="center"/>
          </w:tcPr>
          <w:p w14:paraId="68CFCDD4" w14:textId="77777777" w:rsidR="003E19ED" w:rsidRDefault="003E19ED" w:rsidP="00F44C43">
            <w:pPr>
              <w:jc w:val="center"/>
            </w:pPr>
            <w:r>
              <w:t>Not started</w:t>
            </w:r>
          </w:p>
        </w:tc>
        <w:tc>
          <w:tcPr>
            <w:tcW w:w="4056" w:type="dxa"/>
            <w:vAlign w:val="center"/>
          </w:tcPr>
          <w:p w14:paraId="07183C6C" w14:textId="77777777" w:rsidR="003E19ED" w:rsidRDefault="003E19ED" w:rsidP="00F44C43">
            <w:pPr>
              <w:jc w:val="center"/>
            </w:pPr>
            <w:r>
              <w:t>In Progress</w:t>
            </w:r>
          </w:p>
        </w:tc>
        <w:tc>
          <w:tcPr>
            <w:tcW w:w="4057" w:type="dxa"/>
            <w:vAlign w:val="center"/>
          </w:tcPr>
          <w:p w14:paraId="47D2BF1F" w14:textId="77777777" w:rsidR="003E19ED" w:rsidRDefault="003E19ED" w:rsidP="00F44C43">
            <w:pPr>
              <w:jc w:val="center"/>
            </w:pPr>
            <w:r>
              <w:t>Done</w:t>
            </w:r>
          </w:p>
        </w:tc>
      </w:tr>
      <w:tr w:rsidR="003E19ED" w14:paraId="781AD224" w14:textId="77777777" w:rsidTr="00F44C43">
        <w:tc>
          <w:tcPr>
            <w:tcW w:w="3369" w:type="dxa"/>
            <w:shd w:val="clear" w:color="auto" w:fill="00B0F0"/>
          </w:tcPr>
          <w:p w14:paraId="0342ADD5" w14:textId="77777777" w:rsidR="003E19ED" w:rsidRDefault="003E19ED" w:rsidP="00F44C43"/>
        </w:tc>
        <w:tc>
          <w:tcPr>
            <w:tcW w:w="4056" w:type="dxa"/>
            <w:vAlign w:val="center"/>
          </w:tcPr>
          <w:p w14:paraId="30137190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6" w:type="dxa"/>
            <w:vAlign w:val="center"/>
          </w:tcPr>
          <w:p w14:paraId="74F86918" w14:textId="77777777" w:rsidR="003E19ED" w:rsidRDefault="003E19ED" w:rsidP="00F44C43">
            <w:pPr>
              <w:jc w:val="center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4057" w:type="dxa"/>
            <w:vAlign w:val="center"/>
          </w:tcPr>
          <w:p w14:paraId="78E4AF02" w14:textId="77777777" w:rsidR="003E19ED" w:rsidRDefault="003E19ED" w:rsidP="00F44C43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14:paraId="75088D9D" w14:textId="77777777" w:rsidR="008C010F" w:rsidRPr="005015C2" w:rsidRDefault="008C010F" w:rsidP="008C010F"/>
    <w:sectPr w:rsidR="008C010F" w:rsidRPr="005015C2" w:rsidSect="005015C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6838" w:h="11906" w:orient="landscape" w:code="9"/>
      <w:pgMar w:top="720" w:right="720" w:bottom="720" w:left="720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219AB" w14:textId="77777777" w:rsidR="004A67AA" w:rsidRDefault="004A67AA" w:rsidP="005A3AB7">
      <w:r>
        <w:separator/>
      </w:r>
    </w:p>
    <w:p w14:paraId="07EF8A65" w14:textId="77777777" w:rsidR="004A67AA" w:rsidRDefault="004A67AA" w:rsidP="005A3AB7"/>
    <w:p w14:paraId="0B9CECEE" w14:textId="77777777" w:rsidR="004A67AA" w:rsidRDefault="004A67AA" w:rsidP="005A3AB7"/>
    <w:p w14:paraId="1E3A2EB2" w14:textId="77777777" w:rsidR="004A67AA" w:rsidRDefault="004A67AA" w:rsidP="005A3AB7"/>
    <w:p w14:paraId="391E1A09" w14:textId="77777777" w:rsidR="004A67AA" w:rsidRDefault="004A67AA" w:rsidP="005A3AB7"/>
  </w:endnote>
  <w:endnote w:type="continuationSeparator" w:id="0">
    <w:p w14:paraId="03F60575" w14:textId="77777777" w:rsidR="004A67AA" w:rsidRDefault="004A67AA" w:rsidP="005A3AB7">
      <w:r>
        <w:continuationSeparator/>
      </w:r>
    </w:p>
    <w:p w14:paraId="103C14DA" w14:textId="77777777" w:rsidR="004A67AA" w:rsidRDefault="004A67AA" w:rsidP="005A3AB7"/>
    <w:p w14:paraId="6BF89D46" w14:textId="77777777" w:rsidR="004A67AA" w:rsidRDefault="004A67AA" w:rsidP="005A3AB7"/>
    <w:p w14:paraId="3BB67B78" w14:textId="77777777" w:rsidR="004A67AA" w:rsidRDefault="004A67AA" w:rsidP="005A3AB7"/>
    <w:p w14:paraId="62AB79F1" w14:textId="77777777" w:rsidR="004A67AA" w:rsidRDefault="004A67AA" w:rsidP="005A3AB7"/>
  </w:endnote>
  <w:endnote w:type="continuationNotice" w:id="1">
    <w:p w14:paraId="1A949256" w14:textId="77777777" w:rsidR="004A67AA" w:rsidRDefault="004A67A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15AE" w14:textId="77777777" w:rsidR="000B72E7" w:rsidRDefault="000B72E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805EAB" w14:textId="77777777" w:rsidR="002B2958" w:rsidRPr="002F584D" w:rsidRDefault="002B2958" w:rsidP="005A3AB7">
        <w:pPr>
          <w:pStyle w:val="Fuzeile"/>
        </w:pPr>
        <w:r w:rsidRPr="002F584D">
          <w:rPr>
            <w:lang w:bidi="de-DE"/>
          </w:rPr>
          <w:fldChar w:fldCharType="begin"/>
        </w:r>
        <w:r w:rsidRPr="002F584D">
          <w:rPr>
            <w:lang w:bidi="de-DE"/>
          </w:rPr>
          <w:instrText xml:space="preserve"> PAGE   \* MERGEFORMAT </w:instrText>
        </w:r>
        <w:r w:rsidRPr="002F584D">
          <w:rPr>
            <w:lang w:bidi="de-DE"/>
          </w:rPr>
          <w:fldChar w:fldCharType="separate"/>
        </w:r>
        <w:r w:rsidR="002A1945" w:rsidRPr="002F584D">
          <w:rPr>
            <w:noProof/>
            <w:lang w:bidi="de-DE"/>
          </w:rPr>
          <w:t>2</w:t>
        </w:r>
        <w:r w:rsidRPr="002F584D">
          <w:rPr>
            <w:noProof/>
            <w:lang w:bidi="de-DE"/>
          </w:rPr>
          <w:fldChar w:fldCharType="end"/>
        </w:r>
      </w:p>
    </w:sdtContent>
  </w:sdt>
  <w:p w14:paraId="60365F47" w14:textId="77777777" w:rsidR="005941A6" w:rsidRDefault="005941A6" w:rsidP="005A3AB7"/>
  <w:p w14:paraId="62A08C7F" w14:textId="77777777" w:rsidR="00F64F04" w:rsidRDefault="00F64F04" w:rsidP="005A3AB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4B69D" w14:textId="6DF04164" w:rsidR="005015C2" w:rsidRDefault="005015C2" w:rsidP="005015C2">
    <w:pPr>
      <w:pStyle w:val="Fuzeile"/>
      <w:jc w:val="left"/>
    </w:pPr>
    <w:r>
      <w:t>Version 0.</w:t>
    </w:r>
    <w:r w:rsidR="000B72E7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53020" w14:textId="77777777" w:rsidR="004A67AA" w:rsidRDefault="004A67AA" w:rsidP="005A3AB7">
      <w:r>
        <w:separator/>
      </w:r>
    </w:p>
    <w:p w14:paraId="1853FD57" w14:textId="77777777" w:rsidR="004A67AA" w:rsidRDefault="004A67AA" w:rsidP="005A3AB7"/>
  </w:footnote>
  <w:footnote w:type="continuationSeparator" w:id="0">
    <w:p w14:paraId="25EA1184" w14:textId="77777777" w:rsidR="004A67AA" w:rsidRDefault="004A67AA" w:rsidP="005A3AB7">
      <w:r>
        <w:continuationSeparator/>
      </w:r>
    </w:p>
    <w:p w14:paraId="1FAEBDA3" w14:textId="77777777" w:rsidR="004A67AA" w:rsidRDefault="004A67AA" w:rsidP="005A3AB7"/>
    <w:p w14:paraId="0DADD109" w14:textId="77777777" w:rsidR="004A67AA" w:rsidRDefault="004A67AA" w:rsidP="005A3AB7"/>
    <w:p w14:paraId="6039104C" w14:textId="77777777" w:rsidR="004A67AA" w:rsidRDefault="004A67AA" w:rsidP="005A3AB7"/>
    <w:p w14:paraId="08331F23" w14:textId="77777777" w:rsidR="004A67AA" w:rsidRDefault="004A67AA" w:rsidP="005A3AB7"/>
  </w:footnote>
  <w:footnote w:type="continuationNotice" w:id="1">
    <w:p w14:paraId="678EA15C" w14:textId="77777777" w:rsidR="004A67AA" w:rsidRDefault="004A67AA">
      <w:pPr>
        <w:spacing w:line="240" w:lineRule="auto"/>
      </w:pPr>
    </w:p>
  </w:footnote>
  <w:footnote w:id="2">
    <w:p w14:paraId="1E6A40E4" w14:textId="77777777" w:rsidR="003E19ED" w:rsidRDefault="003E19ED" w:rsidP="003E19ED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6C73FA">
          <w:rPr>
            <w:rStyle w:val="Hyperlink"/>
          </w:rPr>
          <w:t>https://www.educative.io/answers/how-to-read-a-json-file-in-c-sharp</w:t>
        </w:r>
      </w:hyperlink>
      <w:r>
        <w:t xml:space="preserve"> </w:t>
      </w:r>
    </w:p>
  </w:footnote>
  <w:footnote w:id="3">
    <w:p w14:paraId="71BB10CC" w14:textId="77777777" w:rsidR="0046249E" w:rsidRDefault="0046249E" w:rsidP="0046249E">
      <w:pPr>
        <w:pStyle w:val="Funotentext"/>
      </w:pPr>
      <w:r>
        <w:rPr>
          <w:rStyle w:val="Funotenzeichen"/>
        </w:rPr>
        <w:footnoteRef/>
      </w:r>
      <w:r>
        <w:t xml:space="preserve"> Vergleich: Windy Map (</w:t>
      </w:r>
      <w:hyperlink r:id="rId2" w:history="1">
        <w:r w:rsidRPr="006C73FA">
          <w:rPr>
            <w:rStyle w:val="Hyperlink"/>
          </w:rPr>
          <w:t>https://www.windy.com/MAPS?51.758,14.325,5</w:t>
        </w:r>
      </w:hyperlink>
      <w:r>
        <w:t xml:space="preserve">) </w:t>
      </w:r>
    </w:p>
  </w:footnote>
  <w:footnote w:id="4">
    <w:p w14:paraId="4DECA6B5" w14:textId="77777777" w:rsidR="0046249E" w:rsidRDefault="0046249E" w:rsidP="0046249E">
      <w:pPr>
        <w:pStyle w:val="Funotentext"/>
      </w:pPr>
      <w:r>
        <w:rPr>
          <w:rStyle w:val="Funotenzeichen"/>
        </w:rPr>
        <w:footnoteRef/>
      </w:r>
      <w:r>
        <w:t xml:space="preserve"> Siehe Decent Espresso Mashine: </w:t>
      </w:r>
      <w:hyperlink r:id="rId3" w:history="1">
        <w:r w:rsidRPr="006C73FA">
          <w:rPr>
            <w:rStyle w:val="Hyperlink"/>
          </w:rPr>
          <w:t>https://www.youtube.com/watch?v=SlbHHAVG2fw&amp;ab_channel=espressoexpert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75D20" w14:textId="77777777" w:rsidR="000B72E7" w:rsidRDefault="000B72E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2E9A1" w14:textId="77777777" w:rsidR="000B72E7" w:rsidRDefault="000B72E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CE935" w14:textId="0931CACE" w:rsidR="005015C2" w:rsidRPr="005015C2" w:rsidRDefault="005015C2" w:rsidP="005015C2">
    <w:pPr>
      <w:jc w:val="right"/>
      <w:rPr>
        <w:sz w:val="32"/>
        <w:szCs w:val="32"/>
      </w:rPr>
    </w:pPr>
    <w:r w:rsidRPr="00881641">
      <w:rPr>
        <w:sz w:val="32"/>
        <w:szCs w:val="32"/>
      </w:rPr>
      <w:t>Unity Espresso Visualisierung-Projektstrukturplan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1E7570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C5C5FB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9FD4007"/>
    <w:multiLevelType w:val="multilevel"/>
    <w:tmpl w:val="9148F2AC"/>
    <w:lvl w:ilvl="0">
      <w:start w:val="1"/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1CAF2BF0"/>
    <w:multiLevelType w:val="hybridMultilevel"/>
    <w:tmpl w:val="016E3E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915AA"/>
    <w:multiLevelType w:val="multilevel"/>
    <w:tmpl w:val="B226F32A"/>
    <w:lvl w:ilvl="0">
      <w:start w:val="1"/>
      <w:numFmt w:val="decimal"/>
      <w:pStyle w:val="berschrift1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27"/>
        </w:tabs>
        <w:ind w:left="567" w:hanging="567"/>
      </w:pPr>
      <w:rPr>
        <w:rFonts w:hint="default"/>
      </w:rPr>
    </w:lvl>
    <w:lvl w:ilvl="2">
      <w:start w:val="1"/>
      <w:numFmt w:val="decimal"/>
      <w:pStyle w:val="Verzeichnis3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ennumm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B7538F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DE1A03"/>
    <w:multiLevelType w:val="multilevel"/>
    <w:tmpl w:val="7234BB30"/>
    <w:lvl w:ilvl="0">
      <w:start w:val="1"/>
      <w:numFmt w:val="decimal"/>
      <w:pStyle w:val="Sources"/>
      <w:lvlText w:val="[%1]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E832423"/>
    <w:multiLevelType w:val="hybridMultilevel"/>
    <w:tmpl w:val="3D52C7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015CA"/>
    <w:multiLevelType w:val="multilevel"/>
    <w:tmpl w:val="04090023"/>
    <w:styleLink w:val="ArtikelAbschnitt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179789B"/>
    <w:multiLevelType w:val="hybridMultilevel"/>
    <w:tmpl w:val="2E4EA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72851">
    <w:abstractNumId w:val="7"/>
  </w:num>
  <w:num w:numId="2" w16cid:durableId="900680569">
    <w:abstractNumId w:val="6"/>
  </w:num>
  <w:num w:numId="3" w16cid:durableId="11497587">
    <w:abstractNumId w:val="9"/>
  </w:num>
  <w:num w:numId="4" w16cid:durableId="2064526144">
    <w:abstractNumId w:val="3"/>
  </w:num>
  <w:num w:numId="5" w16cid:durableId="842938174">
    <w:abstractNumId w:val="12"/>
  </w:num>
  <w:num w:numId="6" w16cid:durableId="1505975417">
    <w:abstractNumId w:val="2"/>
  </w:num>
  <w:num w:numId="7" w16cid:durableId="2037849871">
    <w:abstractNumId w:val="5"/>
  </w:num>
  <w:num w:numId="8" w16cid:durableId="1894997167">
    <w:abstractNumId w:val="4"/>
  </w:num>
  <w:num w:numId="9" w16cid:durableId="249894559">
    <w:abstractNumId w:val="1"/>
  </w:num>
  <w:num w:numId="10" w16cid:durableId="505243583">
    <w:abstractNumId w:val="0"/>
  </w:num>
  <w:num w:numId="11" w16cid:durableId="289019552">
    <w:abstractNumId w:val="13"/>
  </w:num>
  <w:num w:numId="12" w16cid:durableId="1099837333">
    <w:abstractNumId w:val="8"/>
  </w:num>
  <w:num w:numId="13" w16cid:durableId="3555212">
    <w:abstractNumId w:val="16"/>
  </w:num>
  <w:num w:numId="14" w16cid:durableId="2134596730">
    <w:abstractNumId w:val="11"/>
  </w:num>
  <w:num w:numId="15" w16cid:durableId="1235358939">
    <w:abstractNumId w:val="14"/>
  </w:num>
  <w:num w:numId="16" w16cid:durableId="455179714">
    <w:abstractNumId w:val="15"/>
  </w:num>
  <w:num w:numId="17" w16cid:durableId="993534021">
    <w:abstractNumId w:val="10"/>
  </w:num>
  <w:num w:numId="18" w16cid:durableId="869994666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F6C"/>
    <w:rsid w:val="000001EF"/>
    <w:rsid w:val="0000236D"/>
    <w:rsid w:val="000025CF"/>
    <w:rsid w:val="00002F5B"/>
    <w:rsid w:val="000047A8"/>
    <w:rsid w:val="000049D5"/>
    <w:rsid w:val="00004E58"/>
    <w:rsid w:val="00006F69"/>
    <w:rsid w:val="00007322"/>
    <w:rsid w:val="00007728"/>
    <w:rsid w:val="00010267"/>
    <w:rsid w:val="00010B60"/>
    <w:rsid w:val="000117C3"/>
    <w:rsid w:val="00012B35"/>
    <w:rsid w:val="000133B4"/>
    <w:rsid w:val="00013428"/>
    <w:rsid w:val="00013939"/>
    <w:rsid w:val="00013BA3"/>
    <w:rsid w:val="00014B53"/>
    <w:rsid w:val="00014E43"/>
    <w:rsid w:val="00016250"/>
    <w:rsid w:val="00016882"/>
    <w:rsid w:val="00017958"/>
    <w:rsid w:val="00020864"/>
    <w:rsid w:val="00021C3B"/>
    <w:rsid w:val="00021C64"/>
    <w:rsid w:val="00022300"/>
    <w:rsid w:val="0002366A"/>
    <w:rsid w:val="000238AA"/>
    <w:rsid w:val="00024584"/>
    <w:rsid w:val="00024730"/>
    <w:rsid w:val="0002507A"/>
    <w:rsid w:val="000266E6"/>
    <w:rsid w:val="00027237"/>
    <w:rsid w:val="000274D7"/>
    <w:rsid w:val="00027939"/>
    <w:rsid w:val="00030274"/>
    <w:rsid w:val="000308AB"/>
    <w:rsid w:val="0003116F"/>
    <w:rsid w:val="00031315"/>
    <w:rsid w:val="000319BD"/>
    <w:rsid w:val="0003395A"/>
    <w:rsid w:val="00033C7A"/>
    <w:rsid w:val="0003545A"/>
    <w:rsid w:val="00035FFA"/>
    <w:rsid w:val="00036C79"/>
    <w:rsid w:val="0003751C"/>
    <w:rsid w:val="00037DF4"/>
    <w:rsid w:val="00041FE4"/>
    <w:rsid w:val="000424FD"/>
    <w:rsid w:val="00042909"/>
    <w:rsid w:val="0004319A"/>
    <w:rsid w:val="000433B2"/>
    <w:rsid w:val="00045716"/>
    <w:rsid w:val="000465C8"/>
    <w:rsid w:val="000501F6"/>
    <w:rsid w:val="0005038F"/>
    <w:rsid w:val="0005069F"/>
    <w:rsid w:val="00050839"/>
    <w:rsid w:val="00052230"/>
    <w:rsid w:val="000537CF"/>
    <w:rsid w:val="00053B17"/>
    <w:rsid w:val="00053BA3"/>
    <w:rsid w:val="00053F3A"/>
    <w:rsid w:val="0005516C"/>
    <w:rsid w:val="00055E95"/>
    <w:rsid w:val="00056215"/>
    <w:rsid w:val="000562D5"/>
    <w:rsid w:val="000563A4"/>
    <w:rsid w:val="000564DA"/>
    <w:rsid w:val="00056B53"/>
    <w:rsid w:val="00057C6C"/>
    <w:rsid w:val="00061228"/>
    <w:rsid w:val="00061246"/>
    <w:rsid w:val="000615D1"/>
    <w:rsid w:val="00061613"/>
    <w:rsid w:val="00062985"/>
    <w:rsid w:val="00062C1B"/>
    <w:rsid w:val="000645FF"/>
    <w:rsid w:val="00064985"/>
    <w:rsid w:val="00065904"/>
    <w:rsid w:val="00065E1F"/>
    <w:rsid w:val="000665B1"/>
    <w:rsid w:val="0007021F"/>
    <w:rsid w:val="000704A5"/>
    <w:rsid w:val="000758AC"/>
    <w:rsid w:val="00076F2E"/>
    <w:rsid w:val="00080EBA"/>
    <w:rsid w:val="00083386"/>
    <w:rsid w:val="000836D2"/>
    <w:rsid w:val="0008394D"/>
    <w:rsid w:val="00083DB1"/>
    <w:rsid w:val="000840A2"/>
    <w:rsid w:val="00085DB1"/>
    <w:rsid w:val="00086B35"/>
    <w:rsid w:val="00086CA4"/>
    <w:rsid w:val="00087264"/>
    <w:rsid w:val="00087EEA"/>
    <w:rsid w:val="00091ABA"/>
    <w:rsid w:val="00093946"/>
    <w:rsid w:val="00094340"/>
    <w:rsid w:val="000946F1"/>
    <w:rsid w:val="00094B29"/>
    <w:rsid w:val="00094E0F"/>
    <w:rsid w:val="00095610"/>
    <w:rsid w:val="00095769"/>
    <w:rsid w:val="000979AA"/>
    <w:rsid w:val="000A11B2"/>
    <w:rsid w:val="000A135D"/>
    <w:rsid w:val="000A3A49"/>
    <w:rsid w:val="000A42AA"/>
    <w:rsid w:val="000A4385"/>
    <w:rsid w:val="000A57DA"/>
    <w:rsid w:val="000A6062"/>
    <w:rsid w:val="000A639B"/>
    <w:rsid w:val="000A64A3"/>
    <w:rsid w:val="000A6557"/>
    <w:rsid w:val="000A6BE1"/>
    <w:rsid w:val="000A761E"/>
    <w:rsid w:val="000A777D"/>
    <w:rsid w:val="000B0158"/>
    <w:rsid w:val="000B0745"/>
    <w:rsid w:val="000B100F"/>
    <w:rsid w:val="000B2BA5"/>
    <w:rsid w:val="000B4EFD"/>
    <w:rsid w:val="000B54B2"/>
    <w:rsid w:val="000B6490"/>
    <w:rsid w:val="000B6669"/>
    <w:rsid w:val="000B72E7"/>
    <w:rsid w:val="000B7C0D"/>
    <w:rsid w:val="000C0CB6"/>
    <w:rsid w:val="000C1885"/>
    <w:rsid w:val="000C1DDA"/>
    <w:rsid w:val="000C2BC7"/>
    <w:rsid w:val="000C2C10"/>
    <w:rsid w:val="000C3EAE"/>
    <w:rsid w:val="000C5078"/>
    <w:rsid w:val="000C5612"/>
    <w:rsid w:val="000C568E"/>
    <w:rsid w:val="000C5C9F"/>
    <w:rsid w:val="000C5CFE"/>
    <w:rsid w:val="000C619B"/>
    <w:rsid w:val="000C754A"/>
    <w:rsid w:val="000D0196"/>
    <w:rsid w:val="000D0E49"/>
    <w:rsid w:val="000D13D3"/>
    <w:rsid w:val="000D19AF"/>
    <w:rsid w:val="000D1AB5"/>
    <w:rsid w:val="000D1C7D"/>
    <w:rsid w:val="000D3AF4"/>
    <w:rsid w:val="000D3FFD"/>
    <w:rsid w:val="000D46A7"/>
    <w:rsid w:val="000D5214"/>
    <w:rsid w:val="000D798E"/>
    <w:rsid w:val="000D7C07"/>
    <w:rsid w:val="000E0837"/>
    <w:rsid w:val="000E0D21"/>
    <w:rsid w:val="000E185D"/>
    <w:rsid w:val="000E249F"/>
    <w:rsid w:val="000E28EE"/>
    <w:rsid w:val="000E3C21"/>
    <w:rsid w:val="000E4469"/>
    <w:rsid w:val="000E4730"/>
    <w:rsid w:val="000E6069"/>
    <w:rsid w:val="000E6ACF"/>
    <w:rsid w:val="000E758C"/>
    <w:rsid w:val="000E77CF"/>
    <w:rsid w:val="000F07F7"/>
    <w:rsid w:val="000F262C"/>
    <w:rsid w:val="000F2B59"/>
    <w:rsid w:val="000F2BBB"/>
    <w:rsid w:val="000F2F8C"/>
    <w:rsid w:val="000F3E62"/>
    <w:rsid w:val="000F49FB"/>
    <w:rsid w:val="000F65CB"/>
    <w:rsid w:val="000F7A96"/>
    <w:rsid w:val="000F7AA3"/>
    <w:rsid w:val="0010006E"/>
    <w:rsid w:val="00100897"/>
    <w:rsid w:val="00100937"/>
    <w:rsid w:val="00100FA6"/>
    <w:rsid w:val="00102256"/>
    <w:rsid w:val="001022A5"/>
    <w:rsid w:val="001045A8"/>
    <w:rsid w:val="00104C12"/>
    <w:rsid w:val="001054F4"/>
    <w:rsid w:val="00105D4C"/>
    <w:rsid w:val="00105DAA"/>
    <w:rsid w:val="00107CA3"/>
    <w:rsid w:val="00107DD5"/>
    <w:rsid w:val="00110E6F"/>
    <w:rsid w:val="0011123A"/>
    <w:rsid w:val="00113C53"/>
    <w:rsid w:val="00114919"/>
    <w:rsid w:val="00114A91"/>
    <w:rsid w:val="00115E01"/>
    <w:rsid w:val="001164DC"/>
    <w:rsid w:val="0011712A"/>
    <w:rsid w:val="00117E99"/>
    <w:rsid w:val="00121A45"/>
    <w:rsid w:val="00121DBF"/>
    <w:rsid w:val="001226B7"/>
    <w:rsid w:val="00122AFB"/>
    <w:rsid w:val="00122C7E"/>
    <w:rsid w:val="00122D33"/>
    <w:rsid w:val="00124088"/>
    <w:rsid w:val="001247A0"/>
    <w:rsid w:val="00124BCD"/>
    <w:rsid w:val="00124CDF"/>
    <w:rsid w:val="00124DDA"/>
    <w:rsid w:val="00125FE9"/>
    <w:rsid w:val="00126E6D"/>
    <w:rsid w:val="0013029D"/>
    <w:rsid w:val="0013085C"/>
    <w:rsid w:val="001340B4"/>
    <w:rsid w:val="001341F2"/>
    <w:rsid w:val="0013470B"/>
    <w:rsid w:val="00134A28"/>
    <w:rsid w:val="00134D49"/>
    <w:rsid w:val="00134EC3"/>
    <w:rsid w:val="001372EC"/>
    <w:rsid w:val="00137DDA"/>
    <w:rsid w:val="00140531"/>
    <w:rsid w:val="00141DC2"/>
    <w:rsid w:val="0014267C"/>
    <w:rsid w:val="001427E1"/>
    <w:rsid w:val="00143193"/>
    <w:rsid w:val="0014382A"/>
    <w:rsid w:val="00143E6E"/>
    <w:rsid w:val="0014403D"/>
    <w:rsid w:val="001441B5"/>
    <w:rsid w:val="00144B78"/>
    <w:rsid w:val="00146558"/>
    <w:rsid w:val="00146F45"/>
    <w:rsid w:val="00150BE5"/>
    <w:rsid w:val="0015116C"/>
    <w:rsid w:val="0015147E"/>
    <w:rsid w:val="00151EEE"/>
    <w:rsid w:val="00152D9D"/>
    <w:rsid w:val="001539D2"/>
    <w:rsid w:val="00153BF3"/>
    <w:rsid w:val="001543CA"/>
    <w:rsid w:val="0015533E"/>
    <w:rsid w:val="00155B1E"/>
    <w:rsid w:val="00155FB7"/>
    <w:rsid w:val="00156A2D"/>
    <w:rsid w:val="001622F6"/>
    <w:rsid w:val="0016257C"/>
    <w:rsid w:val="00163668"/>
    <w:rsid w:val="0016584A"/>
    <w:rsid w:val="00165D61"/>
    <w:rsid w:val="00165E0D"/>
    <w:rsid w:val="0016610B"/>
    <w:rsid w:val="00166547"/>
    <w:rsid w:val="00167F54"/>
    <w:rsid w:val="001706FE"/>
    <w:rsid w:val="00171566"/>
    <w:rsid w:val="001725B2"/>
    <w:rsid w:val="0017268D"/>
    <w:rsid w:val="00172CED"/>
    <w:rsid w:val="001733D9"/>
    <w:rsid w:val="00173CA8"/>
    <w:rsid w:val="00173CED"/>
    <w:rsid w:val="00174676"/>
    <w:rsid w:val="00174760"/>
    <w:rsid w:val="00174CD8"/>
    <w:rsid w:val="00175000"/>
    <w:rsid w:val="00175437"/>
    <w:rsid w:val="001755A8"/>
    <w:rsid w:val="0017682D"/>
    <w:rsid w:val="00177231"/>
    <w:rsid w:val="001777D1"/>
    <w:rsid w:val="00177851"/>
    <w:rsid w:val="0017794A"/>
    <w:rsid w:val="00181179"/>
    <w:rsid w:val="001825F2"/>
    <w:rsid w:val="00182F7B"/>
    <w:rsid w:val="00183E3E"/>
    <w:rsid w:val="00184014"/>
    <w:rsid w:val="0018433A"/>
    <w:rsid w:val="00184939"/>
    <w:rsid w:val="00185E92"/>
    <w:rsid w:val="0018652E"/>
    <w:rsid w:val="0018686C"/>
    <w:rsid w:val="00187906"/>
    <w:rsid w:val="0019150E"/>
    <w:rsid w:val="001915FF"/>
    <w:rsid w:val="00192008"/>
    <w:rsid w:val="00192610"/>
    <w:rsid w:val="00193A35"/>
    <w:rsid w:val="00194B2F"/>
    <w:rsid w:val="00194D43"/>
    <w:rsid w:val="001960B4"/>
    <w:rsid w:val="001976CA"/>
    <w:rsid w:val="00197A91"/>
    <w:rsid w:val="00197E19"/>
    <w:rsid w:val="001A00B9"/>
    <w:rsid w:val="001A02E5"/>
    <w:rsid w:val="001A0C94"/>
    <w:rsid w:val="001A3A21"/>
    <w:rsid w:val="001A3BD6"/>
    <w:rsid w:val="001A3E66"/>
    <w:rsid w:val="001A3F40"/>
    <w:rsid w:val="001A40BE"/>
    <w:rsid w:val="001A4742"/>
    <w:rsid w:val="001A48F2"/>
    <w:rsid w:val="001A4DBE"/>
    <w:rsid w:val="001A64C1"/>
    <w:rsid w:val="001A75DC"/>
    <w:rsid w:val="001A7845"/>
    <w:rsid w:val="001A7AFC"/>
    <w:rsid w:val="001B0B04"/>
    <w:rsid w:val="001B1FB5"/>
    <w:rsid w:val="001B2C8E"/>
    <w:rsid w:val="001B2EEE"/>
    <w:rsid w:val="001B2F87"/>
    <w:rsid w:val="001B30BD"/>
    <w:rsid w:val="001B505E"/>
    <w:rsid w:val="001B5389"/>
    <w:rsid w:val="001B5AEE"/>
    <w:rsid w:val="001B682E"/>
    <w:rsid w:val="001B72F4"/>
    <w:rsid w:val="001C0E68"/>
    <w:rsid w:val="001C0F20"/>
    <w:rsid w:val="001C2BFB"/>
    <w:rsid w:val="001C419F"/>
    <w:rsid w:val="001C437D"/>
    <w:rsid w:val="001C4A10"/>
    <w:rsid w:val="001C4B6F"/>
    <w:rsid w:val="001D0593"/>
    <w:rsid w:val="001D0BF1"/>
    <w:rsid w:val="001D26F8"/>
    <w:rsid w:val="001D3256"/>
    <w:rsid w:val="001D4233"/>
    <w:rsid w:val="001D5AE8"/>
    <w:rsid w:val="001D5B64"/>
    <w:rsid w:val="001D5EEB"/>
    <w:rsid w:val="001D5FDE"/>
    <w:rsid w:val="001D6DDC"/>
    <w:rsid w:val="001D78A3"/>
    <w:rsid w:val="001E0B93"/>
    <w:rsid w:val="001E112B"/>
    <w:rsid w:val="001E174A"/>
    <w:rsid w:val="001E1CBB"/>
    <w:rsid w:val="001E21A2"/>
    <w:rsid w:val="001E30AC"/>
    <w:rsid w:val="001E3120"/>
    <w:rsid w:val="001E322F"/>
    <w:rsid w:val="001E3E7C"/>
    <w:rsid w:val="001E4DFB"/>
    <w:rsid w:val="001E5778"/>
    <w:rsid w:val="001E6C34"/>
    <w:rsid w:val="001E7B6B"/>
    <w:rsid w:val="001E7E0C"/>
    <w:rsid w:val="001F0BB0"/>
    <w:rsid w:val="001F0F88"/>
    <w:rsid w:val="001F15FF"/>
    <w:rsid w:val="001F2241"/>
    <w:rsid w:val="001F2B4D"/>
    <w:rsid w:val="001F3DF3"/>
    <w:rsid w:val="001F484F"/>
    <w:rsid w:val="001F4B87"/>
    <w:rsid w:val="001F4E6D"/>
    <w:rsid w:val="001F58AC"/>
    <w:rsid w:val="001F5BA1"/>
    <w:rsid w:val="001F6140"/>
    <w:rsid w:val="001F6153"/>
    <w:rsid w:val="001F68E1"/>
    <w:rsid w:val="001F6F10"/>
    <w:rsid w:val="002019E8"/>
    <w:rsid w:val="00202581"/>
    <w:rsid w:val="00202A7E"/>
    <w:rsid w:val="00202CDF"/>
    <w:rsid w:val="00202FA7"/>
    <w:rsid w:val="0020325D"/>
    <w:rsid w:val="00203573"/>
    <w:rsid w:val="002035B2"/>
    <w:rsid w:val="002036BC"/>
    <w:rsid w:val="002038A0"/>
    <w:rsid w:val="00204335"/>
    <w:rsid w:val="00204A52"/>
    <w:rsid w:val="00205756"/>
    <w:rsid w:val="0020597D"/>
    <w:rsid w:val="00206883"/>
    <w:rsid w:val="002070E4"/>
    <w:rsid w:val="00207498"/>
    <w:rsid w:val="00207CF1"/>
    <w:rsid w:val="0021007B"/>
    <w:rsid w:val="00210930"/>
    <w:rsid w:val="00210953"/>
    <w:rsid w:val="00210D80"/>
    <w:rsid w:val="00211149"/>
    <w:rsid w:val="00213086"/>
    <w:rsid w:val="00213B4C"/>
    <w:rsid w:val="0021453B"/>
    <w:rsid w:val="002157CD"/>
    <w:rsid w:val="00216CE5"/>
    <w:rsid w:val="00217CC3"/>
    <w:rsid w:val="00217CC4"/>
    <w:rsid w:val="00217DBD"/>
    <w:rsid w:val="00217F40"/>
    <w:rsid w:val="0022006C"/>
    <w:rsid w:val="00221C3F"/>
    <w:rsid w:val="00222338"/>
    <w:rsid w:val="00223B2F"/>
    <w:rsid w:val="00224111"/>
    <w:rsid w:val="00224285"/>
    <w:rsid w:val="00224DDE"/>
    <w:rsid w:val="00224E91"/>
    <w:rsid w:val="002253B0"/>
    <w:rsid w:val="00225481"/>
    <w:rsid w:val="0022614B"/>
    <w:rsid w:val="00226671"/>
    <w:rsid w:val="00227CB2"/>
    <w:rsid w:val="00230353"/>
    <w:rsid w:val="002303C0"/>
    <w:rsid w:val="0023096F"/>
    <w:rsid w:val="00230B86"/>
    <w:rsid w:val="00232A89"/>
    <w:rsid w:val="00232B69"/>
    <w:rsid w:val="00232E0D"/>
    <w:rsid w:val="002356E4"/>
    <w:rsid w:val="00236AF5"/>
    <w:rsid w:val="00236D54"/>
    <w:rsid w:val="00237311"/>
    <w:rsid w:val="00237702"/>
    <w:rsid w:val="002401ED"/>
    <w:rsid w:val="002411C7"/>
    <w:rsid w:val="00241D8C"/>
    <w:rsid w:val="00241FDB"/>
    <w:rsid w:val="002427E1"/>
    <w:rsid w:val="002432EA"/>
    <w:rsid w:val="002447C1"/>
    <w:rsid w:val="00244D21"/>
    <w:rsid w:val="00244DD7"/>
    <w:rsid w:val="00245A92"/>
    <w:rsid w:val="0024720C"/>
    <w:rsid w:val="00247903"/>
    <w:rsid w:val="00247E21"/>
    <w:rsid w:val="00247F00"/>
    <w:rsid w:val="00247F13"/>
    <w:rsid w:val="002503CF"/>
    <w:rsid w:val="00250CB5"/>
    <w:rsid w:val="00251AEF"/>
    <w:rsid w:val="00252ED5"/>
    <w:rsid w:val="002532B5"/>
    <w:rsid w:val="0025369F"/>
    <w:rsid w:val="00253CC7"/>
    <w:rsid w:val="0025529C"/>
    <w:rsid w:val="00255B41"/>
    <w:rsid w:val="0025798D"/>
    <w:rsid w:val="002600FE"/>
    <w:rsid w:val="00261743"/>
    <w:rsid w:val="002617AE"/>
    <w:rsid w:val="002638D0"/>
    <w:rsid w:val="002647D3"/>
    <w:rsid w:val="00264AE7"/>
    <w:rsid w:val="00264C39"/>
    <w:rsid w:val="0026622D"/>
    <w:rsid w:val="002667DE"/>
    <w:rsid w:val="00266C08"/>
    <w:rsid w:val="0026777A"/>
    <w:rsid w:val="00270287"/>
    <w:rsid w:val="002703D8"/>
    <w:rsid w:val="002708C2"/>
    <w:rsid w:val="00270919"/>
    <w:rsid w:val="00273FFA"/>
    <w:rsid w:val="00274390"/>
    <w:rsid w:val="00274D25"/>
    <w:rsid w:val="00275EAE"/>
    <w:rsid w:val="00275F6D"/>
    <w:rsid w:val="00276062"/>
    <w:rsid w:val="00276540"/>
    <w:rsid w:val="00276585"/>
    <w:rsid w:val="00277484"/>
    <w:rsid w:val="002805D2"/>
    <w:rsid w:val="00281AA6"/>
    <w:rsid w:val="00281EF7"/>
    <w:rsid w:val="00282CFA"/>
    <w:rsid w:val="00283163"/>
    <w:rsid w:val="00283A28"/>
    <w:rsid w:val="002848E3"/>
    <w:rsid w:val="00284923"/>
    <w:rsid w:val="00284F8D"/>
    <w:rsid w:val="002856E9"/>
    <w:rsid w:val="002858ED"/>
    <w:rsid w:val="0028685B"/>
    <w:rsid w:val="00286BA4"/>
    <w:rsid w:val="00287361"/>
    <w:rsid w:val="00287F5F"/>
    <w:rsid w:val="0029135A"/>
    <w:rsid w:val="00291A61"/>
    <w:rsid w:val="00291CA9"/>
    <w:rsid w:val="00293B5D"/>
    <w:rsid w:val="00293F58"/>
    <w:rsid w:val="00294998"/>
    <w:rsid w:val="002968A1"/>
    <w:rsid w:val="00296F96"/>
    <w:rsid w:val="00297701"/>
    <w:rsid w:val="00297F18"/>
    <w:rsid w:val="002A0664"/>
    <w:rsid w:val="002A15D7"/>
    <w:rsid w:val="002A1945"/>
    <w:rsid w:val="002A38AB"/>
    <w:rsid w:val="002A42D6"/>
    <w:rsid w:val="002A4461"/>
    <w:rsid w:val="002A46C6"/>
    <w:rsid w:val="002A4A4C"/>
    <w:rsid w:val="002A5E7E"/>
    <w:rsid w:val="002A69C4"/>
    <w:rsid w:val="002A75FD"/>
    <w:rsid w:val="002B0E63"/>
    <w:rsid w:val="002B17E9"/>
    <w:rsid w:val="002B2597"/>
    <w:rsid w:val="002B2692"/>
    <w:rsid w:val="002B2958"/>
    <w:rsid w:val="002B3159"/>
    <w:rsid w:val="002B3C84"/>
    <w:rsid w:val="002B3FC8"/>
    <w:rsid w:val="002B4994"/>
    <w:rsid w:val="002B4C26"/>
    <w:rsid w:val="002B4CFC"/>
    <w:rsid w:val="002B5443"/>
    <w:rsid w:val="002B58E9"/>
    <w:rsid w:val="002B5BA9"/>
    <w:rsid w:val="002B64CE"/>
    <w:rsid w:val="002B6F68"/>
    <w:rsid w:val="002B7D2F"/>
    <w:rsid w:val="002C121A"/>
    <w:rsid w:val="002C1834"/>
    <w:rsid w:val="002C1961"/>
    <w:rsid w:val="002C208A"/>
    <w:rsid w:val="002C22D1"/>
    <w:rsid w:val="002C2959"/>
    <w:rsid w:val="002C333C"/>
    <w:rsid w:val="002C6DAE"/>
    <w:rsid w:val="002C730F"/>
    <w:rsid w:val="002C7C44"/>
    <w:rsid w:val="002D11F2"/>
    <w:rsid w:val="002D22E2"/>
    <w:rsid w:val="002D23C5"/>
    <w:rsid w:val="002D2421"/>
    <w:rsid w:val="002D3AB8"/>
    <w:rsid w:val="002D44EF"/>
    <w:rsid w:val="002D4F56"/>
    <w:rsid w:val="002D6137"/>
    <w:rsid w:val="002D643F"/>
    <w:rsid w:val="002D663A"/>
    <w:rsid w:val="002E01C1"/>
    <w:rsid w:val="002E36D6"/>
    <w:rsid w:val="002E43B2"/>
    <w:rsid w:val="002E445F"/>
    <w:rsid w:val="002E4CFD"/>
    <w:rsid w:val="002E5A90"/>
    <w:rsid w:val="002E69C9"/>
    <w:rsid w:val="002E6ED9"/>
    <w:rsid w:val="002E7E61"/>
    <w:rsid w:val="002F05E5"/>
    <w:rsid w:val="002F1750"/>
    <w:rsid w:val="002F1EA5"/>
    <w:rsid w:val="002F20E5"/>
    <w:rsid w:val="002F254D"/>
    <w:rsid w:val="002F2A05"/>
    <w:rsid w:val="002F30E4"/>
    <w:rsid w:val="002F3724"/>
    <w:rsid w:val="002F489B"/>
    <w:rsid w:val="002F4CB2"/>
    <w:rsid w:val="002F584D"/>
    <w:rsid w:val="002F59D2"/>
    <w:rsid w:val="002F6511"/>
    <w:rsid w:val="002F735D"/>
    <w:rsid w:val="0030098B"/>
    <w:rsid w:val="003015C8"/>
    <w:rsid w:val="00301E87"/>
    <w:rsid w:val="00302589"/>
    <w:rsid w:val="0030276F"/>
    <w:rsid w:val="00302D6C"/>
    <w:rsid w:val="00303185"/>
    <w:rsid w:val="003037DB"/>
    <w:rsid w:val="00303EE0"/>
    <w:rsid w:val="003046A5"/>
    <w:rsid w:val="003064C3"/>
    <w:rsid w:val="00306D3E"/>
    <w:rsid w:val="00307140"/>
    <w:rsid w:val="003102D5"/>
    <w:rsid w:val="00310833"/>
    <w:rsid w:val="00312958"/>
    <w:rsid w:val="00312A72"/>
    <w:rsid w:val="003134B0"/>
    <w:rsid w:val="003136CD"/>
    <w:rsid w:val="00313798"/>
    <w:rsid w:val="00313CD6"/>
    <w:rsid w:val="00314987"/>
    <w:rsid w:val="00315FF5"/>
    <w:rsid w:val="00316723"/>
    <w:rsid w:val="00316DFF"/>
    <w:rsid w:val="00317E8B"/>
    <w:rsid w:val="0032133D"/>
    <w:rsid w:val="00321592"/>
    <w:rsid w:val="00322731"/>
    <w:rsid w:val="003229AF"/>
    <w:rsid w:val="003238B0"/>
    <w:rsid w:val="00324ABE"/>
    <w:rsid w:val="00324D8A"/>
    <w:rsid w:val="00325B57"/>
    <w:rsid w:val="00325FD4"/>
    <w:rsid w:val="00327BBB"/>
    <w:rsid w:val="00327D7E"/>
    <w:rsid w:val="00327E0F"/>
    <w:rsid w:val="003302E4"/>
    <w:rsid w:val="0033072C"/>
    <w:rsid w:val="00330AAB"/>
    <w:rsid w:val="00332AFB"/>
    <w:rsid w:val="0033314F"/>
    <w:rsid w:val="00333C81"/>
    <w:rsid w:val="003340EB"/>
    <w:rsid w:val="003343AD"/>
    <w:rsid w:val="00334D7A"/>
    <w:rsid w:val="00336056"/>
    <w:rsid w:val="00336172"/>
    <w:rsid w:val="003368F7"/>
    <w:rsid w:val="00336A0D"/>
    <w:rsid w:val="00337489"/>
    <w:rsid w:val="00337764"/>
    <w:rsid w:val="003406E2"/>
    <w:rsid w:val="0034122A"/>
    <w:rsid w:val="003412D7"/>
    <w:rsid w:val="0034137F"/>
    <w:rsid w:val="00341E1E"/>
    <w:rsid w:val="003429A8"/>
    <w:rsid w:val="003435A9"/>
    <w:rsid w:val="003442FA"/>
    <w:rsid w:val="003457DA"/>
    <w:rsid w:val="003466A6"/>
    <w:rsid w:val="0034670F"/>
    <w:rsid w:val="00346DE4"/>
    <w:rsid w:val="00347CBC"/>
    <w:rsid w:val="003525D7"/>
    <w:rsid w:val="003544E1"/>
    <w:rsid w:val="00355947"/>
    <w:rsid w:val="00355FB5"/>
    <w:rsid w:val="003569CC"/>
    <w:rsid w:val="003569E6"/>
    <w:rsid w:val="00356D44"/>
    <w:rsid w:val="003601D3"/>
    <w:rsid w:val="003602AE"/>
    <w:rsid w:val="003637FB"/>
    <w:rsid w:val="003638F8"/>
    <w:rsid w:val="00363929"/>
    <w:rsid w:val="00365F91"/>
    <w:rsid w:val="0036613D"/>
    <w:rsid w:val="00366398"/>
    <w:rsid w:val="00366DEE"/>
    <w:rsid w:val="0036720B"/>
    <w:rsid w:val="00367323"/>
    <w:rsid w:val="0037030A"/>
    <w:rsid w:val="00370EC8"/>
    <w:rsid w:val="00371368"/>
    <w:rsid w:val="00372F81"/>
    <w:rsid w:val="003735B3"/>
    <w:rsid w:val="003740D5"/>
    <w:rsid w:val="0037583C"/>
    <w:rsid w:val="00375D5D"/>
    <w:rsid w:val="0037636D"/>
    <w:rsid w:val="00376B10"/>
    <w:rsid w:val="0037733A"/>
    <w:rsid w:val="00377498"/>
    <w:rsid w:val="00377764"/>
    <w:rsid w:val="003819FF"/>
    <w:rsid w:val="00382385"/>
    <w:rsid w:val="00382D82"/>
    <w:rsid w:val="00383D34"/>
    <w:rsid w:val="003841AA"/>
    <w:rsid w:val="003845E1"/>
    <w:rsid w:val="00384BD9"/>
    <w:rsid w:val="00385728"/>
    <w:rsid w:val="003861F7"/>
    <w:rsid w:val="00387F93"/>
    <w:rsid w:val="00390563"/>
    <w:rsid w:val="00391964"/>
    <w:rsid w:val="00392595"/>
    <w:rsid w:val="00393909"/>
    <w:rsid w:val="00394673"/>
    <w:rsid w:val="0039487F"/>
    <w:rsid w:val="00394993"/>
    <w:rsid w:val="00396BC5"/>
    <w:rsid w:val="003977AC"/>
    <w:rsid w:val="00397B55"/>
    <w:rsid w:val="003A0632"/>
    <w:rsid w:val="003A0938"/>
    <w:rsid w:val="003A0C7D"/>
    <w:rsid w:val="003A207F"/>
    <w:rsid w:val="003A2DB7"/>
    <w:rsid w:val="003A30E5"/>
    <w:rsid w:val="003A455E"/>
    <w:rsid w:val="003A46E2"/>
    <w:rsid w:val="003A4F7D"/>
    <w:rsid w:val="003A56E6"/>
    <w:rsid w:val="003A65FB"/>
    <w:rsid w:val="003A6ADF"/>
    <w:rsid w:val="003A7406"/>
    <w:rsid w:val="003A777F"/>
    <w:rsid w:val="003B0396"/>
    <w:rsid w:val="003B19C3"/>
    <w:rsid w:val="003B2C72"/>
    <w:rsid w:val="003B46BB"/>
    <w:rsid w:val="003B5928"/>
    <w:rsid w:val="003B75CE"/>
    <w:rsid w:val="003B7A52"/>
    <w:rsid w:val="003B7F2C"/>
    <w:rsid w:val="003C1281"/>
    <w:rsid w:val="003C130E"/>
    <w:rsid w:val="003C2432"/>
    <w:rsid w:val="003C2905"/>
    <w:rsid w:val="003C29A9"/>
    <w:rsid w:val="003C2B9B"/>
    <w:rsid w:val="003C2D15"/>
    <w:rsid w:val="003C3479"/>
    <w:rsid w:val="003C4020"/>
    <w:rsid w:val="003C41EF"/>
    <w:rsid w:val="003C6166"/>
    <w:rsid w:val="003C62B4"/>
    <w:rsid w:val="003C752A"/>
    <w:rsid w:val="003C771F"/>
    <w:rsid w:val="003D0AF8"/>
    <w:rsid w:val="003D119A"/>
    <w:rsid w:val="003D2462"/>
    <w:rsid w:val="003D380F"/>
    <w:rsid w:val="003D3B97"/>
    <w:rsid w:val="003D6293"/>
    <w:rsid w:val="003D6F15"/>
    <w:rsid w:val="003E0BE0"/>
    <w:rsid w:val="003E0D53"/>
    <w:rsid w:val="003E160D"/>
    <w:rsid w:val="003E19ED"/>
    <w:rsid w:val="003E1CD7"/>
    <w:rsid w:val="003E2099"/>
    <w:rsid w:val="003E28EE"/>
    <w:rsid w:val="003E4D1A"/>
    <w:rsid w:val="003E50F3"/>
    <w:rsid w:val="003E56DF"/>
    <w:rsid w:val="003E6069"/>
    <w:rsid w:val="003E61D5"/>
    <w:rsid w:val="003E698D"/>
    <w:rsid w:val="003E79AA"/>
    <w:rsid w:val="003F06B8"/>
    <w:rsid w:val="003F13B5"/>
    <w:rsid w:val="003F1745"/>
    <w:rsid w:val="003F1D5F"/>
    <w:rsid w:val="003F2B9B"/>
    <w:rsid w:val="003F376F"/>
    <w:rsid w:val="003F4596"/>
    <w:rsid w:val="003F4884"/>
    <w:rsid w:val="003F4CF4"/>
    <w:rsid w:val="003F5B74"/>
    <w:rsid w:val="003F7E4F"/>
    <w:rsid w:val="004002AD"/>
    <w:rsid w:val="00400561"/>
    <w:rsid w:val="00400D77"/>
    <w:rsid w:val="00401AE1"/>
    <w:rsid w:val="00404112"/>
    <w:rsid w:val="0040444F"/>
    <w:rsid w:val="00404775"/>
    <w:rsid w:val="00404DE1"/>
    <w:rsid w:val="00405128"/>
    <w:rsid w:val="00405195"/>
    <w:rsid w:val="004059B8"/>
    <w:rsid w:val="00406CFF"/>
    <w:rsid w:val="00410C53"/>
    <w:rsid w:val="00413FE0"/>
    <w:rsid w:val="004140BF"/>
    <w:rsid w:val="00414D46"/>
    <w:rsid w:val="00414DB0"/>
    <w:rsid w:val="00414F1A"/>
    <w:rsid w:val="00415CC7"/>
    <w:rsid w:val="00416788"/>
    <w:rsid w:val="00416921"/>
    <w:rsid w:val="00416B25"/>
    <w:rsid w:val="00420592"/>
    <w:rsid w:val="0042077B"/>
    <w:rsid w:val="00420872"/>
    <w:rsid w:val="004224A8"/>
    <w:rsid w:val="0042280E"/>
    <w:rsid w:val="00423B66"/>
    <w:rsid w:val="00424D76"/>
    <w:rsid w:val="004257DD"/>
    <w:rsid w:val="00426A01"/>
    <w:rsid w:val="00426E76"/>
    <w:rsid w:val="004273B9"/>
    <w:rsid w:val="00427F43"/>
    <w:rsid w:val="00430AE0"/>
    <w:rsid w:val="00431588"/>
    <w:rsid w:val="004315CE"/>
    <w:rsid w:val="0043170E"/>
    <w:rsid w:val="004319E0"/>
    <w:rsid w:val="00435E94"/>
    <w:rsid w:val="004376C2"/>
    <w:rsid w:val="00437D75"/>
    <w:rsid w:val="00437E8C"/>
    <w:rsid w:val="004400ED"/>
    <w:rsid w:val="00440225"/>
    <w:rsid w:val="004422F5"/>
    <w:rsid w:val="00442962"/>
    <w:rsid w:val="00443506"/>
    <w:rsid w:val="0044380B"/>
    <w:rsid w:val="004448CD"/>
    <w:rsid w:val="00445CE5"/>
    <w:rsid w:val="00450887"/>
    <w:rsid w:val="00451172"/>
    <w:rsid w:val="004523D2"/>
    <w:rsid w:val="00453257"/>
    <w:rsid w:val="00453809"/>
    <w:rsid w:val="004543DA"/>
    <w:rsid w:val="004548B7"/>
    <w:rsid w:val="00454FB8"/>
    <w:rsid w:val="00455A08"/>
    <w:rsid w:val="00457741"/>
    <w:rsid w:val="00457CC8"/>
    <w:rsid w:val="00460605"/>
    <w:rsid w:val="00461BA1"/>
    <w:rsid w:val="0046249E"/>
    <w:rsid w:val="00463533"/>
    <w:rsid w:val="004640C2"/>
    <w:rsid w:val="004650FA"/>
    <w:rsid w:val="00466216"/>
    <w:rsid w:val="004667EE"/>
    <w:rsid w:val="00466F6C"/>
    <w:rsid w:val="0046749F"/>
    <w:rsid w:val="00470DDF"/>
    <w:rsid w:val="0047231C"/>
    <w:rsid w:val="004726BC"/>
    <w:rsid w:val="00472B95"/>
    <w:rsid w:val="00473477"/>
    <w:rsid w:val="00473489"/>
    <w:rsid w:val="00473557"/>
    <w:rsid w:val="00474105"/>
    <w:rsid w:val="00474D1B"/>
    <w:rsid w:val="00475A88"/>
    <w:rsid w:val="00475CF2"/>
    <w:rsid w:val="0047671F"/>
    <w:rsid w:val="00476EDF"/>
    <w:rsid w:val="00480488"/>
    <w:rsid w:val="00480B25"/>
    <w:rsid w:val="00480DE7"/>
    <w:rsid w:val="00480E6E"/>
    <w:rsid w:val="004824C2"/>
    <w:rsid w:val="004842EF"/>
    <w:rsid w:val="00484416"/>
    <w:rsid w:val="00484EC6"/>
    <w:rsid w:val="00484F56"/>
    <w:rsid w:val="00485224"/>
    <w:rsid w:val="00486277"/>
    <w:rsid w:val="0048627C"/>
    <w:rsid w:val="00486F27"/>
    <w:rsid w:val="00487607"/>
    <w:rsid w:val="00487D64"/>
    <w:rsid w:val="00487FA7"/>
    <w:rsid w:val="00491F74"/>
    <w:rsid w:val="00492B28"/>
    <w:rsid w:val="00492EBF"/>
    <w:rsid w:val="004935BF"/>
    <w:rsid w:val="004940CB"/>
    <w:rsid w:val="00494CF6"/>
    <w:rsid w:val="00495B5B"/>
    <w:rsid w:val="00495F59"/>
    <w:rsid w:val="00495F8D"/>
    <w:rsid w:val="00496646"/>
    <w:rsid w:val="00496AAF"/>
    <w:rsid w:val="0049755A"/>
    <w:rsid w:val="00497E83"/>
    <w:rsid w:val="004A00CE"/>
    <w:rsid w:val="004A027E"/>
    <w:rsid w:val="004A0BF3"/>
    <w:rsid w:val="004A17E0"/>
    <w:rsid w:val="004A1FAE"/>
    <w:rsid w:val="004A2A27"/>
    <w:rsid w:val="004A32FF"/>
    <w:rsid w:val="004A41C5"/>
    <w:rsid w:val="004A51BC"/>
    <w:rsid w:val="004A580F"/>
    <w:rsid w:val="004A67AA"/>
    <w:rsid w:val="004A6A37"/>
    <w:rsid w:val="004A6FC5"/>
    <w:rsid w:val="004A73FD"/>
    <w:rsid w:val="004B04B2"/>
    <w:rsid w:val="004B06EB"/>
    <w:rsid w:val="004B0815"/>
    <w:rsid w:val="004B1273"/>
    <w:rsid w:val="004B2CC9"/>
    <w:rsid w:val="004B2EFA"/>
    <w:rsid w:val="004B4068"/>
    <w:rsid w:val="004B576B"/>
    <w:rsid w:val="004B589A"/>
    <w:rsid w:val="004B6AD0"/>
    <w:rsid w:val="004B70DA"/>
    <w:rsid w:val="004B7275"/>
    <w:rsid w:val="004B77BB"/>
    <w:rsid w:val="004B78C0"/>
    <w:rsid w:val="004B7DB8"/>
    <w:rsid w:val="004C0311"/>
    <w:rsid w:val="004C0384"/>
    <w:rsid w:val="004C096B"/>
    <w:rsid w:val="004C0BB9"/>
    <w:rsid w:val="004C17CC"/>
    <w:rsid w:val="004C1B2B"/>
    <w:rsid w:val="004C2303"/>
    <w:rsid w:val="004C2D14"/>
    <w:rsid w:val="004C2D5D"/>
    <w:rsid w:val="004C2FAB"/>
    <w:rsid w:val="004C33E1"/>
    <w:rsid w:val="004C40B2"/>
    <w:rsid w:val="004C480D"/>
    <w:rsid w:val="004C55B6"/>
    <w:rsid w:val="004C5CFA"/>
    <w:rsid w:val="004C66DF"/>
    <w:rsid w:val="004C67A3"/>
    <w:rsid w:val="004C7466"/>
    <w:rsid w:val="004D07FF"/>
    <w:rsid w:val="004D0932"/>
    <w:rsid w:val="004D0D08"/>
    <w:rsid w:val="004D1694"/>
    <w:rsid w:val="004D4670"/>
    <w:rsid w:val="004D5DC8"/>
    <w:rsid w:val="004D62ED"/>
    <w:rsid w:val="004D6733"/>
    <w:rsid w:val="004E01EB"/>
    <w:rsid w:val="004E20A8"/>
    <w:rsid w:val="004E2312"/>
    <w:rsid w:val="004E2794"/>
    <w:rsid w:val="004E2AFA"/>
    <w:rsid w:val="004E2BA8"/>
    <w:rsid w:val="004E3D70"/>
    <w:rsid w:val="004E3F81"/>
    <w:rsid w:val="004E3F94"/>
    <w:rsid w:val="004E459A"/>
    <w:rsid w:val="004E4D82"/>
    <w:rsid w:val="004E4FC7"/>
    <w:rsid w:val="004E509E"/>
    <w:rsid w:val="004E5914"/>
    <w:rsid w:val="004E5B58"/>
    <w:rsid w:val="004E5CED"/>
    <w:rsid w:val="004E5F04"/>
    <w:rsid w:val="004E62FF"/>
    <w:rsid w:val="004E706E"/>
    <w:rsid w:val="004E743A"/>
    <w:rsid w:val="004F0D6A"/>
    <w:rsid w:val="004F3431"/>
    <w:rsid w:val="004F3A86"/>
    <w:rsid w:val="004F3EEE"/>
    <w:rsid w:val="004F49AD"/>
    <w:rsid w:val="004F4C97"/>
    <w:rsid w:val="004F5021"/>
    <w:rsid w:val="004F50FA"/>
    <w:rsid w:val="004F6585"/>
    <w:rsid w:val="004F6EE8"/>
    <w:rsid w:val="004F7B86"/>
    <w:rsid w:val="005002B0"/>
    <w:rsid w:val="00500C38"/>
    <w:rsid w:val="005015C2"/>
    <w:rsid w:val="00501793"/>
    <w:rsid w:val="00501F13"/>
    <w:rsid w:val="00501F5F"/>
    <w:rsid w:val="005022D4"/>
    <w:rsid w:val="005027E8"/>
    <w:rsid w:val="00502DEE"/>
    <w:rsid w:val="00504861"/>
    <w:rsid w:val="005048FB"/>
    <w:rsid w:val="0050491E"/>
    <w:rsid w:val="00504CEC"/>
    <w:rsid w:val="00504F79"/>
    <w:rsid w:val="0050574E"/>
    <w:rsid w:val="00505BEC"/>
    <w:rsid w:val="00506576"/>
    <w:rsid w:val="00510392"/>
    <w:rsid w:val="0051045B"/>
    <w:rsid w:val="005106DA"/>
    <w:rsid w:val="005107A8"/>
    <w:rsid w:val="00511900"/>
    <w:rsid w:val="00511FFA"/>
    <w:rsid w:val="00513A91"/>
    <w:rsid w:val="00513E2A"/>
    <w:rsid w:val="00514E67"/>
    <w:rsid w:val="005163FF"/>
    <w:rsid w:val="00516443"/>
    <w:rsid w:val="00517D40"/>
    <w:rsid w:val="0052340F"/>
    <w:rsid w:val="00523D1E"/>
    <w:rsid w:val="00523FB1"/>
    <w:rsid w:val="0052477E"/>
    <w:rsid w:val="00526539"/>
    <w:rsid w:val="005266BC"/>
    <w:rsid w:val="005323B8"/>
    <w:rsid w:val="00532F39"/>
    <w:rsid w:val="00533EC4"/>
    <w:rsid w:val="00535BC7"/>
    <w:rsid w:val="00540F79"/>
    <w:rsid w:val="005414EF"/>
    <w:rsid w:val="0054254D"/>
    <w:rsid w:val="005426D0"/>
    <w:rsid w:val="0054279F"/>
    <w:rsid w:val="00543EC8"/>
    <w:rsid w:val="0054473F"/>
    <w:rsid w:val="0054487C"/>
    <w:rsid w:val="00544F6C"/>
    <w:rsid w:val="00547024"/>
    <w:rsid w:val="0055061B"/>
    <w:rsid w:val="005506E2"/>
    <w:rsid w:val="005512C9"/>
    <w:rsid w:val="00551F87"/>
    <w:rsid w:val="00552B89"/>
    <w:rsid w:val="00552E9D"/>
    <w:rsid w:val="00553AAB"/>
    <w:rsid w:val="00553D77"/>
    <w:rsid w:val="0055406A"/>
    <w:rsid w:val="00554A95"/>
    <w:rsid w:val="00555381"/>
    <w:rsid w:val="005557A5"/>
    <w:rsid w:val="0055700C"/>
    <w:rsid w:val="0055725B"/>
    <w:rsid w:val="005579C9"/>
    <w:rsid w:val="00560BFA"/>
    <w:rsid w:val="00560F2F"/>
    <w:rsid w:val="00561F63"/>
    <w:rsid w:val="00563A8A"/>
    <w:rsid w:val="00563F2D"/>
    <w:rsid w:val="005647B0"/>
    <w:rsid w:val="005658F8"/>
    <w:rsid w:val="00565F4A"/>
    <w:rsid w:val="00566A35"/>
    <w:rsid w:val="0056701E"/>
    <w:rsid w:val="00567078"/>
    <w:rsid w:val="005702F1"/>
    <w:rsid w:val="00570422"/>
    <w:rsid w:val="0057070C"/>
    <w:rsid w:val="00570849"/>
    <w:rsid w:val="0057088F"/>
    <w:rsid w:val="0057098E"/>
    <w:rsid w:val="00570C79"/>
    <w:rsid w:val="00571745"/>
    <w:rsid w:val="0057189F"/>
    <w:rsid w:val="005726A9"/>
    <w:rsid w:val="0057289B"/>
    <w:rsid w:val="005732F4"/>
    <w:rsid w:val="0057365B"/>
    <w:rsid w:val="00573EE0"/>
    <w:rsid w:val="005740D7"/>
    <w:rsid w:val="005743FE"/>
    <w:rsid w:val="00576152"/>
    <w:rsid w:val="005774EC"/>
    <w:rsid w:val="00581022"/>
    <w:rsid w:val="00581089"/>
    <w:rsid w:val="00581C0A"/>
    <w:rsid w:val="005820DD"/>
    <w:rsid w:val="00584D84"/>
    <w:rsid w:val="00586902"/>
    <w:rsid w:val="00590093"/>
    <w:rsid w:val="00590AD5"/>
    <w:rsid w:val="005915BA"/>
    <w:rsid w:val="00591CF9"/>
    <w:rsid w:val="0059397F"/>
    <w:rsid w:val="005941A6"/>
    <w:rsid w:val="00594A3C"/>
    <w:rsid w:val="00594B26"/>
    <w:rsid w:val="00595222"/>
    <w:rsid w:val="005966CA"/>
    <w:rsid w:val="005967C8"/>
    <w:rsid w:val="005A02BB"/>
    <w:rsid w:val="005A0697"/>
    <w:rsid w:val="005A091D"/>
    <w:rsid w:val="005A0F26"/>
    <w:rsid w:val="005A1B10"/>
    <w:rsid w:val="005A1E64"/>
    <w:rsid w:val="005A3AB7"/>
    <w:rsid w:val="005A41E6"/>
    <w:rsid w:val="005A467D"/>
    <w:rsid w:val="005A5151"/>
    <w:rsid w:val="005A66F3"/>
    <w:rsid w:val="005A6850"/>
    <w:rsid w:val="005A79FA"/>
    <w:rsid w:val="005B0042"/>
    <w:rsid w:val="005B0826"/>
    <w:rsid w:val="005B0EAA"/>
    <w:rsid w:val="005B1B1B"/>
    <w:rsid w:val="005B1F84"/>
    <w:rsid w:val="005B20BD"/>
    <w:rsid w:val="005B26E8"/>
    <w:rsid w:val="005B2919"/>
    <w:rsid w:val="005B2B4C"/>
    <w:rsid w:val="005B3E0D"/>
    <w:rsid w:val="005B4D3F"/>
    <w:rsid w:val="005B5D0A"/>
    <w:rsid w:val="005B6B67"/>
    <w:rsid w:val="005C0498"/>
    <w:rsid w:val="005C0C73"/>
    <w:rsid w:val="005C190F"/>
    <w:rsid w:val="005C3A81"/>
    <w:rsid w:val="005C5404"/>
    <w:rsid w:val="005C5932"/>
    <w:rsid w:val="005C5DB3"/>
    <w:rsid w:val="005C6307"/>
    <w:rsid w:val="005C6B10"/>
    <w:rsid w:val="005C719F"/>
    <w:rsid w:val="005C729C"/>
    <w:rsid w:val="005C7312"/>
    <w:rsid w:val="005D04A9"/>
    <w:rsid w:val="005D1D8F"/>
    <w:rsid w:val="005D2864"/>
    <w:rsid w:val="005D3AE8"/>
    <w:rsid w:val="005D3CA7"/>
    <w:rsid w:val="005D45D2"/>
    <w:rsid w:val="005D4CC1"/>
    <w:rsid w:val="005D5B7B"/>
    <w:rsid w:val="005E0986"/>
    <w:rsid w:val="005E1B84"/>
    <w:rsid w:val="005E2F51"/>
    <w:rsid w:val="005E50FF"/>
    <w:rsid w:val="005E5CA5"/>
    <w:rsid w:val="005E668B"/>
    <w:rsid w:val="005F1563"/>
    <w:rsid w:val="005F2D1C"/>
    <w:rsid w:val="005F4544"/>
    <w:rsid w:val="005F496F"/>
    <w:rsid w:val="005F4B91"/>
    <w:rsid w:val="005F5227"/>
    <w:rsid w:val="005F54AB"/>
    <w:rsid w:val="005F55D2"/>
    <w:rsid w:val="005F688D"/>
    <w:rsid w:val="005F6EA7"/>
    <w:rsid w:val="005F73D2"/>
    <w:rsid w:val="005F7573"/>
    <w:rsid w:val="006017C0"/>
    <w:rsid w:val="00604503"/>
    <w:rsid w:val="00604BF6"/>
    <w:rsid w:val="00606190"/>
    <w:rsid w:val="006073FC"/>
    <w:rsid w:val="006100E8"/>
    <w:rsid w:val="00611FD2"/>
    <w:rsid w:val="00612635"/>
    <w:rsid w:val="00613344"/>
    <w:rsid w:val="00614C7D"/>
    <w:rsid w:val="0061544B"/>
    <w:rsid w:val="006175FD"/>
    <w:rsid w:val="006179CA"/>
    <w:rsid w:val="00620033"/>
    <w:rsid w:val="006200DD"/>
    <w:rsid w:val="006214B5"/>
    <w:rsid w:val="00622F58"/>
    <w:rsid w:val="0062312F"/>
    <w:rsid w:val="00624E74"/>
    <w:rsid w:val="00625CCF"/>
    <w:rsid w:val="00625F2C"/>
    <w:rsid w:val="00626EE9"/>
    <w:rsid w:val="006270C4"/>
    <w:rsid w:val="006276C2"/>
    <w:rsid w:val="00627BFB"/>
    <w:rsid w:val="00631A3A"/>
    <w:rsid w:val="00631FCE"/>
    <w:rsid w:val="00632293"/>
    <w:rsid w:val="006329BB"/>
    <w:rsid w:val="00633267"/>
    <w:rsid w:val="006339E2"/>
    <w:rsid w:val="00633CA0"/>
    <w:rsid w:val="00634A00"/>
    <w:rsid w:val="00635230"/>
    <w:rsid w:val="00635834"/>
    <w:rsid w:val="00636AB1"/>
    <w:rsid w:val="00637933"/>
    <w:rsid w:val="00640A33"/>
    <w:rsid w:val="00640EA1"/>
    <w:rsid w:val="00641C48"/>
    <w:rsid w:val="006441D1"/>
    <w:rsid w:val="00644578"/>
    <w:rsid w:val="0064490E"/>
    <w:rsid w:val="00644ABD"/>
    <w:rsid w:val="00645250"/>
    <w:rsid w:val="00646C49"/>
    <w:rsid w:val="00646F11"/>
    <w:rsid w:val="006474D8"/>
    <w:rsid w:val="006477ED"/>
    <w:rsid w:val="00647B54"/>
    <w:rsid w:val="00650E37"/>
    <w:rsid w:val="0065118D"/>
    <w:rsid w:val="0065226A"/>
    <w:rsid w:val="00653D15"/>
    <w:rsid w:val="00655432"/>
    <w:rsid w:val="006563B2"/>
    <w:rsid w:val="00656BDF"/>
    <w:rsid w:val="0066104A"/>
    <w:rsid w:val="006618E9"/>
    <w:rsid w:val="00662E53"/>
    <w:rsid w:val="00663374"/>
    <w:rsid w:val="00664399"/>
    <w:rsid w:val="00664A85"/>
    <w:rsid w:val="006662C4"/>
    <w:rsid w:val="00666604"/>
    <w:rsid w:val="00666F18"/>
    <w:rsid w:val="006672FC"/>
    <w:rsid w:val="006674F7"/>
    <w:rsid w:val="00667D1E"/>
    <w:rsid w:val="00670331"/>
    <w:rsid w:val="00671089"/>
    <w:rsid w:val="00671CC3"/>
    <w:rsid w:val="00671E72"/>
    <w:rsid w:val="006726C7"/>
    <w:rsid w:val="006729D3"/>
    <w:rsid w:val="006730ED"/>
    <w:rsid w:val="006747F4"/>
    <w:rsid w:val="00676485"/>
    <w:rsid w:val="00676A64"/>
    <w:rsid w:val="006777A4"/>
    <w:rsid w:val="006778FD"/>
    <w:rsid w:val="00677C28"/>
    <w:rsid w:val="00677D28"/>
    <w:rsid w:val="006804B2"/>
    <w:rsid w:val="0068091D"/>
    <w:rsid w:val="00681003"/>
    <w:rsid w:val="00681926"/>
    <w:rsid w:val="0068194B"/>
    <w:rsid w:val="00681D9D"/>
    <w:rsid w:val="00682B96"/>
    <w:rsid w:val="00683786"/>
    <w:rsid w:val="00683DE1"/>
    <w:rsid w:val="0068482E"/>
    <w:rsid w:val="00685C47"/>
    <w:rsid w:val="00686A36"/>
    <w:rsid w:val="006873B5"/>
    <w:rsid w:val="006911B1"/>
    <w:rsid w:val="00692131"/>
    <w:rsid w:val="00692171"/>
    <w:rsid w:val="00692703"/>
    <w:rsid w:val="00695ADE"/>
    <w:rsid w:val="0069671E"/>
    <w:rsid w:val="00697CB0"/>
    <w:rsid w:val="006A0234"/>
    <w:rsid w:val="006A1441"/>
    <w:rsid w:val="006A1962"/>
    <w:rsid w:val="006A1BB4"/>
    <w:rsid w:val="006A4069"/>
    <w:rsid w:val="006A55C8"/>
    <w:rsid w:val="006A5801"/>
    <w:rsid w:val="006A5BB3"/>
    <w:rsid w:val="006A5D5C"/>
    <w:rsid w:val="006A6C96"/>
    <w:rsid w:val="006A7706"/>
    <w:rsid w:val="006A7C0E"/>
    <w:rsid w:val="006B04F0"/>
    <w:rsid w:val="006B1C46"/>
    <w:rsid w:val="006B52F6"/>
    <w:rsid w:val="006B5906"/>
    <w:rsid w:val="006B5D48"/>
    <w:rsid w:val="006B7D7B"/>
    <w:rsid w:val="006C0C5E"/>
    <w:rsid w:val="006C17D7"/>
    <w:rsid w:val="006C1A5E"/>
    <w:rsid w:val="006C1F39"/>
    <w:rsid w:val="006C20C8"/>
    <w:rsid w:val="006C3B47"/>
    <w:rsid w:val="006C3DFB"/>
    <w:rsid w:val="006C4DEB"/>
    <w:rsid w:val="006C5C64"/>
    <w:rsid w:val="006C6B36"/>
    <w:rsid w:val="006C6FE7"/>
    <w:rsid w:val="006C76E6"/>
    <w:rsid w:val="006C77E3"/>
    <w:rsid w:val="006C7AE5"/>
    <w:rsid w:val="006D340A"/>
    <w:rsid w:val="006D3611"/>
    <w:rsid w:val="006D3D8B"/>
    <w:rsid w:val="006D4496"/>
    <w:rsid w:val="006D4569"/>
    <w:rsid w:val="006D4E0F"/>
    <w:rsid w:val="006D53C3"/>
    <w:rsid w:val="006D54CF"/>
    <w:rsid w:val="006D5FE8"/>
    <w:rsid w:val="006D6325"/>
    <w:rsid w:val="006D69D5"/>
    <w:rsid w:val="006E0738"/>
    <w:rsid w:val="006E1507"/>
    <w:rsid w:val="006E1C75"/>
    <w:rsid w:val="006E20CE"/>
    <w:rsid w:val="006E431A"/>
    <w:rsid w:val="006E50F2"/>
    <w:rsid w:val="006E53DA"/>
    <w:rsid w:val="006E6C2B"/>
    <w:rsid w:val="006E739C"/>
    <w:rsid w:val="006F0198"/>
    <w:rsid w:val="006F3028"/>
    <w:rsid w:val="006F306A"/>
    <w:rsid w:val="006F3F8B"/>
    <w:rsid w:val="006F5026"/>
    <w:rsid w:val="006F5742"/>
    <w:rsid w:val="00700786"/>
    <w:rsid w:val="00700CB8"/>
    <w:rsid w:val="00700CB9"/>
    <w:rsid w:val="00700F53"/>
    <w:rsid w:val="0070236E"/>
    <w:rsid w:val="00702F22"/>
    <w:rsid w:val="00703D53"/>
    <w:rsid w:val="007048E0"/>
    <w:rsid w:val="007049A9"/>
    <w:rsid w:val="0070597F"/>
    <w:rsid w:val="0070606D"/>
    <w:rsid w:val="00706148"/>
    <w:rsid w:val="0070638E"/>
    <w:rsid w:val="007063A1"/>
    <w:rsid w:val="00706F51"/>
    <w:rsid w:val="00711896"/>
    <w:rsid w:val="00711D68"/>
    <w:rsid w:val="00712D8B"/>
    <w:rsid w:val="007130B8"/>
    <w:rsid w:val="00713283"/>
    <w:rsid w:val="00713548"/>
    <w:rsid w:val="00714AF6"/>
    <w:rsid w:val="00715435"/>
    <w:rsid w:val="00715D27"/>
    <w:rsid w:val="0071654B"/>
    <w:rsid w:val="00716A8E"/>
    <w:rsid w:val="007171FB"/>
    <w:rsid w:val="00717414"/>
    <w:rsid w:val="0071770C"/>
    <w:rsid w:val="0072192F"/>
    <w:rsid w:val="00721EBC"/>
    <w:rsid w:val="0072484B"/>
    <w:rsid w:val="007273B7"/>
    <w:rsid w:val="00731555"/>
    <w:rsid w:val="00731DB5"/>
    <w:rsid w:val="00732D93"/>
    <w:rsid w:val="00733E0A"/>
    <w:rsid w:val="00734BF8"/>
    <w:rsid w:val="00735F1D"/>
    <w:rsid w:val="007368CF"/>
    <w:rsid w:val="0074046C"/>
    <w:rsid w:val="0074110D"/>
    <w:rsid w:val="00742087"/>
    <w:rsid w:val="007433AF"/>
    <w:rsid w:val="0074403D"/>
    <w:rsid w:val="007469DA"/>
    <w:rsid w:val="00746D44"/>
    <w:rsid w:val="0074715F"/>
    <w:rsid w:val="00750229"/>
    <w:rsid w:val="007516C8"/>
    <w:rsid w:val="007517B0"/>
    <w:rsid w:val="00751A80"/>
    <w:rsid w:val="0075287A"/>
    <w:rsid w:val="00752AC6"/>
    <w:rsid w:val="007532DE"/>
    <w:rsid w:val="0075384B"/>
    <w:rsid w:val="007538DC"/>
    <w:rsid w:val="00753A9F"/>
    <w:rsid w:val="00753C59"/>
    <w:rsid w:val="00754C25"/>
    <w:rsid w:val="00755584"/>
    <w:rsid w:val="007555C9"/>
    <w:rsid w:val="0075605B"/>
    <w:rsid w:val="00756793"/>
    <w:rsid w:val="00757803"/>
    <w:rsid w:val="00757CEF"/>
    <w:rsid w:val="00760FDA"/>
    <w:rsid w:val="007613A0"/>
    <w:rsid w:val="007619C3"/>
    <w:rsid w:val="00762799"/>
    <w:rsid w:val="007628E8"/>
    <w:rsid w:val="00763305"/>
    <w:rsid w:val="00763DCE"/>
    <w:rsid w:val="0076419A"/>
    <w:rsid w:val="00764495"/>
    <w:rsid w:val="007664C1"/>
    <w:rsid w:val="0076665D"/>
    <w:rsid w:val="00766742"/>
    <w:rsid w:val="00766C5C"/>
    <w:rsid w:val="00767D49"/>
    <w:rsid w:val="00770099"/>
    <w:rsid w:val="007712C1"/>
    <w:rsid w:val="007726EB"/>
    <w:rsid w:val="00772A04"/>
    <w:rsid w:val="00773958"/>
    <w:rsid w:val="007746AC"/>
    <w:rsid w:val="00774AA2"/>
    <w:rsid w:val="00776DB2"/>
    <w:rsid w:val="00777464"/>
    <w:rsid w:val="007775C8"/>
    <w:rsid w:val="00777DEC"/>
    <w:rsid w:val="007809B4"/>
    <w:rsid w:val="00780E01"/>
    <w:rsid w:val="0078105F"/>
    <w:rsid w:val="00781BA4"/>
    <w:rsid w:val="00781FB1"/>
    <w:rsid w:val="0078224C"/>
    <w:rsid w:val="00782463"/>
    <w:rsid w:val="00782546"/>
    <w:rsid w:val="00782830"/>
    <w:rsid w:val="007832B9"/>
    <w:rsid w:val="0078458E"/>
    <w:rsid w:val="0078459A"/>
    <w:rsid w:val="007872F3"/>
    <w:rsid w:val="0079206B"/>
    <w:rsid w:val="007927B8"/>
    <w:rsid w:val="00792BEC"/>
    <w:rsid w:val="00793B48"/>
    <w:rsid w:val="0079504A"/>
    <w:rsid w:val="00796076"/>
    <w:rsid w:val="007973A6"/>
    <w:rsid w:val="00797BBC"/>
    <w:rsid w:val="007A0B83"/>
    <w:rsid w:val="007A0DE2"/>
    <w:rsid w:val="007A0E8C"/>
    <w:rsid w:val="007A1000"/>
    <w:rsid w:val="007A2A5D"/>
    <w:rsid w:val="007A32DC"/>
    <w:rsid w:val="007A3E8F"/>
    <w:rsid w:val="007A4489"/>
    <w:rsid w:val="007A4745"/>
    <w:rsid w:val="007A5B6B"/>
    <w:rsid w:val="007A5D44"/>
    <w:rsid w:val="007A6715"/>
    <w:rsid w:val="007A6A53"/>
    <w:rsid w:val="007A765C"/>
    <w:rsid w:val="007B055A"/>
    <w:rsid w:val="007B0B0C"/>
    <w:rsid w:val="007B0DE4"/>
    <w:rsid w:val="007B1375"/>
    <w:rsid w:val="007B2497"/>
    <w:rsid w:val="007B28E6"/>
    <w:rsid w:val="007B3358"/>
    <w:rsid w:val="007B44FD"/>
    <w:rsid w:val="007B4E84"/>
    <w:rsid w:val="007B5D01"/>
    <w:rsid w:val="007C0566"/>
    <w:rsid w:val="007C0E73"/>
    <w:rsid w:val="007C2541"/>
    <w:rsid w:val="007C3199"/>
    <w:rsid w:val="007C36AE"/>
    <w:rsid w:val="007C4A31"/>
    <w:rsid w:val="007C606B"/>
    <w:rsid w:val="007C6111"/>
    <w:rsid w:val="007C65D6"/>
    <w:rsid w:val="007C74A0"/>
    <w:rsid w:val="007C7D9B"/>
    <w:rsid w:val="007D0E73"/>
    <w:rsid w:val="007D30A8"/>
    <w:rsid w:val="007D342C"/>
    <w:rsid w:val="007D4166"/>
    <w:rsid w:val="007D4758"/>
    <w:rsid w:val="007D4A41"/>
    <w:rsid w:val="007D5828"/>
    <w:rsid w:val="007D590B"/>
    <w:rsid w:val="007D5E70"/>
    <w:rsid w:val="007D5EB8"/>
    <w:rsid w:val="007D5EB9"/>
    <w:rsid w:val="007D69D3"/>
    <w:rsid w:val="007D7AF9"/>
    <w:rsid w:val="007E018D"/>
    <w:rsid w:val="007E089D"/>
    <w:rsid w:val="007E1FC0"/>
    <w:rsid w:val="007E2A00"/>
    <w:rsid w:val="007E3FA0"/>
    <w:rsid w:val="007E41C6"/>
    <w:rsid w:val="007E4242"/>
    <w:rsid w:val="007E46B7"/>
    <w:rsid w:val="007E6A61"/>
    <w:rsid w:val="007E6D3B"/>
    <w:rsid w:val="007E733A"/>
    <w:rsid w:val="007E7E76"/>
    <w:rsid w:val="007F024A"/>
    <w:rsid w:val="007F2214"/>
    <w:rsid w:val="007F2DDB"/>
    <w:rsid w:val="007F2E41"/>
    <w:rsid w:val="007F33A0"/>
    <w:rsid w:val="007F4F2A"/>
    <w:rsid w:val="007F6386"/>
    <w:rsid w:val="007F639E"/>
    <w:rsid w:val="007F69FB"/>
    <w:rsid w:val="007F6AD1"/>
    <w:rsid w:val="007F71DE"/>
    <w:rsid w:val="007F7F10"/>
    <w:rsid w:val="00801140"/>
    <w:rsid w:val="00801F3F"/>
    <w:rsid w:val="0080260B"/>
    <w:rsid w:val="00802FE1"/>
    <w:rsid w:val="00803404"/>
    <w:rsid w:val="00804E6D"/>
    <w:rsid w:val="0081122A"/>
    <w:rsid w:val="0081252F"/>
    <w:rsid w:val="00812546"/>
    <w:rsid w:val="00812D08"/>
    <w:rsid w:val="00813EE0"/>
    <w:rsid w:val="0081517C"/>
    <w:rsid w:val="008152F6"/>
    <w:rsid w:val="00815519"/>
    <w:rsid w:val="00815C5C"/>
    <w:rsid w:val="00816316"/>
    <w:rsid w:val="0081681F"/>
    <w:rsid w:val="00817833"/>
    <w:rsid w:val="008205BF"/>
    <w:rsid w:val="0082065C"/>
    <w:rsid w:val="008206AC"/>
    <w:rsid w:val="00820949"/>
    <w:rsid w:val="008209E3"/>
    <w:rsid w:val="0082126E"/>
    <w:rsid w:val="00821531"/>
    <w:rsid w:val="008225F6"/>
    <w:rsid w:val="008241D4"/>
    <w:rsid w:val="00824594"/>
    <w:rsid w:val="008255D6"/>
    <w:rsid w:val="00826990"/>
    <w:rsid w:val="0082713B"/>
    <w:rsid w:val="008276B8"/>
    <w:rsid w:val="00827A85"/>
    <w:rsid w:val="00827B61"/>
    <w:rsid w:val="00830EFF"/>
    <w:rsid w:val="00831BC5"/>
    <w:rsid w:val="00832368"/>
    <w:rsid w:val="0083275F"/>
    <w:rsid w:val="00832A01"/>
    <w:rsid w:val="00832D88"/>
    <w:rsid w:val="00832FD4"/>
    <w:rsid w:val="00833659"/>
    <w:rsid w:val="00834078"/>
    <w:rsid w:val="008340E8"/>
    <w:rsid w:val="008346B2"/>
    <w:rsid w:val="00834955"/>
    <w:rsid w:val="00834EC9"/>
    <w:rsid w:val="00835B72"/>
    <w:rsid w:val="00836180"/>
    <w:rsid w:val="008361C8"/>
    <w:rsid w:val="00836852"/>
    <w:rsid w:val="008369B9"/>
    <w:rsid w:val="00837268"/>
    <w:rsid w:val="00837C14"/>
    <w:rsid w:val="0084023C"/>
    <w:rsid w:val="00840784"/>
    <w:rsid w:val="00840868"/>
    <w:rsid w:val="00842686"/>
    <w:rsid w:val="00844457"/>
    <w:rsid w:val="00844879"/>
    <w:rsid w:val="00844D59"/>
    <w:rsid w:val="00846E36"/>
    <w:rsid w:val="008472F8"/>
    <w:rsid w:val="00847D6E"/>
    <w:rsid w:val="0085005D"/>
    <w:rsid w:val="00850434"/>
    <w:rsid w:val="00851562"/>
    <w:rsid w:val="00851E09"/>
    <w:rsid w:val="00853100"/>
    <w:rsid w:val="008531BC"/>
    <w:rsid w:val="008532A7"/>
    <w:rsid w:val="00854AAC"/>
    <w:rsid w:val="00855B59"/>
    <w:rsid w:val="00857908"/>
    <w:rsid w:val="00857B60"/>
    <w:rsid w:val="00857DF8"/>
    <w:rsid w:val="00860461"/>
    <w:rsid w:val="008613CE"/>
    <w:rsid w:val="00861BED"/>
    <w:rsid w:val="00862C93"/>
    <w:rsid w:val="008631CD"/>
    <w:rsid w:val="0086487C"/>
    <w:rsid w:val="0086492A"/>
    <w:rsid w:val="00864E69"/>
    <w:rsid w:val="008652AB"/>
    <w:rsid w:val="00865852"/>
    <w:rsid w:val="00867BCE"/>
    <w:rsid w:val="00867C14"/>
    <w:rsid w:val="0087022C"/>
    <w:rsid w:val="00870436"/>
    <w:rsid w:val="00870B20"/>
    <w:rsid w:val="0087155F"/>
    <w:rsid w:val="0087189A"/>
    <w:rsid w:val="00872129"/>
    <w:rsid w:val="00872862"/>
    <w:rsid w:val="00872928"/>
    <w:rsid w:val="00874C42"/>
    <w:rsid w:val="00875EFA"/>
    <w:rsid w:val="00877009"/>
    <w:rsid w:val="00877CBF"/>
    <w:rsid w:val="008829F8"/>
    <w:rsid w:val="00882D30"/>
    <w:rsid w:val="00883045"/>
    <w:rsid w:val="0088426D"/>
    <w:rsid w:val="00885897"/>
    <w:rsid w:val="00885CC3"/>
    <w:rsid w:val="00886D2D"/>
    <w:rsid w:val="00886F7C"/>
    <w:rsid w:val="00887594"/>
    <w:rsid w:val="008907C9"/>
    <w:rsid w:val="00892164"/>
    <w:rsid w:val="00892672"/>
    <w:rsid w:val="00893F90"/>
    <w:rsid w:val="00894795"/>
    <w:rsid w:val="0089571D"/>
    <w:rsid w:val="00895E41"/>
    <w:rsid w:val="00896547"/>
    <w:rsid w:val="0089706C"/>
    <w:rsid w:val="00897739"/>
    <w:rsid w:val="008A1A12"/>
    <w:rsid w:val="008A218D"/>
    <w:rsid w:val="008A5698"/>
    <w:rsid w:val="008A6538"/>
    <w:rsid w:val="008A7B1F"/>
    <w:rsid w:val="008B0D4C"/>
    <w:rsid w:val="008B1210"/>
    <w:rsid w:val="008B3327"/>
    <w:rsid w:val="008B434C"/>
    <w:rsid w:val="008B5A45"/>
    <w:rsid w:val="008B6320"/>
    <w:rsid w:val="008B6641"/>
    <w:rsid w:val="008B700B"/>
    <w:rsid w:val="008C010F"/>
    <w:rsid w:val="008C20B7"/>
    <w:rsid w:val="008C21F0"/>
    <w:rsid w:val="008C2901"/>
    <w:rsid w:val="008C35BF"/>
    <w:rsid w:val="008C434E"/>
    <w:rsid w:val="008C7056"/>
    <w:rsid w:val="008C7095"/>
    <w:rsid w:val="008C78B3"/>
    <w:rsid w:val="008D0AFA"/>
    <w:rsid w:val="008D253B"/>
    <w:rsid w:val="008D4E08"/>
    <w:rsid w:val="008D543E"/>
    <w:rsid w:val="008D598E"/>
    <w:rsid w:val="008D5FEB"/>
    <w:rsid w:val="008D6515"/>
    <w:rsid w:val="008D66DB"/>
    <w:rsid w:val="008D6DB7"/>
    <w:rsid w:val="008D74CE"/>
    <w:rsid w:val="008E0345"/>
    <w:rsid w:val="008E0A8A"/>
    <w:rsid w:val="008E0C47"/>
    <w:rsid w:val="008E2E95"/>
    <w:rsid w:val="008E3387"/>
    <w:rsid w:val="008E36A0"/>
    <w:rsid w:val="008E55D4"/>
    <w:rsid w:val="008E5BD5"/>
    <w:rsid w:val="008E6223"/>
    <w:rsid w:val="008E6ABF"/>
    <w:rsid w:val="008E6E8C"/>
    <w:rsid w:val="008E7E44"/>
    <w:rsid w:val="008F1164"/>
    <w:rsid w:val="008F282E"/>
    <w:rsid w:val="008F37F3"/>
    <w:rsid w:val="008F3A22"/>
    <w:rsid w:val="008F3B14"/>
    <w:rsid w:val="008F5404"/>
    <w:rsid w:val="008F5B1E"/>
    <w:rsid w:val="008F5E6B"/>
    <w:rsid w:val="008F6866"/>
    <w:rsid w:val="008F68CD"/>
    <w:rsid w:val="008F68F5"/>
    <w:rsid w:val="00900146"/>
    <w:rsid w:val="00900787"/>
    <w:rsid w:val="00901899"/>
    <w:rsid w:val="009018DC"/>
    <w:rsid w:val="00902111"/>
    <w:rsid w:val="00903172"/>
    <w:rsid w:val="0090344B"/>
    <w:rsid w:val="00904478"/>
    <w:rsid w:val="00905232"/>
    <w:rsid w:val="00905715"/>
    <w:rsid w:val="00905F14"/>
    <w:rsid w:val="00906C12"/>
    <w:rsid w:val="00910497"/>
    <w:rsid w:val="00910A05"/>
    <w:rsid w:val="00911EFD"/>
    <w:rsid w:val="00912AB8"/>
    <w:rsid w:val="0091321E"/>
    <w:rsid w:val="00913946"/>
    <w:rsid w:val="00913E9D"/>
    <w:rsid w:val="0091403B"/>
    <w:rsid w:val="00914182"/>
    <w:rsid w:val="00914DCA"/>
    <w:rsid w:val="009207C9"/>
    <w:rsid w:val="00922AEC"/>
    <w:rsid w:val="00922C6A"/>
    <w:rsid w:val="009245CF"/>
    <w:rsid w:val="009253AE"/>
    <w:rsid w:val="0092726B"/>
    <w:rsid w:val="00927B7C"/>
    <w:rsid w:val="00930B43"/>
    <w:rsid w:val="00931757"/>
    <w:rsid w:val="00931A0C"/>
    <w:rsid w:val="009322AE"/>
    <w:rsid w:val="00932BD8"/>
    <w:rsid w:val="00932DBB"/>
    <w:rsid w:val="00935556"/>
    <w:rsid w:val="00936159"/>
    <w:rsid w:val="009361BA"/>
    <w:rsid w:val="00936657"/>
    <w:rsid w:val="00936B40"/>
    <w:rsid w:val="009371E6"/>
    <w:rsid w:val="00937E96"/>
    <w:rsid w:val="009405DC"/>
    <w:rsid w:val="00941E93"/>
    <w:rsid w:val="00942600"/>
    <w:rsid w:val="00943A64"/>
    <w:rsid w:val="009441D9"/>
    <w:rsid w:val="00944A02"/>
    <w:rsid w:val="00944F78"/>
    <w:rsid w:val="0094623E"/>
    <w:rsid w:val="00946456"/>
    <w:rsid w:val="009466DF"/>
    <w:rsid w:val="00950851"/>
    <w:rsid w:val="009510E7"/>
    <w:rsid w:val="00951371"/>
    <w:rsid w:val="0095142E"/>
    <w:rsid w:val="009527AE"/>
    <w:rsid w:val="0095293B"/>
    <w:rsid w:val="00952C89"/>
    <w:rsid w:val="00952E4F"/>
    <w:rsid w:val="00953100"/>
    <w:rsid w:val="00955343"/>
    <w:rsid w:val="00955395"/>
    <w:rsid w:val="009558E8"/>
    <w:rsid w:val="00956DAB"/>
    <w:rsid w:val="009571D8"/>
    <w:rsid w:val="00957210"/>
    <w:rsid w:val="0096155C"/>
    <w:rsid w:val="0096284D"/>
    <w:rsid w:val="0096395B"/>
    <w:rsid w:val="00963F12"/>
    <w:rsid w:val="00964F36"/>
    <w:rsid w:val="009650EA"/>
    <w:rsid w:val="009651C3"/>
    <w:rsid w:val="009652D4"/>
    <w:rsid w:val="009656EF"/>
    <w:rsid w:val="00965C5E"/>
    <w:rsid w:val="00967049"/>
    <w:rsid w:val="0096705B"/>
    <w:rsid w:val="0096749E"/>
    <w:rsid w:val="0097197C"/>
    <w:rsid w:val="009725DF"/>
    <w:rsid w:val="00972A96"/>
    <w:rsid w:val="00972F40"/>
    <w:rsid w:val="00974676"/>
    <w:rsid w:val="00974BCA"/>
    <w:rsid w:val="00975EBF"/>
    <w:rsid w:val="009762E9"/>
    <w:rsid w:val="00976ED7"/>
    <w:rsid w:val="0097720C"/>
    <w:rsid w:val="0097753A"/>
    <w:rsid w:val="0097790C"/>
    <w:rsid w:val="00977AF0"/>
    <w:rsid w:val="0098140A"/>
    <w:rsid w:val="00981550"/>
    <w:rsid w:val="00981590"/>
    <w:rsid w:val="00981713"/>
    <w:rsid w:val="00981890"/>
    <w:rsid w:val="00981CF5"/>
    <w:rsid w:val="00982FF6"/>
    <w:rsid w:val="00983C3A"/>
    <w:rsid w:val="00984445"/>
    <w:rsid w:val="0098506E"/>
    <w:rsid w:val="00985EC7"/>
    <w:rsid w:val="00985FAD"/>
    <w:rsid w:val="0098603A"/>
    <w:rsid w:val="0098619F"/>
    <w:rsid w:val="009865C6"/>
    <w:rsid w:val="00986AD8"/>
    <w:rsid w:val="00987D6B"/>
    <w:rsid w:val="00990071"/>
    <w:rsid w:val="00991E7E"/>
    <w:rsid w:val="00993466"/>
    <w:rsid w:val="00993A27"/>
    <w:rsid w:val="00994685"/>
    <w:rsid w:val="00995790"/>
    <w:rsid w:val="00995AA9"/>
    <w:rsid w:val="00995E56"/>
    <w:rsid w:val="00995F85"/>
    <w:rsid w:val="00996714"/>
    <w:rsid w:val="00996F78"/>
    <w:rsid w:val="00997F04"/>
    <w:rsid w:val="009A1224"/>
    <w:rsid w:val="009A1E12"/>
    <w:rsid w:val="009A1FF5"/>
    <w:rsid w:val="009A257D"/>
    <w:rsid w:val="009A3019"/>
    <w:rsid w:val="009A35C5"/>
    <w:rsid w:val="009A3FB8"/>
    <w:rsid w:val="009A44CE"/>
    <w:rsid w:val="009A56B5"/>
    <w:rsid w:val="009A628B"/>
    <w:rsid w:val="009A67C7"/>
    <w:rsid w:val="009A6E9E"/>
    <w:rsid w:val="009B12DC"/>
    <w:rsid w:val="009B143F"/>
    <w:rsid w:val="009B1C5E"/>
    <w:rsid w:val="009B1F7F"/>
    <w:rsid w:val="009B3F03"/>
    <w:rsid w:val="009B431E"/>
    <w:rsid w:val="009B51B2"/>
    <w:rsid w:val="009B6290"/>
    <w:rsid w:val="009B693F"/>
    <w:rsid w:val="009C113C"/>
    <w:rsid w:val="009C21E8"/>
    <w:rsid w:val="009C2A90"/>
    <w:rsid w:val="009C3446"/>
    <w:rsid w:val="009C4DFC"/>
    <w:rsid w:val="009C5718"/>
    <w:rsid w:val="009C5A14"/>
    <w:rsid w:val="009C6CAF"/>
    <w:rsid w:val="009D0294"/>
    <w:rsid w:val="009D07BF"/>
    <w:rsid w:val="009D0C59"/>
    <w:rsid w:val="009D142B"/>
    <w:rsid w:val="009D180A"/>
    <w:rsid w:val="009D2C81"/>
    <w:rsid w:val="009D3674"/>
    <w:rsid w:val="009D3D04"/>
    <w:rsid w:val="009D44F8"/>
    <w:rsid w:val="009D4890"/>
    <w:rsid w:val="009D4C69"/>
    <w:rsid w:val="009D5ADF"/>
    <w:rsid w:val="009D6AB0"/>
    <w:rsid w:val="009D6DB7"/>
    <w:rsid w:val="009D6EBA"/>
    <w:rsid w:val="009D7DC0"/>
    <w:rsid w:val="009E0158"/>
    <w:rsid w:val="009E16E1"/>
    <w:rsid w:val="009E2021"/>
    <w:rsid w:val="009E2941"/>
    <w:rsid w:val="009E2A18"/>
    <w:rsid w:val="009E2E18"/>
    <w:rsid w:val="009E3160"/>
    <w:rsid w:val="009E4323"/>
    <w:rsid w:val="009E5FE3"/>
    <w:rsid w:val="009E7C34"/>
    <w:rsid w:val="009F0C6F"/>
    <w:rsid w:val="009F220C"/>
    <w:rsid w:val="009F3B05"/>
    <w:rsid w:val="009F456D"/>
    <w:rsid w:val="009F4931"/>
    <w:rsid w:val="009F4AD8"/>
    <w:rsid w:val="009F5783"/>
    <w:rsid w:val="009F743C"/>
    <w:rsid w:val="009F7509"/>
    <w:rsid w:val="009F7F79"/>
    <w:rsid w:val="00A001B0"/>
    <w:rsid w:val="00A0037A"/>
    <w:rsid w:val="00A0144A"/>
    <w:rsid w:val="00A02DBA"/>
    <w:rsid w:val="00A03BD5"/>
    <w:rsid w:val="00A03FBD"/>
    <w:rsid w:val="00A04028"/>
    <w:rsid w:val="00A05D9F"/>
    <w:rsid w:val="00A0659C"/>
    <w:rsid w:val="00A07B82"/>
    <w:rsid w:val="00A10473"/>
    <w:rsid w:val="00A1060E"/>
    <w:rsid w:val="00A108E6"/>
    <w:rsid w:val="00A114A0"/>
    <w:rsid w:val="00A1246A"/>
    <w:rsid w:val="00A12798"/>
    <w:rsid w:val="00A14534"/>
    <w:rsid w:val="00A14CDF"/>
    <w:rsid w:val="00A14D4F"/>
    <w:rsid w:val="00A157F0"/>
    <w:rsid w:val="00A168A4"/>
    <w:rsid w:val="00A16DAA"/>
    <w:rsid w:val="00A20B3A"/>
    <w:rsid w:val="00A21281"/>
    <w:rsid w:val="00A2175B"/>
    <w:rsid w:val="00A223B8"/>
    <w:rsid w:val="00A227C6"/>
    <w:rsid w:val="00A24162"/>
    <w:rsid w:val="00A25023"/>
    <w:rsid w:val="00A25553"/>
    <w:rsid w:val="00A2579B"/>
    <w:rsid w:val="00A25C7D"/>
    <w:rsid w:val="00A26628"/>
    <w:rsid w:val="00A26D5F"/>
    <w:rsid w:val="00A27030"/>
    <w:rsid w:val="00A270EA"/>
    <w:rsid w:val="00A3045F"/>
    <w:rsid w:val="00A30618"/>
    <w:rsid w:val="00A30A68"/>
    <w:rsid w:val="00A30CDD"/>
    <w:rsid w:val="00A318F4"/>
    <w:rsid w:val="00A323AB"/>
    <w:rsid w:val="00A32CCC"/>
    <w:rsid w:val="00A32EB0"/>
    <w:rsid w:val="00A33A48"/>
    <w:rsid w:val="00A33DAD"/>
    <w:rsid w:val="00A34880"/>
    <w:rsid w:val="00A34BA2"/>
    <w:rsid w:val="00A35249"/>
    <w:rsid w:val="00A357B4"/>
    <w:rsid w:val="00A3606D"/>
    <w:rsid w:val="00A36953"/>
    <w:rsid w:val="00A36F27"/>
    <w:rsid w:val="00A40386"/>
    <w:rsid w:val="00A404DC"/>
    <w:rsid w:val="00A41526"/>
    <w:rsid w:val="00A42C55"/>
    <w:rsid w:val="00A42E32"/>
    <w:rsid w:val="00A44B88"/>
    <w:rsid w:val="00A46E63"/>
    <w:rsid w:val="00A472E7"/>
    <w:rsid w:val="00A479EC"/>
    <w:rsid w:val="00A47C7E"/>
    <w:rsid w:val="00A516A4"/>
    <w:rsid w:val="00A5171A"/>
    <w:rsid w:val="00A51DC5"/>
    <w:rsid w:val="00A53DE1"/>
    <w:rsid w:val="00A549AD"/>
    <w:rsid w:val="00A55424"/>
    <w:rsid w:val="00A5578E"/>
    <w:rsid w:val="00A5596E"/>
    <w:rsid w:val="00A579F4"/>
    <w:rsid w:val="00A60FD9"/>
    <w:rsid w:val="00A611AE"/>
    <w:rsid w:val="00A615E1"/>
    <w:rsid w:val="00A61FF0"/>
    <w:rsid w:val="00A62009"/>
    <w:rsid w:val="00A6255C"/>
    <w:rsid w:val="00A639AE"/>
    <w:rsid w:val="00A649BE"/>
    <w:rsid w:val="00A64ABA"/>
    <w:rsid w:val="00A6518B"/>
    <w:rsid w:val="00A66407"/>
    <w:rsid w:val="00A673C4"/>
    <w:rsid w:val="00A67B0B"/>
    <w:rsid w:val="00A704AE"/>
    <w:rsid w:val="00A70510"/>
    <w:rsid w:val="00A70789"/>
    <w:rsid w:val="00A712CE"/>
    <w:rsid w:val="00A72001"/>
    <w:rsid w:val="00A72480"/>
    <w:rsid w:val="00A72599"/>
    <w:rsid w:val="00A72E3C"/>
    <w:rsid w:val="00A74AAF"/>
    <w:rsid w:val="00A75368"/>
    <w:rsid w:val="00A755DA"/>
    <w:rsid w:val="00A755E8"/>
    <w:rsid w:val="00A76DAD"/>
    <w:rsid w:val="00A812C7"/>
    <w:rsid w:val="00A82F03"/>
    <w:rsid w:val="00A82F19"/>
    <w:rsid w:val="00A83850"/>
    <w:rsid w:val="00A83F2D"/>
    <w:rsid w:val="00A851C4"/>
    <w:rsid w:val="00A85747"/>
    <w:rsid w:val="00A86235"/>
    <w:rsid w:val="00A87AA8"/>
    <w:rsid w:val="00A87FC2"/>
    <w:rsid w:val="00A91496"/>
    <w:rsid w:val="00A91F9A"/>
    <w:rsid w:val="00A92651"/>
    <w:rsid w:val="00A93A5D"/>
    <w:rsid w:val="00A94075"/>
    <w:rsid w:val="00A94383"/>
    <w:rsid w:val="00A95820"/>
    <w:rsid w:val="00A95B1E"/>
    <w:rsid w:val="00A97DBF"/>
    <w:rsid w:val="00AA02F4"/>
    <w:rsid w:val="00AA1523"/>
    <w:rsid w:val="00AA3076"/>
    <w:rsid w:val="00AA4735"/>
    <w:rsid w:val="00AA49B8"/>
    <w:rsid w:val="00AA6087"/>
    <w:rsid w:val="00AB19B8"/>
    <w:rsid w:val="00AB2C7A"/>
    <w:rsid w:val="00AB32F8"/>
    <w:rsid w:val="00AB38F2"/>
    <w:rsid w:val="00AB610B"/>
    <w:rsid w:val="00AB651D"/>
    <w:rsid w:val="00AB6655"/>
    <w:rsid w:val="00AB7AB4"/>
    <w:rsid w:val="00AC059F"/>
    <w:rsid w:val="00AC26DD"/>
    <w:rsid w:val="00AC2993"/>
    <w:rsid w:val="00AC31F6"/>
    <w:rsid w:val="00AC38DD"/>
    <w:rsid w:val="00AC479E"/>
    <w:rsid w:val="00AC4CFF"/>
    <w:rsid w:val="00AC6043"/>
    <w:rsid w:val="00AC6879"/>
    <w:rsid w:val="00AC6E01"/>
    <w:rsid w:val="00AC7374"/>
    <w:rsid w:val="00AC73B5"/>
    <w:rsid w:val="00AC7B92"/>
    <w:rsid w:val="00AC7F9D"/>
    <w:rsid w:val="00AD1A9B"/>
    <w:rsid w:val="00AD338D"/>
    <w:rsid w:val="00AD360E"/>
    <w:rsid w:val="00AD40FB"/>
    <w:rsid w:val="00AD4335"/>
    <w:rsid w:val="00AD4AB5"/>
    <w:rsid w:val="00AD4EEC"/>
    <w:rsid w:val="00AD4F33"/>
    <w:rsid w:val="00AD6F21"/>
    <w:rsid w:val="00AD782D"/>
    <w:rsid w:val="00AE066B"/>
    <w:rsid w:val="00AE0CBA"/>
    <w:rsid w:val="00AE160A"/>
    <w:rsid w:val="00AE284E"/>
    <w:rsid w:val="00AE315B"/>
    <w:rsid w:val="00AE34FD"/>
    <w:rsid w:val="00AE5AEB"/>
    <w:rsid w:val="00AE63C7"/>
    <w:rsid w:val="00AE671E"/>
    <w:rsid w:val="00AE7286"/>
    <w:rsid w:val="00AE7650"/>
    <w:rsid w:val="00AF19F4"/>
    <w:rsid w:val="00AF1D7E"/>
    <w:rsid w:val="00AF2395"/>
    <w:rsid w:val="00AF26F0"/>
    <w:rsid w:val="00AF35D7"/>
    <w:rsid w:val="00AF387A"/>
    <w:rsid w:val="00AF6188"/>
    <w:rsid w:val="00AF6FF2"/>
    <w:rsid w:val="00AF70C9"/>
    <w:rsid w:val="00AF7E99"/>
    <w:rsid w:val="00B00477"/>
    <w:rsid w:val="00B0197E"/>
    <w:rsid w:val="00B03134"/>
    <w:rsid w:val="00B03F18"/>
    <w:rsid w:val="00B051B5"/>
    <w:rsid w:val="00B059AE"/>
    <w:rsid w:val="00B10EBE"/>
    <w:rsid w:val="00B13D5D"/>
    <w:rsid w:val="00B15396"/>
    <w:rsid w:val="00B1627C"/>
    <w:rsid w:val="00B16DC5"/>
    <w:rsid w:val="00B17A9B"/>
    <w:rsid w:val="00B20C2A"/>
    <w:rsid w:val="00B20ED2"/>
    <w:rsid w:val="00B21CDF"/>
    <w:rsid w:val="00B22109"/>
    <w:rsid w:val="00B22180"/>
    <w:rsid w:val="00B2256C"/>
    <w:rsid w:val="00B2261D"/>
    <w:rsid w:val="00B234D4"/>
    <w:rsid w:val="00B236F1"/>
    <w:rsid w:val="00B237E2"/>
    <w:rsid w:val="00B3017F"/>
    <w:rsid w:val="00B318AA"/>
    <w:rsid w:val="00B31B21"/>
    <w:rsid w:val="00B32940"/>
    <w:rsid w:val="00B32DB6"/>
    <w:rsid w:val="00B3460F"/>
    <w:rsid w:val="00B34AA2"/>
    <w:rsid w:val="00B34FA4"/>
    <w:rsid w:val="00B36014"/>
    <w:rsid w:val="00B36C43"/>
    <w:rsid w:val="00B37865"/>
    <w:rsid w:val="00B40098"/>
    <w:rsid w:val="00B405F8"/>
    <w:rsid w:val="00B40787"/>
    <w:rsid w:val="00B44AEB"/>
    <w:rsid w:val="00B45F7F"/>
    <w:rsid w:val="00B461C6"/>
    <w:rsid w:val="00B46BE1"/>
    <w:rsid w:val="00B473D5"/>
    <w:rsid w:val="00B474F7"/>
    <w:rsid w:val="00B50F67"/>
    <w:rsid w:val="00B50F99"/>
    <w:rsid w:val="00B514F8"/>
    <w:rsid w:val="00B51C54"/>
    <w:rsid w:val="00B51D1B"/>
    <w:rsid w:val="00B5209A"/>
    <w:rsid w:val="00B52E07"/>
    <w:rsid w:val="00B540F4"/>
    <w:rsid w:val="00B54323"/>
    <w:rsid w:val="00B544C2"/>
    <w:rsid w:val="00B57B25"/>
    <w:rsid w:val="00B57CBA"/>
    <w:rsid w:val="00B60792"/>
    <w:rsid w:val="00B60FD0"/>
    <w:rsid w:val="00B6129F"/>
    <w:rsid w:val="00B622DF"/>
    <w:rsid w:val="00B6236E"/>
    <w:rsid w:val="00B6332A"/>
    <w:rsid w:val="00B63861"/>
    <w:rsid w:val="00B6491E"/>
    <w:rsid w:val="00B650E4"/>
    <w:rsid w:val="00B65568"/>
    <w:rsid w:val="00B66847"/>
    <w:rsid w:val="00B669AD"/>
    <w:rsid w:val="00B6717D"/>
    <w:rsid w:val="00B67C62"/>
    <w:rsid w:val="00B703D7"/>
    <w:rsid w:val="00B723E9"/>
    <w:rsid w:val="00B7330B"/>
    <w:rsid w:val="00B73DDD"/>
    <w:rsid w:val="00B73E70"/>
    <w:rsid w:val="00B7464B"/>
    <w:rsid w:val="00B74703"/>
    <w:rsid w:val="00B759F2"/>
    <w:rsid w:val="00B76D01"/>
    <w:rsid w:val="00B7757E"/>
    <w:rsid w:val="00B800BE"/>
    <w:rsid w:val="00B80104"/>
    <w:rsid w:val="00B81760"/>
    <w:rsid w:val="00B81BF6"/>
    <w:rsid w:val="00B81DC7"/>
    <w:rsid w:val="00B834A8"/>
    <w:rsid w:val="00B83D4D"/>
    <w:rsid w:val="00B8494C"/>
    <w:rsid w:val="00B858C2"/>
    <w:rsid w:val="00B86121"/>
    <w:rsid w:val="00B868A8"/>
    <w:rsid w:val="00B87803"/>
    <w:rsid w:val="00B9043F"/>
    <w:rsid w:val="00B90F4D"/>
    <w:rsid w:val="00B91544"/>
    <w:rsid w:val="00B92650"/>
    <w:rsid w:val="00B94A62"/>
    <w:rsid w:val="00B97191"/>
    <w:rsid w:val="00B97964"/>
    <w:rsid w:val="00BA01E1"/>
    <w:rsid w:val="00BA0AF4"/>
    <w:rsid w:val="00BA0C8E"/>
    <w:rsid w:val="00BA0EA4"/>
    <w:rsid w:val="00BA1546"/>
    <w:rsid w:val="00BA4FC9"/>
    <w:rsid w:val="00BA5150"/>
    <w:rsid w:val="00BA5C48"/>
    <w:rsid w:val="00BA5C83"/>
    <w:rsid w:val="00BA6161"/>
    <w:rsid w:val="00BA6A8F"/>
    <w:rsid w:val="00BA6E90"/>
    <w:rsid w:val="00BB02D6"/>
    <w:rsid w:val="00BB0403"/>
    <w:rsid w:val="00BB1656"/>
    <w:rsid w:val="00BB2339"/>
    <w:rsid w:val="00BB333B"/>
    <w:rsid w:val="00BB3663"/>
    <w:rsid w:val="00BB3A8E"/>
    <w:rsid w:val="00BB3CB6"/>
    <w:rsid w:val="00BB4DBB"/>
    <w:rsid w:val="00BB4E44"/>
    <w:rsid w:val="00BB4E51"/>
    <w:rsid w:val="00BB5987"/>
    <w:rsid w:val="00BB7E51"/>
    <w:rsid w:val="00BB7F21"/>
    <w:rsid w:val="00BC0B75"/>
    <w:rsid w:val="00BC1319"/>
    <w:rsid w:val="00BC2294"/>
    <w:rsid w:val="00BC37A0"/>
    <w:rsid w:val="00BC4BA8"/>
    <w:rsid w:val="00BC4F8F"/>
    <w:rsid w:val="00BC65A4"/>
    <w:rsid w:val="00BC7928"/>
    <w:rsid w:val="00BC7EC3"/>
    <w:rsid w:val="00BD017C"/>
    <w:rsid w:val="00BD0CCF"/>
    <w:rsid w:val="00BD431F"/>
    <w:rsid w:val="00BD46C7"/>
    <w:rsid w:val="00BD5891"/>
    <w:rsid w:val="00BD59AA"/>
    <w:rsid w:val="00BD5D7A"/>
    <w:rsid w:val="00BD632B"/>
    <w:rsid w:val="00BD7522"/>
    <w:rsid w:val="00BE0306"/>
    <w:rsid w:val="00BE1254"/>
    <w:rsid w:val="00BE2355"/>
    <w:rsid w:val="00BE2D1B"/>
    <w:rsid w:val="00BE3B16"/>
    <w:rsid w:val="00BE423E"/>
    <w:rsid w:val="00BE46E4"/>
    <w:rsid w:val="00BE653C"/>
    <w:rsid w:val="00BF1822"/>
    <w:rsid w:val="00BF1F53"/>
    <w:rsid w:val="00BF47E6"/>
    <w:rsid w:val="00BF4F83"/>
    <w:rsid w:val="00BF4FB1"/>
    <w:rsid w:val="00BF61AC"/>
    <w:rsid w:val="00BF6AB2"/>
    <w:rsid w:val="00BF7233"/>
    <w:rsid w:val="00BF7296"/>
    <w:rsid w:val="00BF7DD4"/>
    <w:rsid w:val="00C01099"/>
    <w:rsid w:val="00C0193E"/>
    <w:rsid w:val="00C02E03"/>
    <w:rsid w:val="00C03425"/>
    <w:rsid w:val="00C04F10"/>
    <w:rsid w:val="00C05459"/>
    <w:rsid w:val="00C059A9"/>
    <w:rsid w:val="00C05A81"/>
    <w:rsid w:val="00C07A39"/>
    <w:rsid w:val="00C10A6A"/>
    <w:rsid w:val="00C116BD"/>
    <w:rsid w:val="00C1279E"/>
    <w:rsid w:val="00C142D2"/>
    <w:rsid w:val="00C14549"/>
    <w:rsid w:val="00C152CD"/>
    <w:rsid w:val="00C164B1"/>
    <w:rsid w:val="00C17B50"/>
    <w:rsid w:val="00C20A97"/>
    <w:rsid w:val="00C21801"/>
    <w:rsid w:val="00C21927"/>
    <w:rsid w:val="00C22520"/>
    <w:rsid w:val="00C251CC"/>
    <w:rsid w:val="00C25911"/>
    <w:rsid w:val="00C25C9C"/>
    <w:rsid w:val="00C301A8"/>
    <w:rsid w:val="00C32381"/>
    <w:rsid w:val="00C349BA"/>
    <w:rsid w:val="00C35986"/>
    <w:rsid w:val="00C35B81"/>
    <w:rsid w:val="00C36118"/>
    <w:rsid w:val="00C36567"/>
    <w:rsid w:val="00C367B3"/>
    <w:rsid w:val="00C375E6"/>
    <w:rsid w:val="00C37EDF"/>
    <w:rsid w:val="00C41C55"/>
    <w:rsid w:val="00C425D9"/>
    <w:rsid w:val="00C42680"/>
    <w:rsid w:val="00C42F9F"/>
    <w:rsid w:val="00C43462"/>
    <w:rsid w:val="00C443EC"/>
    <w:rsid w:val="00C45CFB"/>
    <w:rsid w:val="00C465A2"/>
    <w:rsid w:val="00C46C1B"/>
    <w:rsid w:val="00C47D77"/>
    <w:rsid w:val="00C47FA6"/>
    <w:rsid w:val="00C50220"/>
    <w:rsid w:val="00C516C6"/>
    <w:rsid w:val="00C51C90"/>
    <w:rsid w:val="00C5211C"/>
    <w:rsid w:val="00C53914"/>
    <w:rsid w:val="00C53A88"/>
    <w:rsid w:val="00C5465B"/>
    <w:rsid w:val="00C54767"/>
    <w:rsid w:val="00C55D3C"/>
    <w:rsid w:val="00C562BE"/>
    <w:rsid w:val="00C57022"/>
    <w:rsid w:val="00C570BC"/>
    <w:rsid w:val="00C57FC6"/>
    <w:rsid w:val="00C6107C"/>
    <w:rsid w:val="00C612F6"/>
    <w:rsid w:val="00C621FD"/>
    <w:rsid w:val="00C62A93"/>
    <w:rsid w:val="00C6353F"/>
    <w:rsid w:val="00C643AB"/>
    <w:rsid w:val="00C64B79"/>
    <w:rsid w:val="00C65F89"/>
    <w:rsid w:val="00C661CC"/>
    <w:rsid w:val="00C66A7D"/>
    <w:rsid w:val="00C67EE9"/>
    <w:rsid w:val="00C702DD"/>
    <w:rsid w:val="00C70C72"/>
    <w:rsid w:val="00C712C9"/>
    <w:rsid w:val="00C73D0A"/>
    <w:rsid w:val="00C74101"/>
    <w:rsid w:val="00C741B9"/>
    <w:rsid w:val="00C75238"/>
    <w:rsid w:val="00C75AA8"/>
    <w:rsid w:val="00C779DA"/>
    <w:rsid w:val="00C77AA4"/>
    <w:rsid w:val="00C814F7"/>
    <w:rsid w:val="00C81A31"/>
    <w:rsid w:val="00C840BA"/>
    <w:rsid w:val="00C843D7"/>
    <w:rsid w:val="00C845DD"/>
    <w:rsid w:val="00C856C1"/>
    <w:rsid w:val="00C8703C"/>
    <w:rsid w:val="00C873BC"/>
    <w:rsid w:val="00C90D21"/>
    <w:rsid w:val="00C912E5"/>
    <w:rsid w:val="00C914FF"/>
    <w:rsid w:val="00C922D1"/>
    <w:rsid w:val="00C94A2C"/>
    <w:rsid w:val="00C95317"/>
    <w:rsid w:val="00C95984"/>
    <w:rsid w:val="00C961F2"/>
    <w:rsid w:val="00C96A13"/>
    <w:rsid w:val="00C9715A"/>
    <w:rsid w:val="00C9715E"/>
    <w:rsid w:val="00C97FC0"/>
    <w:rsid w:val="00CA0DAF"/>
    <w:rsid w:val="00CA1449"/>
    <w:rsid w:val="00CA4B4D"/>
    <w:rsid w:val="00CA4D80"/>
    <w:rsid w:val="00CA676F"/>
    <w:rsid w:val="00CA79FA"/>
    <w:rsid w:val="00CA7AFE"/>
    <w:rsid w:val="00CB02E5"/>
    <w:rsid w:val="00CB0DF6"/>
    <w:rsid w:val="00CB0F94"/>
    <w:rsid w:val="00CB2109"/>
    <w:rsid w:val="00CB2B64"/>
    <w:rsid w:val="00CB35C3"/>
    <w:rsid w:val="00CB3D03"/>
    <w:rsid w:val="00CB488A"/>
    <w:rsid w:val="00CB4A8B"/>
    <w:rsid w:val="00CB583B"/>
    <w:rsid w:val="00CB5B76"/>
    <w:rsid w:val="00CB6257"/>
    <w:rsid w:val="00CB65FB"/>
    <w:rsid w:val="00CB697A"/>
    <w:rsid w:val="00CB7D98"/>
    <w:rsid w:val="00CC0BD7"/>
    <w:rsid w:val="00CC1176"/>
    <w:rsid w:val="00CC15DA"/>
    <w:rsid w:val="00CC18C0"/>
    <w:rsid w:val="00CC1BA3"/>
    <w:rsid w:val="00CC6065"/>
    <w:rsid w:val="00CC6607"/>
    <w:rsid w:val="00CC723E"/>
    <w:rsid w:val="00CC72CE"/>
    <w:rsid w:val="00CC72DB"/>
    <w:rsid w:val="00CD0534"/>
    <w:rsid w:val="00CD1E20"/>
    <w:rsid w:val="00CD2036"/>
    <w:rsid w:val="00CD2B3A"/>
    <w:rsid w:val="00CD323D"/>
    <w:rsid w:val="00CD342F"/>
    <w:rsid w:val="00CD3DAA"/>
    <w:rsid w:val="00CD3E49"/>
    <w:rsid w:val="00CD494F"/>
    <w:rsid w:val="00CD5F3E"/>
    <w:rsid w:val="00CD6C5E"/>
    <w:rsid w:val="00CD6E2F"/>
    <w:rsid w:val="00CE0170"/>
    <w:rsid w:val="00CE166A"/>
    <w:rsid w:val="00CE2342"/>
    <w:rsid w:val="00CE2E23"/>
    <w:rsid w:val="00CE32F5"/>
    <w:rsid w:val="00CE4030"/>
    <w:rsid w:val="00CE417E"/>
    <w:rsid w:val="00CE64B3"/>
    <w:rsid w:val="00CE6967"/>
    <w:rsid w:val="00CE6F58"/>
    <w:rsid w:val="00CF122D"/>
    <w:rsid w:val="00CF1A49"/>
    <w:rsid w:val="00CF2AC2"/>
    <w:rsid w:val="00CF2C16"/>
    <w:rsid w:val="00CF2D9A"/>
    <w:rsid w:val="00CF2E97"/>
    <w:rsid w:val="00CF2F60"/>
    <w:rsid w:val="00CF38D3"/>
    <w:rsid w:val="00CF4107"/>
    <w:rsid w:val="00CF4F30"/>
    <w:rsid w:val="00CF51D3"/>
    <w:rsid w:val="00CF6B3E"/>
    <w:rsid w:val="00CF791A"/>
    <w:rsid w:val="00D00031"/>
    <w:rsid w:val="00D00120"/>
    <w:rsid w:val="00D014EF"/>
    <w:rsid w:val="00D02197"/>
    <w:rsid w:val="00D03194"/>
    <w:rsid w:val="00D05CBC"/>
    <w:rsid w:val="00D060E2"/>
    <w:rsid w:val="00D0630C"/>
    <w:rsid w:val="00D07732"/>
    <w:rsid w:val="00D10648"/>
    <w:rsid w:val="00D10C48"/>
    <w:rsid w:val="00D10F1E"/>
    <w:rsid w:val="00D11498"/>
    <w:rsid w:val="00D1153C"/>
    <w:rsid w:val="00D14166"/>
    <w:rsid w:val="00D143F1"/>
    <w:rsid w:val="00D144DB"/>
    <w:rsid w:val="00D14C97"/>
    <w:rsid w:val="00D15C1D"/>
    <w:rsid w:val="00D15F1A"/>
    <w:rsid w:val="00D161BE"/>
    <w:rsid w:val="00D175A0"/>
    <w:rsid w:val="00D17677"/>
    <w:rsid w:val="00D17975"/>
    <w:rsid w:val="00D21604"/>
    <w:rsid w:val="00D2209D"/>
    <w:rsid w:val="00D23704"/>
    <w:rsid w:val="00D2419E"/>
    <w:rsid w:val="00D243A9"/>
    <w:rsid w:val="00D2538A"/>
    <w:rsid w:val="00D257AB"/>
    <w:rsid w:val="00D272BC"/>
    <w:rsid w:val="00D276A3"/>
    <w:rsid w:val="00D276D1"/>
    <w:rsid w:val="00D27898"/>
    <w:rsid w:val="00D305E5"/>
    <w:rsid w:val="00D3104A"/>
    <w:rsid w:val="00D310BB"/>
    <w:rsid w:val="00D311E0"/>
    <w:rsid w:val="00D31374"/>
    <w:rsid w:val="00D314D9"/>
    <w:rsid w:val="00D32976"/>
    <w:rsid w:val="00D3301D"/>
    <w:rsid w:val="00D340B2"/>
    <w:rsid w:val="00D350F2"/>
    <w:rsid w:val="00D36D7E"/>
    <w:rsid w:val="00D37CD3"/>
    <w:rsid w:val="00D37DF1"/>
    <w:rsid w:val="00D37F9C"/>
    <w:rsid w:val="00D403B4"/>
    <w:rsid w:val="00D40480"/>
    <w:rsid w:val="00D43CD8"/>
    <w:rsid w:val="00D44029"/>
    <w:rsid w:val="00D44072"/>
    <w:rsid w:val="00D452F9"/>
    <w:rsid w:val="00D46227"/>
    <w:rsid w:val="00D46FC8"/>
    <w:rsid w:val="00D47177"/>
    <w:rsid w:val="00D501FC"/>
    <w:rsid w:val="00D50333"/>
    <w:rsid w:val="00D505CE"/>
    <w:rsid w:val="00D51A5E"/>
    <w:rsid w:val="00D51A81"/>
    <w:rsid w:val="00D52B10"/>
    <w:rsid w:val="00D562A0"/>
    <w:rsid w:val="00D57A02"/>
    <w:rsid w:val="00D57A8D"/>
    <w:rsid w:val="00D60FDC"/>
    <w:rsid w:val="00D61A38"/>
    <w:rsid w:val="00D6283F"/>
    <w:rsid w:val="00D63B28"/>
    <w:rsid w:val="00D64D4B"/>
    <w:rsid w:val="00D66584"/>
    <w:rsid w:val="00D66A52"/>
    <w:rsid w:val="00D66D0C"/>
    <w:rsid w:val="00D66DE8"/>
    <w:rsid w:val="00D66EFA"/>
    <w:rsid w:val="00D66F96"/>
    <w:rsid w:val="00D673D4"/>
    <w:rsid w:val="00D675E3"/>
    <w:rsid w:val="00D703D9"/>
    <w:rsid w:val="00D70895"/>
    <w:rsid w:val="00D71D69"/>
    <w:rsid w:val="00D72A2D"/>
    <w:rsid w:val="00D739BE"/>
    <w:rsid w:val="00D748DB"/>
    <w:rsid w:val="00D75AD9"/>
    <w:rsid w:val="00D76025"/>
    <w:rsid w:val="00D76309"/>
    <w:rsid w:val="00D777E9"/>
    <w:rsid w:val="00D7783F"/>
    <w:rsid w:val="00D8115B"/>
    <w:rsid w:val="00D811BF"/>
    <w:rsid w:val="00D842F5"/>
    <w:rsid w:val="00D84643"/>
    <w:rsid w:val="00D84E00"/>
    <w:rsid w:val="00D85F64"/>
    <w:rsid w:val="00D86CDC"/>
    <w:rsid w:val="00D87BE2"/>
    <w:rsid w:val="00D914F1"/>
    <w:rsid w:val="00D918B9"/>
    <w:rsid w:val="00D92339"/>
    <w:rsid w:val="00D93272"/>
    <w:rsid w:val="00D93DB9"/>
    <w:rsid w:val="00D9473F"/>
    <w:rsid w:val="00D94A81"/>
    <w:rsid w:val="00D9521A"/>
    <w:rsid w:val="00D958B7"/>
    <w:rsid w:val="00D96235"/>
    <w:rsid w:val="00DA0921"/>
    <w:rsid w:val="00DA1652"/>
    <w:rsid w:val="00DA2695"/>
    <w:rsid w:val="00DA3466"/>
    <w:rsid w:val="00DA3914"/>
    <w:rsid w:val="00DA3A6C"/>
    <w:rsid w:val="00DA3F90"/>
    <w:rsid w:val="00DA59AA"/>
    <w:rsid w:val="00DA5B34"/>
    <w:rsid w:val="00DA6791"/>
    <w:rsid w:val="00DA6A9F"/>
    <w:rsid w:val="00DB0CD2"/>
    <w:rsid w:val="00DB169A"/>
    <w:rsid w:val="00DB17AA"/>
    <w:rsid w:val="00DB20EC"/>
    <w:rsid w:val="00DB26C0"/>
    <w:rsid w:val="00DB2D56"/>
    <w:rsid w:val="00DB3681"/>
    <w:rsid w:val="00DB3875"/>
    <w:rsid w:val="00DB3EF5"/>
    <w:rsid w:val="00DB4046"/>
    <w:rsid w:val="00DB4320"/>
    <w:rsid w:val="00DB494B"/>
    <w:rsid w:val="00DB50EB"/>
    <w:rsid w:val="00DB51BB"/>
    <w:rsid w:val="00DB5200"/>
    <w:rsid w:val="00DB5E71"/>
    <w:rsid w:val="00DB6308"/>
    <w:rsid w:val="00DB6915"/>
    <w:rsid w:val="00DB6BDB"/>
    <w:rsid w:val="00DB74F2"/>
    <w:rsid w:val="00DB75FB"/>
    <w:rsid w:val="00DB7792"/>
    <w:rsid w:val="00DB77AB"/>
    <w:rsid w:val="00DB7AE6"/>
    <w:rsid w:val="00DB7CA7"/>
    <w:rsid w:val="00DB7E1E"/>
    <w:rsid w:val="00DC0DB8"/>
    <w:rsid w:val="00DC1B78"/>
    <w:rsid w:val="00DC2A2F"/>
    <w:rsid w:val="00DC3226"/>
    <w:rsid w:val="00DC5E99"/>
    <w:rsid w:val="00DC600B"/>
    <w:rsid w:val="00DD04E6"/>
    <w:rsid w:val="00DD16B5"/>
    <w:rsid w:val="00DD2A2B"/>
    <w:rsid w:val="00DD2AB7"/>
    <w:rsid w:val="00DD2F44"/>
    <w:rsid w:val="00DD38DA"/>
    <w:rsid w:val="00DD40BC"/>
    <w:rsid w:val="00DD4244"/>
    <w:rsid w:val="00DD4265"/>
    <w:rsid w:val="00DD504C"/>
    <w:rsid w:val="00DD619A"/>
    <w:rsid w:val="00DD632C"/>
    <w:rsid w:val="00DD7685"/>
    <w:rsid w:val="00DE0791"/>
    <w:rsid w:val="00DE07AB"/>
    <w:rsid w:val="00DE0B62"/>
    <w:rsid w:val="00DE0FAA"/>
    <w:rsid w:val="00DE136D"/>
    <w:rsid w:val="00DE2818"/>
    <w:rsid w:val="00DE2A74"/>
    <w:rsid w:val="00DE2ADC"/>
    <w:rsid w:val="00DE396F"/>
    <w:rsid w:val="00DE3A34"/>
    <w:rsid w:val="00DE4B4A"/>
    <w:rsid w:val="00DE4C69"/>
    <w:rsid w:val="00DE539A"/>
    <w:rsid w:val="00DE572C"/>
    <w:rsid w:val="00DE6534"/>
    <w:rsid w:val="00DE79F4"/>
    <w:rsid w:val="00DF100C"/>
    <w:rsid w:val="00DF1774"/>
    <w:rsid w:val="00DF2BC8"/>
    <w:rsid w:val="00DF3065"/>
    <w:rsid w:val="00DF4D6C"/>
    <w:rsid w:val="00DF61A2"/>
    <w:rsid w:val="00DF697A"/>
    <w:rsid w:val="00DF7BB1"/>
    <w:rsid w:val="00E00506"/>
    <w:rsid w:val="00E00599"/>
    <w:rsid w:val="00E01725"/>
    <w:rsid w:val="00E01923"/>
    <w:rsid w:val="00E01E6D"/>
    <w:rsid w:val="00E031E0"/>
    <w:rsid w:val="00E0794D"/>
    <w:rsid w:val="00E10DC7"/>
    <w:rsid w:val="00E116A6"/>
    <w:rsid w:val="00E120F3"/>
    <w:rsid w:val="00E13082"/>
    <w:rsid w:val="00E13271"/>
    <w:rsid w:val="00E14498"/>
    <w:rsid w:val="00E152A6"/>
    <w:rsid w:val="00E1628D"/>
    <w:rsid w:val="00E16328"/>
    <w:rsid w:val="00E20000"/>
    <w:rsid w:val="00E209C8"/>
    <w:rsid w:val="00E21919"/>
    <w:rsid w:val="00E22305"/>
    <w:rsid w:val="00E22F5E"/>
    <w:rsid w:val="00E233DB"/>
    <w:rsid w:val="00E23725"/>
    <w:rsid w:val="00E2397A"/>
    <w:rsid w:val="00E23BA5"/>
    <w:rsid w:val="00E254DB"/>
    <w:rsid w:val="00E27121"/>
    <w:rsid w:val="00E274BB"/>
    <w:rsid w:val="00E300FC"/>
    <w:rsid w:val="00E301B1"/>
    <w:rsid w:val="00E30716"/>
    <w:rsid w:val="00E30EFD"/>
    <w:rsid w:val="00E327F3"/>
    <w:rsid w:val="00E33909"/>
    <w:rsid w:val="00E34199"/>
    <w:rsid w:val="00E346C4"/>
    <w:rsid w:val="00E3508A"/>
    <w:rsid w:val="00E3538D"/>
    <w:rsid w:val="00E358AC"/>
    <w:rsid w:val="00E35B0C"/>
    <w:rsid w:val="00E3628C"/>
    <w:rsid w:val="00E362DB"/>
    <w:rsid w:val="00E36F28"/>
    <w:rsid w:val="00E3703F"/>
    <w:rsid w:val="00E4023F"/>
    <w:rsid w:val="00E41A26"/>
    <w:rsid w:val="00E426CF"/>
    <w:rsid w:val="00E433C9"/>
    <w:rsid w:val="00E444A6"/>
    <w:rsid w:val="00E44C03"/>
    <w:rsid w:val="00E45649"/>
    <w:rsid w:val="00E45B09"/>
    <w:rsid w:val="00E46ED4"/>
    <w:rsid w:val="00E47ED6"/>
    <w:rsid w:val="00E5072D"/>
    <w:rsid w:val="00E51E8B"/>
    <w:rsid w:val="00E52210"/>
    <w:rsid w:val="00E5249B"/>
    <w:rsid w:val="00E5410B"/>
    <w:rsid w:val="00E541A5"/>
    <w:rsid w:val="00E5511C"/>
    <w:rsid w:val="00E551E5"/>
    <w:rsid w:val="00E56066"/>
    <w:rsid w:val="00E5632B"/>
    <w:rsid w:val="00E5694E"/>
    <w:rsid w:val="00E5718B"/>
    <w:rsid w:val="00E571B9"/>
    <w:rsid w:val="00E609A8"/>
    <w:rsid w:val="00E60AA3"/>
    <w:rsid w:val="00E60ECD"/>
    <w:rsid w:val="00E61333"/>
    <w:rsid w:val="00E622CC"/>
    <w:rsid w:val="00E622F7"/>
    <w:rsid w:val="00E62493"/>
    <w:rsid w:val="00E62E2D"/>
    <w:rsid w:val="00E636C8"/>
    <w:rsid w:val="00E63D6F"/>
    <w:rsid w:val="00E63DA8"/>
    <w:rsid w:val="00E6488F"/>
    <w:rsid w:val="00E64C9A"/>
    <w:rsid w:val="00E6677C"/>
    <w:rsid w:val="00E66940"/>
    <w:rsid w:val="00E66C38"/>
    <w:rsid w:val="00E67EE7"/>
    <w:rsid w:val="00E70240"/>
    <w:rsid w:val="00E7097C"/>
    <w:rsid w:val="00E713FF"/>
    <w:rsid w:val="00E71E6B"/>
    <w:rsid w:val="00E724A7"/>
    <w:rsid w:val="00E72781"/>
    <w:rsid w:val="00E72B70"/>
    <w:rsid w:val="00E73623"/>
    <w:rsid w:val="00E736E7"/>
    <w:rsid w:val="00E7377B"/>
    <w:rsid w:val="00E737EE"/>
    <w:rsid w:val="00E73B75"/>
    <w:rsid w:val="00E74957"/>
    <w:rsid w:val="00E770A4"/>
    <w:rsid w:val="00E774D3"/>
    <w:rsid w:val="00E77D49"/>
    <w:rsid w:val="00E77F12"/>
    <w:rsid w:val="00E80714"/>
    <w:rsid w:val="00E81AA3"/>
    <w:rsid w:val="00E81CC5"/>
    <w:rsid w:val="00E82F4F"/>
    <w:rsid w:val="00E83989"/>
    <w:rsid w:val="00E83CEE"/>
    <w:rsid w:val="00E84D24"/>
    <w:rsid w:val="00E854D1"/>
    <w:rsid w:val="00E85A87"/>
    <w:rsid w:val="00E85B4A"/>
    <w:rsid w:val="00E85D51"/>
    <w:rsid w:val="00E87456"/>
    <w:rsid w:val="00E87FCA"/>
    <w:rsid w:val="00E90335"/>
    <w:rsid w:val="00E9081E"/>
    <w:rsid w:val="00E92821"/>
    <w:rsid w:val="00E92868"/>
    <w:rsid w:val="00E92E6A"/>
    <w:rsid w:val="00E92F58"/>
    <w:rsid w:val="00E944A7"/>
    <w:rsid w:val="00E94895"/>
    <w:rsid w:val="00E94944"/>
    <w:rsid w:val="00E9528E"/>
    <w:rsid w:val="00E953C9"/>
    <w:rsid w:val="00E95864"/>
    <w:rsid w:val="00E97CCE"/>
    <w:rsid w:val="00EA01D6"/>
    <w:rsid w:val="00EA02A1"/>
    <w:rsid w:val="00EA0DEE"/>
    <w:rsid w:val="00EA2C55"/>
    <w:rsid w:val="00EA3914"/>
    <w:rsid w:val="00EA5099"/>
    <w:rsid w:val="00EA7ECC"/>
    <w:rsid w:val="00EB1489"/>
    <w:rsid w:val="00EB1B2E"/>
    <w:rsid w:val="00EB226C"/>
    <w:rsid w:val="00EB294D"/>
    <w:rsid w:val="00EB35F5"/>
    <w:rsid w:val="00EB3710"/>
    <w:rsid w:val="00EB3D45"/>
    <w:rsid w:val="00EB4B2A"/>
    <w:rsid w:val="00EB6263"/>
    <w:rsid w:val="00EB7273"/>
    <w:rsid w:val="00EB79E7"/>
    <w:rsid w:val="00EB7B6D"/>
    <w:rsid w:val="00EC1351"/>
    <w:rsid w:val="00EC157E"/>
    <w:rsid w:val="00EC23D0"/>
    <w:rsid w:val="00EC2A7D"/>
    <w:rsid w:val="00EC2C05"/>
    <w:rsid w:val="00EC3399"/>
    <w:rsid w:val="00EC35A0"/>
    <w:rsid w:val="00EC3B34"/>
    <w:rsid w:val="00EC459D"/>
    <w:rsid w:val="00EC4CBF"/>
    <w:rsid w:val="00EC5D0A"/>
    <w:rsid w:val="00EC69CE"/>
    <w:rsid w:val="00ED03CD"/>
    <w:rsid w:val="00ED0944"/>
    <w:rsid w:val="00ED36D9"/>
    <w:rsid w:val="00ED51B2"/>
    <w:rsid w:val="00ED580C"/>
    <w:rsid w:val="00ED6BA3"/>
    <w:rsid w:val="00ED7603"/>
    <w:rsid w:val="00EE16C8"/>
    <w:rsid w:val="00EE268B"/>
    <w:rsid w:val="00EE2CA8"/>
    <w:rsid w:val="00EE3453"/>
    <w:rsid w:val="00EE4DA0"/>
    <w:rsid w:val="00EE4E77"/>
    <w:rsid w:val="00EE678C"/>
    <w:rsid w:val="00EE7382"/>
    <w:rsid w:val="00EE7EC8"/>
    <w:rsid w:val="00EF0095"/>
    <w:rsid w:val="00EF03CF"/>
    <w:rsid w:val="00EF17E8"/>
    <w:rsid w:val="00EF33FA"/>
    <w:rsid w:val="00EF34FB"/>
    <w:rsid w:val="00EF37C3"/>
    <w:rsid w:val="00EF39FB"/>
    <w:rsid w:val="00EF3F24"/>
    <w:rsid w:val="00EF3FDD"/>
    <w:rsid w:val="00EF51D9"/>
    <w:rsid w:val="00EF5618"/>
    <w:rsid w:val="00EF5F1A"/>
    <w:rsid w:val="00EF619D"/>
    <w:rsid w:val="00EF6951"/>
    <w:rsid w:val="00EF6AD4"/>
    <w:rsid w:val="00EF6CEB"/>
    <w:rsid w:val="00F01A24"/>
    <w:rsid w:val="00F01E46"/>
    <w:rsid w:val="00F030B9"/>
    <w:rsid w:val="00F0450A"/>
    <w:rsid w:val="00F04C86"/>
    <w:rsid w:val="00F04ECC"/>
    <w:rsid w:val="00F04F9F"/>
    <w:rsid w:val="00F05545"/>
    <w:rsid w:val="00F061EA"/>
    <w:rsid w:val="00F06F89"/>
    <w:rsid w:val="00F072A1"/>
    <w:rsid w:val="00F079D8"/>
    <w:rsid w:val="00F07CE6"/>
    <w:rsid w:val="00F10506"/>
    <w:rsid w:val="00F10A0B"/>
    <w:rsid w:val="00F10BA8"/>
    <w:rsid w:val="00F10EE6"/>
    <w:rsid w:val="00F11BD9"/>
    <w:rsid w:val="00F123A6"/>
    <w:rsid w:val="00F12C4A"/>
    <w:rsid w:val="00F130DD"/>
    <w:rsid w:val="00F1427B"/>
    <w:rsid w:val="00F1487F"/>
    <w:rsid w:val="00F156DC"/>
    <w:rsid w:val="00F167CD"/>
    <w:rsid w:val="00F20FC0"/>
    <w:rsid w:val="00F22031"/>
    <w:rsid w:val="00F22729"/>
    <w:rsid w:val="00F24884"/>
    <w:rsid w:val="00F24D60"/>
    <w:rsid w:val="00F24EDE"/>
    <w:rsid w:val="00F264DA"/>
    <w:rsid w:val="00F26C8F"/>
    <w:rsid w:val="00F2733C"/>
    <w:rsid w:val="00F3114E"/>
    <w:rsid w:val="00F3199B"/>
    <w:rsid w:val="00F32296"/>
    <w:rsid w:val="00F32339"/>
    <w:rsid w:val="00F32DDA"/>
    <w:rsid w:val="00F33588"/>
    <w:rsid w:val="00F33810"/>
    <w:rsid w:val="00F345A4"/>
    <w:rsid w:val="00F36B76"/>
    <w:rsid w:val="00F36C1B"/>
    <w:rsid w:val="00F375A5"/>
    <w:rsid w:val="00F40B57"/>
    <w:rsid w:val="00F42101"/>
    <w:rsid w:val="00F43A73"/>
    <w:rsid w:val="00F45021"/>
    <w:rsid w:val="00F45CA4"/>
    <w:rsid w:val="00F46940"/>
    <w:rsid w:val="00F473A9"/>
    <w:rsid w:val="00F476C4"/>
    <w:rsid w:val="00F479F8"/>
    <w:rsid w:val="00F506C6"/>
    <w:rsid w:val="00F51A70"/>
    <w:rsid w:val="00F5323D"/>
    <w:rsid w:val="00F533F8"/>
    <w:rsid w:val="00F5353E"/>
    <w:rsid w:val="00F53AD8"/>
    <w:rsid w:val="00F53BEC"/>
    <w:rsid w:val="00F54466"/>
    <w:rsid w:val="00F54F06"/>
    <w:rsid w:val="00F55986"/>
    <w:rsid w:val="00F55DEB"/>
    <w:rsid w:val="00F55FBB"/>
    <w:rsid w:val="00F56BCC"/>
    <w:rsid w:val="00F576BA"/>
    <w:rsid w:val="00F5782E"/>
    <w:rsid w:val="00F603D0"/>
    <w:rsid w:val="00F61DF9"/>
    <w:rsid w:val="00F62803"/>
    <w:rsid w:val="00F62D23"/>
    <w:rsid w:val="00F64F04"/>
    <w:rsid w:val="00F65112"/>
    <w:rsid w:val="00F65680"/>
    <w:rsid w:val="00F668B5"/>
    <w:rsid w:val="00F67FA0"/>
    <w:rsid w:val="00F67FB3"/>
    <w:rsid w:val="00F70D5E"/>
    <w:rsid w:val="00F71318"/>
    <w:rsid w:val="00F71C91"/>
    <w:rsid w:val="00F72B4A"/>
    <w:rsid w:val="00F72D9F"/>
    <w:rsid w:val="00F74A23"/>
    <w:rsid w:val="00F74A27"/>
    <w:rsid w:val="00F756D8"/>
    <w:rsid w:val="00F757C7"/>
    <w:rsid w:val="00F758CC"/>
    <w:rsid w:val="00F76EF1"/>
    <w:rsid w:val="00F80D22"/>
    <w:rsid w:val="00F80E18"/>
    <w:rsid w:val="00F8106B"/>
    <w:rsid w:val="00F81960"/>
    <w:rsid w:val="00F819EB"/>
    <w:rsid w:val="00F837EE"/>
    <w:rsid w:val="00F8445F"/>
    <w:rsid w:val="00F84CA8"/>
    <w:rsid w:val="00F84D8D"/>
    <w:rsid w:val="00F8769D"/>
    <w:rsid w:val="00F87821"/>
    <w:rsid w:val="00F87A3C"/>
    <w:rsid w:val="00F9031D"/>
    <w:rsid w:val="00F90491"/>
    <w:rsid w:val="00F9174D"/>
    <w:rsid w:val="00F91AE8"/>
    <w:rsid w:val="00F93029"/>
    <w:rsid w:val="00F9350C"/>
    <w:rsid w:val="00F93754"/>
    <w:rsid w:val="00F944DA"/>
    <w:rsid w:val="00F94822"/>
    <w:rsid w:val="00F94DBF"/>
    <w:rsid w:val="00F94EB5"/>
    <w:rsid w:val="00F95FF9"/>
    <w:rsid w:val="00F960D1"/>
    <w:rsid w:val="00F9624D"/>
    <w:rsid w:val="00F97F94"/>
    <w:rsid w:val="00FA01AE"/>
    <w:rsid w:val="00FA0B93"/>
    <w:rsid w:val="00FA1CFE"/>
    <w:rsid w:val="00FA335D"/>
    <w:rsid w:val="00FA63DA"/>
    <w:rsid w:val="00FA6FD1"/>
    <w:rsid w:val="00FA73E9"/>
    <w:rsid w:val="00FA7857"/>
    <w:rsid w:val="00FB0162"/>
    <w:rsid w:val="00FB07D1"/>
    <w:rsid w:val="00FB140E"/>
    <w:rsid w:val="00FB1570"/>
    <w:rsid w:val="00FB1EE4"/>
    <w:rsid w:val="00FB1FB9"/>
    <w:rsid w:val="00FB21C6"/>
    <w:rsid w:val="00FB23E1"/>
    <w:rsid w:val="00FB31C1"/>
    <w:rsid w:val="00FB386B"/>
    <w:rsid w:val="00FB4273"/>
    <w:rsid w:val="00FB459B"/>
    <w:rsid w:val="00FB58F2"/>
    <w:rsid w:val="00FB6525"/>
    <w:rsid w:val="00FB7A28"/>
    <w:rsid w:val="00FC0647"/>
    <w:rsid w:val="00FC0D55"/>
    <w:rsid w:val="00FC0E1F"/>
    <w:rsid w:val="00FC0EC6"/>
    <w:rsid w:val="00FC15C8"/>
    <w:rsid w:val="00FC1E9A"/>
    <w:rsid w:val="00FC21AD"/>
    <w:rsid w:val="00FC4CF2"/>
    <w:rsid w:val="00FC4E2A"/>
    <w:rsid w:val="00FC5957"/>
    <w:rsid w:val="00FC63CF"/>
    <w:rsid w:val="00FC6AEA"/>
    <w:rsid w:val="00FC7A8B"/>
    <w:rsid w:val="00FD0C34"/>
    <w:rsid w:val="00FD1090"/>
    <w:rsid w:val="00FD2099"/>
    <w:rsid w:val="00FD3C3A"/>
    <w:rsid w:val="00FD3D13"/>
    <w:rsid w:val="00FD4363"/>
    <w:rsid w:val="00FD5468"/>
    <w:rsid w:val="00FD6F3C"/>
    <w:rsid w:val="00FD74B3"/>
    <w:rsid w:val="00FD75CB"/>
    <w:rsid w:val="00FE0332"/>
    <w:rsid w:val="00FE15C4"/>
    <w:rsid w:val="00FE16C5"/>
    <w:rsid w:val="00FE2392"/>
    <w:rsid w:val="00FE24CD"/>
    <w:rsid w:val="00FE394C"/>
    <w:rsid w:val="00FE4502"/>
    <w:rsid w:val="00FE457A"/>
    <w:rsid w:val="00FE464F"/>
    <w:rsid w:val="00FE480B"/>
    <w:rsid w:val="00FE4CAF"/>
    <w:rsid w:val="00FE55A2"/>
    <w:rsid w:val="00FE6851"/>
    <w:rsid w:val="00FE76DA"/>
    <w:rsid w:val="00FE7DB7"/>
    <w:rsid w:val="00FF0E88"/>
    <w:rsid w:val="00FF1190"/>
    <w:rsid w:val="00FF219F"/>
    <w:rsid w:val="00FF30BB"/>
    <w:rsid w:val="00FF3854"/>
    <w:rsid w:val="00FF3C4A"/>
    <w:rsid w:val="00FF4329"/>
    <w:rsid w:val="00FF4998"/>
    <w:rsid w:val="00FF4C2E"/>
    <w:rsid w:val="00FF58F3"/>
    <w:rsid w:val="00FF65DF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322C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3AB7"/>
    <w:pPr>
      <w:widowControl w:val="0"/>
      <w:spacing w:line="360" w:lineRule="auto"/>
      <w:jc w:val="both"/>
    </w:pPr>
    <w:rPr>
      <w:rFonts w:ascii="Calibri" w:hAnsi="Calibri" w:cs="Calibri"/>
      <w:bCs/>
      <w:sz w:val="24"/>
    </w:rPr>
  </w:style>
  <w:style w:type="paragraph" w:styleId="berschrift1">
    <w:name w:val="heading 1"/>
    <w:basedOn w:val="Standard"/>
    <w:link w:val="berschrift1Zchn"/>
    <w:uiPriority w:val="9"/>
    <w:qFormat/>
    <w:rsid w:val="00914DCA"/>
    <w:pPr>
      <w:keepNext/>
      <w:keepLines/>
      <w:pageBreakBefore/>
      <w:numPr>
        <w:numId w:val="14"/>
      </w:numPr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DA3466"/>
    <w:pPr>
      <w:numPr>
        <w:ilvl w:val="1"/>
        <w:numId w:val="14"/>
      </w:numPr>
      <w:spacing w:after="40"/>
      <w:outlineLvl w:val="1"/>
    </w:pPr>
    <w:rPr>
      <w:rFonts w:eastAsiaTheme="majorEastAsia"/>
      <w:b/>
      <w:caps/>
      <w:color w:val="00B0F0"/>
      <w:sz w:val="26"/>
      <w:szCs w:val="26"/>
    </w:rPr>
  </w:style>
  <w:style w:type="paragraph" w:styleId="berschrift3">
    <w:name w:val="heading 3"/>
    <w:basedOn w:val="Standard"/>
    <w:link w:val="berschrift3Zchn"/>
    <w:uiPriority w:val="9"/>
    <w:unhideWhenUsed/>
    <w:qFormat/>
    <w:rsid w:val="002F584D"/>
    <w:pPr>
      <w:outlineLvl w:val="2"/>
    </w:pPr>
    <w:rPr>
      <w:rFonts w:eastAsiaTheme="majorEastAsia"/>
      <w:b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F584D"/>
    <w:pPr>
      <w:keepNext/>
      <w:keepLines/>
      <w:numPr>
        <w:ilvl w:val="3"/>
        <w:numId w:val="14"/>
      </w:numPr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F584D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F584D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F584D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F584D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F584D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Makrotext">
    <w:name w:val="macro"/>
    <w:link w:val="MakrotextZchn"/>
    <w:uiPriority w:val="99"/>
    <w:semiHidden/>
    <w:unhideWhenUsed/>
    <w:rsid w:val="002F58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2F584D"/>
    <w:rPr>
      <w:rFonts w:ascii="Consolas" w:hAnsi="Consolas" w:cs="Calibri"/>
      <w:b/>
      <w:color w:val="0E4125" w:themeColor="accent1" w:themeShade="80"/>
      <w:szCs w:val="20"/>
    </w:rPr>
  </w:style>
  <w:style w:type="paragraph" w:styleId="Titel">
    <w:name w:val="Title"/>
    <w:basedOn w:val="Standard"/>
    <w:link w:val="TitelZchn"/>
    <w:uiPriority w:val="1"/>
    <w:qFormat/>
    <w:rsid w:val="002F584D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itelZchn">
    <w:name w:val="Titel Zchn"/>
    <w:basedOn w:val="Absatz-Standardschriftart"/>
    <w:link w:val="Titel"/>
    <w:uiPriority w:val="1"/>
    <w:rsid w:val="002F584D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F584D"/>
  </w:style>
  <w:style w:type="character" w:customStyle="1" w:styleId="KopfzeileZchn">
    <w:name w:val="Kopfzeile Zchn"/>
    <w:basedOn w:val="Absatz-Standardschriftart"/>
    <w:link w:val="Kopfzeile"/>
    <w:uiPriority w:val="99"/>
    <w:rsid w:val="002F584D"/>
    <w:rPr>
      <w:rFonts w:ascii="Calibri" w:hAnsi="Calibri" w:cs="Calibri"/>
      <w:sz w:val="24"/>
    </w:rPr>
  </w:style>
  <w:style w:type="paragraph" w:styleId="Fuzeile">
    <w:name w:val="footer"/>
    <w:basedOn w:val="Standard"/>
    <w:link w:val="FuzeileZchn"/>
    <w:unhideWhenUsed/>
    <w:rsid w:val="002F584D"/>
    <w:pPr>
      <w:jc w:val="center"/>
    </w:pPr>
  </w:style>
  <w:style w:type="character" w:customStyle="1" w:styleId="FuzeileZchn">
    <w:name w:val="Fußzeile Zchn"/>
    <w:basedOn w:val="Absatz-Standardschriftart"/>
    <w:link w:val="Fuzeile"/>
    <w:rsid w:val="002F584D"/>
    <w:rPr>
      <w:rFonts w:ascii="Calibri" w:hAnsi="Calibri" w:cs="Calibri"/>
      <w:sz w:val="24"/>
    </w:rPr>
  </w:style>
  <w:style w:type="character" w:styleId="Platzhaltertext">
    <w:name w:val="Placeholder Text"/>
    <w:basedOn w:val="Absatz-Standardschriftart"/>
    <w:uiPriority w:val="99"/>
    <w:semiHidden/>
    <w:rsid w:val="002F584D"/>
    <w:rPr>
      <w:rFonts w:ascii="Calibri" w:hAnsi="Calibri" w:cs="Calibri"/>
      <w:color w:val="595959" w:themeColor="text1" w:themeTint="A6"/>
    </w:rPr>
  </w:style>
  <w:style w:type="paragraph" w:customStyle="1" w:styleId="Kontaktinfos">
    <w:name w:val="Kontaktinfos"/>
    <w:basedOn w:val="Standard"/>
    <w:uiPriority w:val="3"/>
    <w:qFormat/>
    <w:rsid w:val="002F584D"/>
    <w:pPr>
      <w:jc w:val="center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14DCA"/>
    <w:rPr>
      <w:rFonts w:ascii="Georgia" w:eastAsiaTheme="majorEastAsia" w:hAnsi="Georgia" w:cstheme="majorBidi"/>
      <w:b/>
      <w:bCs/>
      <w:caps/>
      <w:color w:val="262626" w:themeColor="text1" w:themeTint="D9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3466"/>
    <w:rPr>
      <w:rFonts w:ascii="Calibri" w:eastAsiaTheme="majorEastAsia" w:hAnsi="Calibri" w:cs="Calibri"/>
      <w:b/>
      <w:bCs/>
      <w:caps/>
      <w:color w:val="00B0F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584D"/>
    <w:rPr>
      <w:rFonts w:ascii="Calibri" w:eastAsiaTheme="majorEastAsia" w:hAnsi="Calibri" w:cs="Calibri"/>
      <w:b/>
      <w:caps/>
      <w:sz w:val="24"/>
      <w:szCs w:val="24"/>
    </w:rPr>
  </w:style>
  <w:style w:type="table" w:styleId="Tabellenraster">
    <w:name w:val="Table Grid"/>
    <w:basedOn w:val="NormaleTabelle"/>
    <w:uiPriority w:val="39"/>
    <w:rsid w:val="002F584D"/>
    <w:pPr>
      <w:contextualSpacing/>
    </w:pPr>
    <w:tblPr/>
  </w:style>
  <w:style w:type="character" w:styleId="SchwacherVerweis">
    <w:name w:val="Subtle Reference"/>
    <w:basedOn w:val="Absatz-Standardschriftart"/>
    <w:uiPriority w:val="10"/>
    <w:qFormat/>
    <w:rsid w:val="002F584D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Aufzhlungszeichen">
    <w:name w:val="List Bullet"/>
    <w:basedOn w:val="Standard"/>
    <w:uiPriority w:val="11"/>
    <w:qFormat/>
    <w:rsid w:val="002F584D"/>
    <w:pPr>
      <w:numPr>
        <w:numId w:val="3"/>
      </w:numPr>
      <w:spacing w:before="120"/>
    </w:pPr>
  </w:style>
  <w:style w:type="paragraph" w:styleId="Listennummer">
    <w:name w:val="List Number"/>
    <w:basedOn w:val="Standard"/>
    <w:uiPriority w:val="13"/>
    <w:qFormat/>
    <w:rsid w:val="002F584D"/>
    <w:pPr>
      <w:numPr>
        <w:numId w:val="5"/>
      </w:numPr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F584D"/>
    <w:rPr>
      <w:rFonts w:ascii="Georgia" w:eastAsiaTheme="majorEastAsia" w:hAnsi="Georgia" w:cstheme="majorBidi"/>
      <w:bCs/>
      <w:i/>
      <w:iCs/>
      <w:color w:val="156138" w:themeColor="accent1" w:themeShade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F584D"/>
    <w:rPr>
      <w:rFonts w:ascii="Georgia" w:eastAsiaTheme="majorEastAsia" w:hAnsi="Georgia" w:cstheme="majorBidi"/>
      <w:b/>
      <w:color w:val="auto"/>
      <w:sz w:val="2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F584D"/>
    <w:rPr>
      <w:rFonts w:ascii="Georgia" w:eastAsiaTheme="majorEastAsia" w:hAnsi="Georgia" w:cstheme="majorBidi"/>
      <w:b/>
      <w:i/>
      <w:iCs/>
      <w:color w:val="auto"/>
      <w:sz w:val="24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2F584D"/>
    <w:pPr>
      <w:spacing w:after="200"/>
    </w:pPr>
    <w:rPr>
      <w:i/>
      <w:iCs/>
      <w:color w:val="161616" w:themeColor="text2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F584D"/>
    <w:pPr>
      <w:outlineLvl w:val="9"/>
    </w:pPr>
  </w:style>
  <w:style w:type="paragraph" w:styleId="Zitat">
    <w:name w:val="Quote"/>
    <w:basedOn w:val="Standard"/>
    <w:next w:val="Standard"/>
    <w:link w:val="ZitatZchn"/>
    <w:uiPriority w:val="29"/>
    <w:semiHidden/>
    <w:unhideWhenUsed/>
    <w:rsid w:val="002F584D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2F584D"/>
    <w:rPr>
      <w:rFonts w:ascii="Calibri" w:hAnsi="Calibri" w:cs="Calibri"/>
      <w:i/>
      <w:iCs/>
      <w:color w:val="404040" w:themeColor="text1" w:themeTint="BF"/>
      <w:sz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rsid w:val="002F584D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2F584D"/>
    <w:rPr>
      <w:rFonts w:ascii="Calibri" w:hAnsi="Calibri" w:cs="Calibri"/>
      <w:i/>
      <w:iCs/>
      <w:color w:val="1D824C" w:themeColor="accent1"/>
      <w:sz w:val="24"/>
    </w:rPr>
  </w:style>
  <w:style w:type="character" w:styleId="Buchtitel">
    <w:name w:val="Book Title"/>
    <w:basedOn w:val="Absatz-Standardschriftart"/>
    <w:uiPriority w:val="33"/>
    <w:semiHidden/>
    <w:unhideWhenUsed/>
    <w:rsid w:val="002F584D"/>
    <w:rPr>
      <w:rFonts w:ascii="Calibri" w:hAnsi="Calibri" w:cs="Calibri"/>
      <w:b/>
      <w:bCs/>
      <w:i/>
      <w:iCs/>
      <w:spacing w:val="0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rsid w:val="002F584D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2F584D"/>
    <w:rPr>
      <w:rFonts w:ascii="Calibri" w:eastAsiaTheme="minorEastAsia" w:hAnsi="Calibri" w:cs="Calibri"/>
      <w:color w:val="5A5A5A" w:themeColor="text1" w:themeTint="A5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584D"/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584D"/>
    <w:rPr>
      <w:rFonts w:ascii="Segoe UI" w:hAnsi="Segoe UI" w:cs="Segoe UI"/>
      <w:sz w:val="24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2F584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2F584D"/>
    <w:rPr>
      <w:rFonts w:ascii="Calibri" w:hAnsi="Calibri" w:cs="Calibri"/>
      <w:sz w:val="24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2F584D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2F584D"/>
    <w:rPr>
      <w:rFonts w:ascii="Calibri" w:hAnsi="Calibri" w:cs="Calibri"/>
      <w:sz w:val="24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F584D"/>
    <w:rPr>
      <w:rFonts w:ascii="Calibri" w:hAnsi="Calibri" w:cs="Calibri"/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F584D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F584D"/>
    <w:rPr>
      <w:rFonts w:ascii="Calibri" w:hAnsi="Calibri" w:cs="Calibri"/>
      <w:sz w:val="24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F584D"/>
    <w:rPr>
      <w:b/>
      <w:bCs w:val="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F584D"/>
    <w:rPr>
      <w:rFonts w:ascii="Calibri" w:hAnsi="Calibri" w:cs="Calibri"/>
      <w:b/>
      <w:bCs/>
      <w:sz w:val="24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F584D"/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F584D"/>
    <w:rPr>
      <w:rFonts w:ascii="Segoe UI" w:hAnsi="Segoe UI" w:cs="Segoe UI"/>
      <w:sz w:val="24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F584D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F584D"/>
    <w:rPr>
      <w:rFonts w:ascii="Calibri" w:hAnsi="Calibri" w:cs="Calibri"/>
      <w:sz w:val="24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2F584D"/>
    <w:rPr>
      <w:rFonts w:ascii="Georgia" w:eastAsiaTheme="majorEastAsia" w:hAnsi="Georgia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F584D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F584D"/>
    <w:rPr>
      <w:rFonts w:ascii="Calibri" w:hAnsi="Calibri" w:cs="Calibri"/>
      <w:sz w:val="24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2F584D"/>
    <w:rPr>
      <w:rFonts w:ascii="Consolas" w:hAnsi="Consolas" w:cs="Calibri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2F584D"/>
    <w:rPr>
      <w:rFonts w:ascii="Consolas" w:hAnsi="Consolas" w:cs="Calibri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F584D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F584D"/>
    <w:rPr>
      <w:rFonts w:ascii="Consolas" w:hAnsi="Consolas" w:cs="Calibri"/>
      <w:sz w:val="24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2F584D"/>
    <w:rPr>
      <w:rFonts w:ascii="Consolas" w:hAnsi="Consolas" w:cs="Calibri"/>
      <w:sz w:val="22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2F584D"/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2F584D"/>
    <w:rPr>
      <w:rFonts w:ascii="Consolas" w:hAnsi="Consolas" w:cs="Calibri"/>
      <w:sz w:val="24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F584D"/>
    <w:rPr>
      <w:rFonts w:ascii="Georgia" w:eastAsiaTheme="majorEastAsia" w:hAnsi="Georgia" w:cstheme="majorBidi"/>
      <w:i/>
      <w:iCs/>
      <w:color w:val="0E4025" w:themeColor="accent1" w:themeShade="7F"/>
      <w:sz w:val="24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2F584D"/>
  </w:style>
  <w:style w:type="paragraph" w:styleId="Blocktext">
    <w:name w:val="Block Text"/>
    <w:basedOn w:val="Standard"/>
    <w:uiPriority w:val="99"/>
    <w:semiHidden/>
    <w:unhideWhenUsed/>
    <w:rsid w:val="002F584D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2F584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2F584D"/>
    <w:rPr>
      <w:rFonts w:ascii="Calibri" w:hAnsi="Calibri" w:cs="Calibri"/>
      <w:sz w:val="24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2F584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2F584D"/>
    <w:rPr>
      <w:rFonts w:ascii="Calibri" w:hAnsi="Calibri" w:cs="Calibri"/>
      <w:sz w:val="24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2F584D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2F584D"/>
    <w:rPr>
      <w:rFonts w:ascii="Calibri" w:hAnsi="Calibri" w:cs="Calibri"/>
      <w:sz w:val="24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2F584D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2F584D"/>
    <w:rPr>
      <w:rFonts w:ascii="Calibri" w:hAnsi="Calibri" w:cs="Calibri"/>
      <w:sz w:val="24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2F584D"/>
    <w:pPr>
      <w:spacing w:after="16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2F584D"/>
    <w:rPr>
      <w:rFonts w:ascii="Calibri" w:hAnsi="Calibri" w:cs="Calibri"/>
      <w:sz w:val="24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2F584D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2F584D"/>
    <w:rPr>
      <w:rFonts w:ascii="Calibri" w:hAnsi="Calibri" w:cs="Calibri"/>
      <w:sz w:val="24"/>
    </w:rPr>
  </w:style>
  <w:style w:type="paragraph" w:styleId="Gruformel">
    <w:name w:val="Closing"/>
    <w:basedOn w:val="Standard"/>
    <w:link w:val="GruformelZchn"/>
    <w:uiPriority w:val="99"/>
    <w:semiHidden/>
    <w:unhideWhenUsed/>
    <w:rsid w:val="002F584D"/>
    <w:pPr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2F584D"/>
    <w:rPr>
      <w:rFonts w:ascii="Calibri" w:hAnsi="Calibri" w:cs="Calibri"/>
      <w:sz w:val="24"/>
    </w:rPr>
  </w:style>
  <w:style w:type="table" w:styleId="FarbigesRaster">
    <w:name w:val="Colorful Grid"/>
    <w:basedOn w:val="NormaleTabelle"/>
    <w:uiPriority w:val="73"/>
    <w:semiHidden/>
    <w:unhideWhenUsed/>
    <w:rsid w:val="002F584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2F584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2F584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2F584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2F584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2F584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2F584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2F584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2F584D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2F584D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2F584D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2F584D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2F584D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2F584D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2F584D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2F584D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2F584D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2F584D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2F584D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2F584D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2F584D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2F584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2F584D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2F584D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2F584D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2F584D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2F584D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2F584D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2F584D"/>
  </w:style>
  <w:style w:type="character" w:customStyle="1" w:styleId="DatumZchn">
    <w:name w:val="Datum Zchn"/>
    <w:basedOn w:val="Absatz-Standardschriftart"/>
    <w:link w:val="Datum"/>
    <w:uiPriority w:val="99"/>
    <w:semiHidden/>
    <w:rsid w:val="002F584D"/>
    <w:rPr>
      <w:rFonts w:ascii="Calibri" w:hAnsi="Calibri" w:cs="Calibri"/>
      <w:sz w:val="24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2F584D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2F584D"/>
    <w:rPr>
      <w:rFonts w:ascii="Calibri" w:hAnsi="Calibri" w:cs="Calibri"/>
      <w:sz w:val="24"/>
    </w:rPr>
  </w:style>
  <w:style w:type="character" w:styleId="Endnotenzeichen">
    <w:name w:val="endnote reference"/>
    <w:basedOn w:val="Absatz-Standardschriftart"/>
    <w:uiPriority w:val="99"/>
    <w:semiHidden/>
    <w:unhideWhenUsed/>
    <w:rsid w:val="002F584D"/>
    <w:rPr>
      <w:rFonts w:ascii="Calibri" w:hAnsi="Calibri" w:cs="Calibri"/>
      <w:vertAlign w:val="superscript"/>
    </w:rPr>
  </w:style>
  <w:style w:type="paragraph" w:styleId="Umschlagadresse">
    <w:name w:val="envelope address"/>
    <w:basedOn w:val="Standard"/>
    <w:uiPriority w:val="99"/>
    <w:semiHidden/>
    <w:unhideWhenUsed/>
    <w:rsid w:val="002F584D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2F584D"/>
    <w:rPr>
      <w:rFonts w:ascii="Calibri" w:hAnsi="Calibri" w:cs="Calibri"/>
      <w:color w:val="BF4A27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2F584D"/>
    <w:rPr>
      <w:rFonts w:ascii="Calibri" w:hAnsi="Calibri" w:cs="Calibri"/>
      <w:vertAlign w:val="superscript"/>
    </w:rPr>
  </w:style>
  <w:style w:type="table" w:styleId="Gitternetztabelle1hell">
    <w:name w:val="Grid Table 1 Light"/>
    <w:basedOn w:val="NormaleTabelle"/>
    <w:uiPriority w:val="46"/>
    <w:rsid w:val="002F584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2F584D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2F584D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2F584D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2F584D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2F584D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2F584D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2F58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2F584D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2F584D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2F584D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2F584D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2F584D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2F584D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2F584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2F584D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2F584D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2F584D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2F584D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2F584D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2F584D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2F584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2F584D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2F584D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2F584D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2F584D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2F584D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2F584D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2F584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2F584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2F584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2F584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2F584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2F584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2F584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2F584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2F584D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2F584D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2F584D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2F584D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2F584D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2F584D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2F584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2F584D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2F584D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2F584D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2F584D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2F584D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2F584D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F584D"/>
    <w:rPr>
      <w:rFonts w:ascii="Georgia" w:eastAsiaTheme="majorEastAsia" w:hAnsi="Georgia" w:cstheme="majorBidi"/>
      <w:color w:val="156138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F584D"/>
    <w:rPr>
      <w:rFonts w:ascii="Georgia" w:eastAsiaTheme="majorEastAsia" w:hAnsi="Georgia" w:cstheme="majorBidi"/>
      <w:color w:val="0E4025" w:themeColor="accent1" w:themeShade="7F"/>
      <w:sz w:val="24"/>
    </w:rPr>
  </w:style>
  <w:style w:type="character" w:styleId="HTMLAkronym">
    <w:name w:val="HTML Acronym"/>
    <w:basedOn w:val="Absatz-Standardschriftart"/>
    <w:uiPriority w:val="99"/>
    <w:semiHidden/>
    <w:unhideWhenUsed/>
    <w:rsid w:val="002F584D"/>
    <w:rPr>
      <w:rFonts w:ascii="Calibri" w:hAnsi="Calibri" w:cs="Calibri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2F584D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2F584D"/>
    <w:rPr>
      <w:rFonts w:ascii="Calibri" w:hAnsi="Calibri" w:cs="Calibri"/>
      <w:i/>
      <w:iCs/>
      <w:sz w:val="24"/>
    </w:rPr>
  </w:style>
  <w:style w:type="character" w:styleId="HTMLZitat">
    <w:name w:val="HTML Cite"/>
    <w:basedOn w:val="Absatz-Standardschriftart"/>
    <w:uiPriority w:val="99"/>
    <w:semiHidden/>
    <w:unhideWhenUsed/>
    <w:rsid w:val="002F584D"/>
    <w:rPr>
      <w:rFonts w:ascii="Calibri" w:hAnsi="Calibri" w:cs="Calibri"/>
      <w:i/>
      <w:iCs/>
    </w:rPr>
  </w:style>
  <w:style w:type="character" w:styleId="HTMLDefinition">
    <w:name w:val="HTML Definition"/>
    <w:basedOn w:val="Absatz-Standardschriftart"/>
    <w:uiPriority w:val="99"/>
    <w:semiHidden/>
    <w:unhideWhenUsed/>
    <w:rsid w:val="002F584D"/>
    <w:rPr>
      <w:rFonts w:ascii="Calibri" w:hAnsi="Calibri" w:cs="Calibri"/>
      <w:i/>
      <w:iCs/>
    </w:rPr>
  </w:style>
  <w:style w:type="character" w:styleId="HTMLBeispiel">
    <w:name w:val="HTML Sample"/>
    <w:basedOn w:val="Absatz-Standardschriftart"/>
    <w:uiPriority w:val="99"/>
    <w:semiHidden/>
    <w:unhideWhenUsed/>
    <w:rsid w:val="002F584D"/>
    <w:rPr>
      <w:rFonts w:ascii="Consolas" w:hAnsi="Consolas" w:cs="Calibri"/>
      <w:sz w:val="24"/>
      <w:szCs w:val="24"/>
    </w:rPr>
  </w:style>
  <w:style w:type="character" w:styleId="HTMLVariable">
    <w:name w:val="HTML Variable"/>
    <w:basedOn w:val="Absatz-Standardschriftart"/>
    <w:uiPriority w:val="99"/>
    <w:semiHidden/>
    <w:unhideWhenUsed/>
    <w:rsid w:val="002F584D"/>
    <w:rPr>
      <w:rFonts w:ascii="Calibri" w:hAnsi="Calibri" w:cs="Calibri"/>
      <w:i/>
      <w:iCs/>
    </w:rPr>
  </w:style>
  <w:style w:type="character" w:styleId="Hyperlink">
    <w:name w:val="Hyperlink"/>
    <w:basedOn w:val="Absatz-Standardschriftart"/>
    <w:uiPriority w:val="99"/>
    <w:unhideWhenUsed/>
    <w:rsid w:val="002F584D"/>
    <w:rPr>
      <w:rFonts w:ascii="Calibri" w:hAnsi="Calibri" w:cs="Calibri"/>
      <w:color w:val="2C5C85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2F584D"/>
    <w:pPr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2F584D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2F584D"/>
    <w:pPr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2F584D"/>
    <w:pPr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2F584D"/>
    <w:pPr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2F584D"/>
    <w:pPr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2F584D"/>
    <w:pPr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2F584D"/>
    <w:pPr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2F584D"/>
    <w:pPr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2F584D"/>
    <w:rPr>
      <w:rFonts w:ascii="Georgia" w:eastAsiaTheme="majorEastAsia" w:hAnsi="Georgia" w:cstheme="majorBidi"/>
      <w:b/>
      <w:bCs w:val="0"/>
    </w:rPr>
  </w:style>
  <w:style w:type="character" w:styleId="IntensiveHervorhebung">
    <w:name w:val="Intense Emphasis"/>
    <w:basedOn w:val="Absatz-Standardschriftart"/>
    <w:uiPriority w:val="2"/>
    <w:rsid w:val="002F584D"/>
    <w:rPr>
      <w:rFonts w:ascii="Georgia" w:hAnsi="Georgia" w:cs="Calibri"/>
      <w:b/>
      <w:iCs/>
      <w:color w:val="262626" w:themeColor="text1" w:themeTint="D9"/>
      <w:sz w:val="70"/>
    </w:rPr>
  </w:style>
  <w:style w:type="table" w:styleId="HellesRaster">
    <w:name w:val="Light Grid"/>
    <w:basedOn w:val="NormaleTabelle"/>
    <w:uiPriority w:val="62"/>
    <w:semiHidden/>
    <w:unhideWhenUsed/>
    <w:rsid w:val="002F584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2F584D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2F584D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2F584D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2F584D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2F584D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2F584D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2F584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2F584D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2F584D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2F584D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2F584D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2F584D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2F584D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2F584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2F584D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2F584D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2F584D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2F584D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2F584D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2F584D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2F584D"/>
    <w:rPr>
      <w:rFonts w:ascii="Calibri" w:hAnsi="Calibri" w:cs="Calibri"/>
    </w:rPr>
  </w:style>
  <w:style w:type="paragraph" w:styleId="Liste">
    <w:name w:val="List"/>
    <w:basedOn w:val="Standard"/>
    <w:uiPriority w:val="99"/>
    <w:semiHidden/>
    <w:unhideWhenUsed/>
    <w:rsid w:val="002F584D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2F584D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2F584D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2F584D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2F584D"/>
    <w:pPr>
      <w:ind w:left="1800" w:hanging="360"/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2F584D"/>
    <w:pPr>
      <w:numPr>
        <w:numId w:val="2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2F584D"/>
    <w:pPr>
      <w:numPr>
        <w:numId w:val="7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2F584D"/>
    <w:pPr>
      <w:numPr>
        <w:numId w:val="8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2F584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2F584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2F584D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2F584D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2F584D"/>
    <w:pPr>
      <w:spacing w:after="120"/>
      <w:ind w:left="1800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2F584D"/>
    <w:pPr>
      <w:numPr>
        <w:numId w:val="4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2F584D"/>
    <w:pPr>
      <w:numPr>
        <w:numId w:val="6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2F584D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2F584D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unhideWhenUsed/>
    <w:rsid w:val="002F584D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2F58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2F58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2F58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2F58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2F58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2F58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2F58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ntabelle2">
    <w:name w:val="List Table 2"/>
    <w:basedOn w:val="NormaleTabelle"/>
    <w:uiPriority w:val="47"/>
    <w:rsid w:val="002F584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2F584D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2F584D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2F584D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2F584D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2F584D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2F584D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ntabelle3">
    <w:name w:val="List Table 3"/>
    <w:basedOn w:val="NormaleTabelle"/>
    <w:uiPriority w:val="48"/>
    <w:rsid w:val="002F584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2F584D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2F584D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2F584D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2F584D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2F584D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2F584D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2F584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2F584D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2F584D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2F584D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2F584D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2F584D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2F584D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2F584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2F584D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2F584D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2F584D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2F584D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2F584D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2F584D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2F584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2F584D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2F584D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2F584D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2F584D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2F584D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2F584D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2F584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2F584D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2F584D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2F584D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2F584D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2F584D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2F584D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2F584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2F584D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2F584D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2F584D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2F584D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2F584D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2F584D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2F584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2F584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2F584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2F584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2F584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2F584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2F584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2F584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2F584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2F584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2F584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2F584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2F584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2F584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2F584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2F584D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2F584D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2F584D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2F584D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2F584D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2F584D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2F584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2F584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2F584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2F584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2F584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2F584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2F584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2F584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2F584D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2F584D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2F584D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2F584D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2F584D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2F584D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2F584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2F584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2F584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2F584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2F584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2F584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2F584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2F58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2F584D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KeinLeerraum">
    <w:name w:val="No Spacing"/>
    <w:uiPriority w:val="1"/>
    <w:semiHidden/>
    <w:unhideWhenUsed/>
    <w:qFormat/>
    <w:rsid w:val="002F584D"/>
    <w:rPr>
      <w:rFonts w:ascii="Calibri" w:hAnsi="Calibri" w:cs="Calibri"/>
    </w:rPr>
  </w:style>
  <w:style w:type="paragraph" w:styleId="StandardWeb">
    <w:name w:val="Normal (Web)"/>
    <w:basedOn w:val="Standard"/>
    <w:uiPriority w:val="99"/>
    <w:unhideWhenUsed/>
    <w:rsid w:val="002F584D"/>
    <w:rPr>
      <w:rFonts w:ascii="Times New Roman" w:hAnsi="Times New Roman" w:cs="Times New Roman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2F584D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2F584D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2F584D"/>
    <w:rPr>
      <w:rFonts w:ascii="Calibri" w:hAnsi="Calibri" w:cs="Calibri"/>
      <w:sz w:val="24"/>
    </w:rPr>
  </w:style>
  <w:style w:type="character" w:styleId="Seitenzahl">
    <w:name w:val="page number"/>
    <w:basedOn w:val="Absatz-Standardschriftart"/>
    <w:uiPriority w:val="99"/>
    <w:semiHidden/>
    <w:unhideWhenUsed/>
    <w:rsid w:val="002F584D"/>
    <w:rPr>
      <w:rFonts w:ascii="Calibri" w:hAnsi="Calibri" w:cs="Calibri"/>
    </w:rPr>
  </w:style>
  <w:style w:type="table" w:styleId="EinfacheTabelle1">
    <w:name w:val="Plain Table 1"/>
    <w:basedOn w:val="NormaleTabelle"/>
    <w:uiPriority w:val="41"/>
    <w:rsid w:val="002F58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2F584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2F58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2F584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2F584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2F584D"/>
  </w:style>
  <w:style w:type="character" w:customStyle="1" w:styleId="AnredeZchn">
    <w:name w:val="Anrede Zchn"/>
    <w:basedOn w:val="Absatz-Standardschriftart"/>
    <w:link w:val="Anrede"/>
    <w:uiPriority w:val="99"/>
    <w:semiHidden/>
    <w:rsid w:val="002F584D"/>
    <w:rPr>
      <w:rFonts w:ascii="Calibri" w:hAnsi="Calibri" w:cs="Calibri"/>
      <w:sz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2F584D"/>
    <w:pPr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2F584D"/>
    <w:rPr>
      <w:rFonts w:ascii="Calibri" w:hAnsi="Calibri" w:cs="Calibri"/>
      <w:sz w:val="24"/>
    </w:rPr>
  </w:style>
  <w:style w:type="character" w:styleId="SchwacheHervorhebung">
    <w:name w:val="Subtle Emphasis"/>
    <w:basedOn w:val="Absatz-Standardschriftart"/>
    <w:uiPriority w:val="19"/>
    <w:semiHidden/>
    <w:unhideWhenUsed/>
    <w:rsid w:val="002F584D"/>
    <w:rPr>
      <w:rFonts w:ascii="Calibri" w:hAnsi="Calibri" w:cs="Calibri"/>
      <w:i/>
      <w:iCs/>
      <w:color w:val="404040" w:themeColor="text1" w:themeTint="BF"/>
    </w:rPr>
  </w:style>
  <w:style w:type="table" w:styleId="Tabelle3D-Effekt1">
    <w:name w:val="Table 3D effects 1"/>
    <w:basedOn w:val="NormaleTabelle"/>
    <w:uiPriority w:val="99"/>
    <w:semiHidden/>
    <w:unhideWhenUsed/>
    <w:rsid w:val="002F58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2F58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2F58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2F58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2F58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2F58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2F58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2F58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2F58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2F58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2F58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2F58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2F58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2F58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2F58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2F58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2F58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2F58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2F58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2F58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2F58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2F58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2F58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2F58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2F58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2F584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2F58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2F58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2F58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2F58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2F58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2F58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2F58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2F58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2F584D"/>
    <w:pPr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2F584D"/>
  </w:style>
  <w:style w:type="table" w:styleId="TabelleProfessionell">
    <w:name w:val="Table Professional"/>
    <w:basedOn w:val="NormaleTabelle"/>
    <w:uiPriority w:val="99"/>
    <w:semiHidden/>
    <w:unhideWhenUsed/>
    <w:rsid w:val="002F58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2F58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2F58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2F58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2F58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2F58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2F5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2F58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2F58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2F58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2F584D"/>
    <w:pPr>
      <w:spacing w:before="120"/>
    </w:pPr>
    <w:rPr>
      <w:rFonts w:ascii="Georgia" w:eastAsiaTheme="majorEastAsia" w:hAnsi="Georgia" w:cstheme="majorBidi"/>
      <w:b/>
      <w:bCs w:val="0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2F584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F584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E698D"/>
    <w:pPr>
      <w:numPr>
        <w:ilvl w:val="2"/>
        <w:numId w:val="14"/>
      </w:numPr>
      <w:tabs>
        <w:tab w:val="right" w:leader="dot" w:pos="8777"/>
      </w:tabs>
      <w:spacing w:after="10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2F584D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2F584D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2F584D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F584D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2F584D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2F584D"/>
    <w:pPr>
      <w:spacing w:after="100"/>
      <w:ind w:left="1760"/>
    </w:pPr>
  </w:style>
  <w:style w:type="paragraph" w:customStyle="1" w:styleId="Sources">
    <w:name w:val="Sources"/>
    <w:basedOn w:val="Standard"/>
    <w:uiPriority w:val="4"/>
    <w:qFormat/>
    <w:rsid w:val="00DA3466"/>
    <w:pPr>
      <w:numPr>
        <w:numId w:val="15"/>
      </w:numPr>
      <w:jc w:val="left"/>
    </w:pPr>
    <w:rPr>
      <w:i/>
      <w:color w:val="00B0F0"/>
      <w:sz w:val="20"/>
    </w:rPr>
  </w:style>
  <w:style w:type="character" w:customStyle="1" w:styleId="GrauerText">
    <w:name w:val="Grauer Text"/>
    <w:basedOn w:val="Absatz-Standardschriftart"/>
    <w:uiPriority w:val="4"/>
    <w:semiHidden/>
    <w:qFormat/>
    <w:rsid w:val="002F584D"/>
    <w:rPr>
      <w:rFonts w:ascii="Calibri" w:hAnsi="Calibri" w:cs="Calibri"/>
      <w:color w:val="808080" w:themeColor="background1" w:themeShade="80"/>
    </w:rPr>
  </w:style>
  <w:style w:type="character" w:styleId="Erwhnung">
    <w:name w:val="Mention"/>
    <w:basedOn w:val="Absatz-Standardschriftart"/>
    <w:uiPriority w:val="99"/>
    <w:semiHidden/>
    <w:unhideWhenUsed/>
    <w:rsid w:val="002F584D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KeineListe"/>
    <w:uiPriority w:val="99"/>
    <w:semiHidden/>
    <w:unhideWhenUsed/>
    <w:rsid w:val="002F584D"/>
    <w:pPr>
      <w:numPr>
        <w:numId w:val="11"/>
      </w:numPr>
    </w:pPr>
  </w:style>
  <w:style w:type="numbering" w:styleId="1ai">
    <w:name w:val="Outline List 1"/>
    <w:basedOn w:val="KeineListe"/>
    <w:uiPriority w:val="99"/>
    <w:semiHidden/>
    <w:unhideWhenUsed/>
    <w:rsid w:val="002F584D"/>
    <w:pPr>
      <w:numPr>
        <w:numId w:val="12"/>
      </w:numPr>
    </w:pPr>
  </w:style>
  <w:style w:type="character" w:styleId="Hashtag">
    <w:name w:val="Hashtag"/>
    <w:basedOn w:val="Absatz-Standardschriftart"/>
    <w:uiPriority w:val="99"/>
    <w:semiHidden/>
    <w:unhideWhenUsed/>
    <w:rsid w:val="002F584D"/>
    <w:rPr>
      <w:rFonts w:ascii="Calibri" w:hAnsi="Calibri" w:cs="Calibri"/>
      <w:color w:val="2B579A"/>
      <w:shd w:val="clear" w:color="auto" w:fill="E1DFDD"/>
    </w:rPr>
  </w:style>
  <w:style w:type="paragraph" w:styleId="Aufzhlungszeichen2">
    <w:name w:val="List Bullet 2"/>
    <w:basedOn w:val="Standard"/>
    <w:uiPriority w:val="99"/>
    <w:semiHidden/>
    <w:unhideWhenUsed/>
    <w:rsid w:val="002F584D"/>
    <w:pPr>
      <w:numPr>
        <w:numId w:val="1"/>
      </w:numPr>
      <w:contextualSpacing/>
    </w:pPr>
  </w:style>
  <w:style w:type="character" w:styleId="Hervorhebung">
    <w:name w:val="Emphasis"/>
    <w:basedOn w:val="Absatz-Standardschriftart"/>
    <w:uiPriority w:val="20"/>
    <w:unhideWhenUsed/>
    <w:qFormat/>
    <w:rsid w:val="002F584D"/>
    <w:rPr>
      <w:rFonts w:ascii="Calibri" w:hAnsi="Calibri" w:cs="Calibri"/>
      <w:i/>
      <w:iCs/>
    </w:rPr>
  </w:style>
  <w:style w:type="numbering" w:styleId="ArtikelAbschnitt">
    <w:name w:val="Outline List 3"/>
    <w:basedOn w:val="KeineListe"/>
    <w:uiPriority w:val="99"/>
    <w:semiHidden/>
    <w:unhideWhenUsed/>
    <w:rsid w:val="002F584D"/>
    <w:pPr>
      <w:numPr>
        <w:numId w:val="13"/>
      </w:numPr>
    </w:pPr>
  </w:style>
  <w:style w:type="character" w:styleId="IntensiverVerweis">
    <w:name w:val="Intense Reference"/>
    <w:basedOn w:val="Absatz-Standardschriftart"/>
    <w:uiPriority w:val="32"/>
    <w:semiHidden/>
    <w:unhideWhenUsed/>
    <w:rsid w:val="002F584D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SmartHyperlink">
    <w:name w:val="Smart Hyperlink"/>
    <w:basedOn w:val="Absatz-Standardschriftart"/>
    <w:uiPriority w:val="99"/>
    <w:semiHidden/>
    <w:unhideWhenUsed/>
    <w:rsid w:val="002F584D"/>
    <w:rPr>
      <w:rFonts w:ascii="Calibri" w:hAnsi="Calibri" w:cs="Calibri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584D"/>
    <w:rPr>
      <w:rFonts w:ascii="Calibri" w:hAnsi="Calibri" w:cs="Calibri"/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unhideWhenUsed/>
    <w:qFormat/>
    <w:rsid w:val="002F584D"/>
    <w:rPr>
      <w:rFonts w:ascii="Calibri" w:hAnsi="Calibri" w:cs="Calibri"/>
      <w:b/>
      <w:bCs/>
    </w:rPr>
  </w:style>
  <w:style w:type="paragraph" w:customStyle="1" w:styleId="part">
    <w:name w:val="part"/>
    <w:basedOn w:val="Standard"/>
    <w:rsid w:val="006C77E3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Cs w:val="0"/>
      <w:color w:val="auto"/>
      <w:szCs w:val="24"/>
      <w:lang w:eastAsia="de-DE"/>
    </w:rPr>
  </w:style>
  <w:style w:type="character" w:customStyle="1" w:styleId="big">
    <w:name w:val="big"/>
    <w:basedOn w:val="Absatz-Standardschriftart"/>
    <w:rsid w:val="00560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Relationship Id="rId22" Type="http://schemas.openxmlformats.org/officeDocument/2006/relationships/glossaryDocument" Target="glossary/document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watch?v=SlbHHAVG2fw&amp;ab_channel=espressoexpert" TargetMode="External"/><Relationship Id="rId2" Type="http://schemas.openxmlformats.org/officeDocument/2006/relationships/hyperlink" Target="https://www.windy.com/MAPS?51.758,14.325,5" TargetMode="External"/><Relationship Id="rId1" Type="http://schemas.openxmlformats.org/officeDocument/2006/relationships/hyperlink" Target="https://www.educative.io/answers/how-to-read-a-json-file-in-c-shar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\AppData\Local\Microsoft\Office\16.0\DTS\de-DE%7bC8A75897-AA75-4D31-A233-F346A5585BEB%7d\%7bE918774F-18B0-45F1-B006-98E58E9185FB%7dtf16392877_win32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083F10-598C-4EAE-B09D-CF0D6935C2F4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de-DE"/>
        </a:p>
      </dgm:t>
    </dgm:pt>
    <dgm:pt modelId="{3AFC3F18-166D-4244-8D35-7D3B35FCD01D}">
      <dgm:prSet phldrT="[Text]"/>
      <dgm:spPr/>
      <dgm:t>
        <a:bodyPr/>
        <a:lstStyle/>
        <a:p>
          <a:pPr algn="ctr"/>
          <a:r>
            <a:rPr lang="de-DE"/>
            <a:t>Unipresso</a:t>
          </a:r>
        </a:p>
      </dgm:t>
    </dgm:pt>
    <dgm:pt modelId="{842EABE7-6EBA-4A47-91C6-39221FDF7AFE}" type="parTrans" cxnId="{153F4DB9-E12B-4F4E-93DB-22D62F396C24}">
      <dgm:prSet/>
      <dgm:spPr/>
      <dgm:t>
        <a:bodyPr/>
        <a:lstStyle/>
        <a:p>
          <a:pPr algn="ctr"/>
          <a:endParaRPr lang="de-DE"/>
        </a:p>
      </dgm:t>
    </dgm:pt>
    <dgm:pt modelId="{DF562074-652F-45DB-ABFC-14B9195A8C2D}" type="sibTrans" cxnId="{153F4DB9-E12B-4F4E-93DB-22D62F396C24}">
      <dgm:prSet/>
      <dgm:spPr/>
      <dgm:t>
        <a:bodyPr/>
        <a:lstStyle/>
        <a:p>
          <a:pPr algn="ctr"/>
          <a:endParaRPr lang="de-DE"/>
        </a:p>
      </dgm:t>
    </dgm:pt>
    <dgm:pt modelId="{D48786A9-C6A1-4648-BCF8-B6CA3D9EE533}">
      <dgm:prSet phldrT="[Text]"/>
      <dgm:spPr/>
      <dgm:t>
        <a:bodyPr lIns="10800"/>
        <a:lstStyle/>
        <a:p>
          <a:pPr algn="ctr"/>
          <a:r>
            <a:rPr lang="de-DE"/>
            <a:t>1. Initialisierung</a:t>
          </a:r>
        </a:p>
      </dgm:t>
    </dgm:pt>
    <dgm:pt modelId="{1E765911-A688-4F88-9B2C-80326A6D8196}" type="parTrans" cxnId="{0DB2EDDF-D6BA-41D7-A9BC-1230883A7B8C}">
      <dgm:prSet/>
      <dgm:spPr/>
      <dgm:t>
        <a:bodyPr/>
        <a:lstStyle/>
        <a:p>
          <a:pPr algn="ctr"/>
          <a:endParaRPr lang="de-DE"/>
        </a:p>
      </dgm:t>
    </dgm:pt>
    <dgm:pt modelId="{7D9CE838-9191-4892-94DA-930F4606CC40}" type="sibTrans" cxnId="{0DB2EDDF-D6BA-41D7-A9BC-1230883A7B8C}">
      <dgm:prSet/>
      <dgm:spPr/>
      <dgm:t>
        <a:bodyPr/>
        <a:lstStyle/>
        <a:p>
          <a:pPr algn="ctr"/>
          <a:endParaRPr lang="de-DE"/>
        </a:p>
      </dgm:t>
    </dgm:pt>
    <dgm:pt modelId="{42902765-2F90-477B-A1AA-A222FD24375E}">
      <dgm:prSet phldrT="[Text]"/>
      <dgm:spPr/>
      <dgm:t>
        <a:bodyPr/>
        <a:lstStyle/>
        <a:p>
          <a:pPr algn="ctr"/>
          <a:r>
            <a:rPr lang="de-DE"/>
            <a:t>3. Darstellung</a:t>
          </a:r>
        </a:p>
      </dgm:t>
    </dgm:pt>
    <dgm:pt modelId="{0C80308D-0246-4977-AB92-62B722BB0278}" type="parTrans" cxnId="{E448C690-51EC-48D3-8017-2D90A4C51C6A}">
      <dgm:prSet/>
      <dgm:spPr/>
      <dgm:t>
        <a:bodyPr/>
        <a:lstStyle/>
        <a:p>
          <a:pPr algn="ctr"/>
          <a:endParaRPr lang="de-DE"/>
        </a:p>
      </dgm:t>
    </dgm:pt>
    <dgm:pt modelId="{B47FB51F-4548-4657-A3B4-82B1BF0495A2}" type="sibTrans" cxnId="{E448C690-51EC-48D3-8017-2D90A4C51C6A}">
      <dgm:prSet/>
      <dgm:spPr/>
      <dgm:t>
        <a:bodyPr/>
        <a:lstStyle/>
        <a:p>
          <a:pPr algn="ctr"/>
          <a:endParaRPr lang="de-DE"/>
        </a:p>
      </dgm:t>
    </dgm:pt>
    <dgm:pt modelId="{405987C4-1090-4C62-B26E-C47DBADBF04C}">
      <dgm:prSet phldrT="[Text]"/>
      <dgm:spPr/>
      <dgm:t>
        <a:bodyPr/>
        <a:lstStyle/>
        <a:p>
          <a:pPr algn="ctr"/>
          <a:r>
            <a:rPr lang="de-DE"/>
            <a:t>4. Interaktion</a:t>
          </a:r>
        </a:p>
      </dgm:t>
    </dgm:pt>
    <dgm:pt modelId="{380CF2DB-DB6A-41C8-870C-EEB850EDF459}" type="parTrans" cxnId="{E82AD188-B8F8-418A-B39C-4B950966C89D}">
      <dgm:prSet/>
      <dgm:spPr/>
      <dgm:t>
        <a:bodyPr/>
        <a:lstStyle/>
        <a:p>
          <a:pPr algn="ctr"/>
          <a:endParaRPr lang="de-DE"/>
        </a:p>
      </dgm:t>
    </dgm:pt>
    <dgm:pt modelId="{C91A0956-1308-4B19-8D8D-5343B3F3A50D}" type="sibTrans" cxnId="{E82AD188-B8F8-418A-B39C-4B950966C89D}">
      <dgm:prSet/>
      <dgm:spPr/>
      <dgm:t>
        <a:bodyPr/>
        <a:lstStyle/>
        <a:p>
          <a:pPr algn="ctr"/>
          <a:endParaRPr lang="de-DE"/>
        </a:p>
      </dgm:t>
    </dgm:pt>
    <dgm:pt modelId="{23362244-CD7F-447D-9137-9869353F0CFD}">
      <dgm:prSet phldrT="[Text]"/>
      <dgm:spPr/>
      <dgm:t>
        <a:bodyPr/>
        <a:lstStyle/>
        <a:p>
          <a:pPr algn="ctr"/>
          <a:r>
            <a:rPr lang="de-DE"/>
            <a:t>1.1. GIT-Aufsetzen</a:t>
          </a:r>
        </a:p>
      </dgm:t>
    </dgm:pt>
    <dgm:pt modelId="{9E11C62A-2B04-4ECA-9EC3-E40B1C0FB84C}" type="parTrans" cxnId="{4BB35C82-B08A-419E-A5A8-EB99DAE4E8C1}">
      <dgm:prSet/>
      <dgm:spPr/>
      <dgm:t>
        <a:bodyPr/>
        <a:lstStyle/>
        <a:p>
          <a:pPr algn="ctr"/>
          <a:endParaRPr lang="de-DE"/>
        </a:p>
      </dgm:t>
    </dgm:pt>
    <dgm:pt modelId="{3D9CAAD0-EF25-4524-8530-93E99EBDA429}" type="sibTrans" cxnId="{4BB35C82-B08A-419E-A5A8-EB99DAE4E8C1}">
      <dgm:prSet/>
      <dgm:spPr/>
      <dgm:t>
        <a:bodyPr/>
        <a:lstStyle/>
        <a:p>
          <a:pPr algn="ctr"/>
          <a:endParaRPr lang="de-DE"/>
        </a:p>
      </dgm:t>
    </dgm:pt>
    <dgm:pt modelId="{6821B136-EEA4-4995-A24A-54E018808584}">
      <dgm:prSet phldrT="[Text]"/>
      <dgm:spPr/>
      <dgm:t>
        <a:bodyPr/>
        <a:lstStyle/>
        <a:p>
          <a:pPr algn="ctr"/>
          <a:r>
            <a:rPr lang="de-DE"/>
            <a:t>1.2. Entwicklungsumgebung einrichten</a:t>
          </a:r>
        </a:p>
      </dgm:t>
    </dgm:pt>
    <dgm:pt modelId="{1F514D29-5ED6-4368-96D6-3A723997EBF2}" type="parTrans" cxnId="{BA520AC7-5081-45CB-B413-82AB6FB21A52}">
      <dgm:prSet/>
      <dgm:spPr/>
      <dgm:t>
        <a:bodyPr/>
        <a:lstStyle/>
        <a:p>
          <a:pPr algn="ctr"/>
          <a:endParaRPr lang="de-DE"/>
        </a:p>
      </dgm:t>
    </dgm:pt>
    <dgm:pt modelId="{354065A0-20FB-4D23-A93F-8CFD1EE81D83}" type="sibTrans" cxnId="{BA520AC7-5081-45CB-B413-82AB6FB21A52}">
      <dgm:prSet/>
      <dgm:spPr/>
      <dgm:t>
        <a:bodyPr/>
        <a:lstStyle/>
        <a:p>
          <a:pPr algn="ctr"/>
          <a:endParaRPr lang="de-DE"/>
        </a:p>
      </dgm:t>
    </dgm:pt>
    <dgm:pt modelId="{728BE507-C8B5-4982-859E-CD7631E1F6CD}">
      <dgm:prSet phldrT="[Text]"/>
      <dgm:spPr/>
      <dgm:t>
        <a:bodyPr/>
        <a:lstStyle/>
        <a:p>
          <a:pPr algn="ctr"/>
          <a:r>
            <a:rPr lang="de-DE"/>
            <a:t>2. Datenverabeitung</a:t>
          </a:r>
        </a:p>
      </dgm:t>
    </dgm:pt>
    <dgm:pt modelId="{DC54FD43-C178-41C1-8C19-2F1F8D97791C}" type="parTrans" cxnId="{CF205778-3126-490A-B18A-1D6321B84BCF}">
      <dgm:prSet/>
      <dgm:spPr/>
      <dgm:t>
        <a:bodyPr/>
        <a:lstStyle/>
        <a:p>
          <a:pPr algn="ctr"/>
          <a:endParaRPr lang="de-DE"/>
        </a:p>
      </dgm:t>
    </dgm:pt>
    <dgm:pt modelId="{B779243E-75D8-4A24-8760-85D6A24D5BF3}" type="sibTrans" cxnId="{CF205778-3126-490A-B18A-1D6321B84BCF}">
      <dgm:prSet/>
      <dgm:spPr/>
      <dgm:t>
        <a:bodyPr/>
        <a:lstStyle/>
        <a:p>
          <a:pPr algn="ctr"/>
          <a:endParaRPr lang="de-DE"/>
        </a:p>
      </dgm:t>
    </dgm:pt>
    <dgm:pt modelId="{08376431-E13A-44D1-B233-1CB06EE431FC}">
      <dgm:prSet phldrT="[Text]"/>
      <dgm:spPr/>
      <dgm:t>
        <a:bodyPr/>
        <a:lstStyle/>
        <a:p>
          <a:pPr algn="ctr"/>
          <a:r>
            <a:rPr lang="de-DE"/>
            <a:t>1.3. Projektstrukturplan erstellen</a:t>
          </a:r>
        </a:p>
      </dgm:t>
    </dgm:pt>
    <dgm:pt modelId="{F9421C0B-F5BF-42F4-A8FB-5D339B2A1B73}" type="parTrans" cxnId="{221DE123-1176-45E2-AF24-4C2661811C8D}">
      <dgm:prSet/>
      <dgm:spPr/>
      <dgm:t>
        <a:bodyPr/>
        <a:lstStyle/>
        <a:p>
          <a:pPr algn="ctr"/>
          <a:endParaRPr lang="de-DE"/>
        </a:p>
      </dgm:t>
    </dgm:pt>
    <dgm:pt modelId="{4CD43059-FBE3-4E28-90B5-2F5F74CC91A4}" type="sibTrans" cxnId="{221DE123-1176-45E2-AF24-4C2661811C8D}">
      <dgm:prSet/>
      <dgm:spPr/>
      <dgm:t>
        <a:bodyPr/>
        <a:lstStyle/>
        <a:p>
          <a:pPr algn="ctr"/>
          <a:endParaRPr lang="de-DE"/>
        </a:p>
      </dgm:t>
    </dgm:pt>
    <dgm:pt modelId="{91658E3C-02B7-453F-BBFF-97C7E55B58D6}">
      <dgm:prSet phldrT="[Text]"/>
      <dgm:spPr/>
      <dgm:t>
        <a:bodyPr/>
        <a:lstStyle/>
        <a:p>
          <a:pPr algn="ctr"/>
          <a:r>
            <a:rPr lang="de-DE"/>
            <a:t>5. Prästentation und Dokumentation</a:t>
          </a:r>
        </a:p>
      </dgm:t>
    </dgm:pt>
    <dgm:pt modelId="{90774505-C711-4F7C-B5BC-3B27FF626E87}" type="parTrans" cxnId="{BFB70335-D2AA-4A24-A46D-5EE70AAE9D08}">
      <dgm:prSet/>
      <dgm:spPr/>
      <dgm:t>
        <a:bodyPr/>
        <a:lstStyle/>
        <a:p>
          <a:pPr algn="ctr"/>
          <a:endParaRPr lang="de-DE"/>
        </a:p>
      </dgm:t>
    </dgm:pt>
    <dgm:pt modelId="{46ACFB21-3EEB-405E-8C85-1F93A3924993}" type="sibTrans" cxnId="{BFB70335-D2AA-4A24-A46D-5EE70AAE9D08}">
      <dgm:prSet/>
      <dgm:spPr/>
      <dgm:t>
        <a:bodyPr/>
        <a:lstStyle/>
        <a:p>
          <a:pPr algn="ctr"/>
          <a:endParaRPr lang="de-DE"/>
        </a:p>
      </dgm:t>
    </dgm:pt>
    <dgm:pt modelId="{1490A30C-4F33-43A7-8E06-101F13E53330}">
      <dgm:prSet phldrT="[Text]"/>
      <dgm:spPr/>
      <dgm:t>
        <a:bodyPr/>
        <a:lstStyle/>
        <a:p>
          <a:pPr algn="ctr"/>
          <a:r>
            <a:rPr lang="de-DE"/>
            <a:t>2.1 Daten vorselektieren</a:t>
          </a:r>
        </a:p>
      </dgm:t>
    </dgm:pt>
    <dgm:pt modelId="{4F074750-D4F8-4DE3-B1AC-E1D6E6729B77}" type="parTrans" cxnId="{6D0848C8-764B-4BE1-9020-04648087DA69}">
      <dgm:prSet/>
      <dgm:spPr/>
      <dgm:t>
        <a:bodyPr/>
        <a:lstStyle/>
        <a:p>
          <a:pPr algn="ctr"/>
          <a:endParaRPr lang="de-DE"/>
        </a:p>
      </dgm:t>
    </dgm:pt>
    <dgm:pt modelId="{10EFB7EC-27AF-4A3F-93FF-69C99889F246}" type="sibTrans" cxnId="{6D0848C8-764B-4BE1-9020-04648087DA69}">
      <dgm:prSet/>
      <dgm:spPr/>
      <dgm:t>
        <a:bodyPr/>
        <a:lstStyle/>
        <a:p>
          <a:pPr algn="ctr"/>
          <a:endParaRPr lang="de-DE"/>
        </a:p>
      </dgm:t>
    </dgm:pt>
    <dgm:pt modelId="{5AA77B04-448B-4693-8CDD-AC8FDD378AA6}">
      <dgm:prSet phldrT="[Text]"/>
      <dgm:spPr/>
      <dgm:t>
        <a:bodyPr/>
        <a:lstStyle/>
        <a:p>
          <a:pPr algn="ctr"/>
          <a:r>
            <a:rPr lang="de-DE"/>
            <a:t>2.4. Daten gruppieren </a:t>
          </a:r>
        </a:p>
      </dgm:t>
    </dgm:pt>
    <dgm:pt modelId="{5FF09801-B478-4A59-AC5E-B110A61E1C9D}" type="parTrans" cxnId="{1A7CDCE3-6E05-4C14-AB3F-4A3E18FAD7A6}">
      <dgm:prSet/>
      <dgm:spPr/>
      <dgm:t>
        <a:bodyPr/>
        <a:lstStyle/>
        <a:p>
          <a:pPr algn="ctr"/>
          <a:endParaRPr lang="de-DE"/>
        </a:p>
      </dgm:t>
    </dgm:pt>
    <dgm:pt modelId="{4BE82B6B-A87E-4D2A-A159-C018B14FE790}" type="sibTrans" cxnId="{1A7CDCE3-6E05-4C14-AB3F-4A3E18FAD7A6}">
      <dgm:prSet/>
      <dgm:spPr/>
      <dgm:t>
        <a:bodyPr/>
        <a:lstStyle/>
        <a:p>
          <a:pPr algn="ctr"/>
          <a:endParaRPr lang="de-DE"/>
        </a:p>
      </dgm:t>
    </dgm:pt>
    <dgm:pt modelId="{4465D0C4-A799-4C8A-B5DD-E0170542017C}">
      <dgm:prSet phldrT="[Text]"/>
      <dgm:spPr/>
      <dgm:t>
        <a:bodyPr/>
        <a:lstStyle/>
        <a:p>
          <a:pPr algn="ctr"/>
          <a:r>
            <a:rPr lang="de-DE"/>
            <a:t>2.5. Interpolieren zwischen Datenpunkten</a:t>
          </a:r>
        </a:p>
      </dgm:t>
    </dgm:pt>
    <dgm:pt modelId="{C3E06DDC-F267-44D0-98A5-5D334415C257}" type="parTrans" cxnId="{16EE5B53-230B-4A34-95B3-A52034CD1174}">
      <dgm:prSet/>
      <dgm:spPr/>
      <dgm:t>
        <a:bodyPr/>
        <a:lstStyle/>
        <a:p>
          <a:pPr algn="ctr"/>
          <a:endParaRPr lang="de-DE"/>
        </a:p>
      </dgm:t>
    </dgm:pt>
    <dgm:pt modelId="{8D827F71-6DBF-46A0-BC4F-AFF762D5EBBA}" type="sibTrans" cxnId="{16EE5B53-230B-4A34-95B3-A52034CD1174}">
      <dgm:prSet/>
      <dgm:spPr/>
      <dgm:t>
        <a:bodyPr/>
        <a:lstStyle/>
        <a:p>
          <a:pPr algn="ctr"/>
          <a:endParaRPr lang="de-DE"/>
        </a:p>
      </dgm:t>
    </dgm:pt>
    <dgm:pt modelId="{F1742B54-EFD7-4A0D-B959-4652C48429E9}">
      <dgm:prSet phldrT="[Text]"/>
      <dgm:spPr/>
      <dgm:t>
        <a:bodyPr/>
        <a:lstStyle/>
        <a:p>
          <a:pPr algn="ctr"/>
          <a:r>
            <a:rPr lang="de-DE"/>
            <a:t>3.1 3D-Modell importieren und anpassen</a:t>
          </a:r>
        </a:p>
      </dgm:t>
    </dgm:pt>
    <dgm:pt modelId="{84B5FE1C-46F0-497C-A0B3-D2269AA2AB90}" type="parTrans" cxnId="{953ED41C-4CC8-4948-A6E1-E95BD58677A5}">
      <dgm:prSet/>
      <dgm:spPr/>
      <dgm:t>
        <a:bodyPr/>
        <a:lstStyle/>
        <a:p>
          <a:pPr algn="ctr"/>
          <a:endParaRPr lang="de-DE"/>
        </a:p>
      </dgm:t>
    </dgm:pt>
    <dgm:pt modelId="{3EAA1FB9-DDCF-434A-A166-50D7DD04C7C8}" type="sibTrans" cxnId="{953ED41C-4CC8-4948-A6E1-E95BD58677A5}">
      <dgm:prSet/>
      <dgm:spPr/>
      <dgm:t>
        <a:bodyPr/>
        <a:lstStyle/>
        <a:p>
          <a:pPr algn="ctr"/>
          <a:endParaRPr lang="de-DE"/>
        </a:p>
      </dgm:t>
    </dgm:pt>
    <dgm:pt modelId="{F2F53D7B-FBCB-4949-971C-0348177314D1}">
      <dgm:prSet phldrT="[Text]"/>
      <dgm:spPr/>
      <dgm:t>
        <a:bodyPr/>
        <a:lstStyle/>
        <a:p>
          <a:pPr algn="ctr"/>
          <a:r>
            <a:rPr lang="de-DE"/>
            <a:t>3.2. Flow visualisieren</a:t>
          </a:r>
        </a:p>
      </dgm:t>
    </dgm:pt>
    <dgm:pt modelId="{B2C3905A-8E91-4EB6-8104-27CBC8E5239C}" type="parTrans" cxnId="{5329BAB6-B6B7-4E97-A81D-5A7006783BFE}">
      <dgm:prSet/>
      <dgm:spPr/>
      <dgm:t>
        <a:bodyPr/>
        <a:lstStyle/>
        <a:p>
          <a:pPr algn="ctr"/>
          <a:endParaRPr lang="de-DE"/>
        </a:p>
      </dgm:t>
    </dgm:pt>
    <dgm:pt modelId="{9B822FE6-1E0B-4A9B-8994-D27C948C1481}" type="sibTrans" cxnId="{5329BAB6-B6B7-4E97-A81D-5A7006783BFE}">
      <dgm:prSet/>
      <dgm:spPr/>
      <dgm:t>
        <a:bodyPr/>
        <a:lstStyle/>
        <a:p>
          <a:pPr algn="ctr"/>
          <a:endParaRPr lang="de-DE"/>
        </a:p>
      </dgm:t>
    </dgm:pt>
    <dgm:pt modelId="{500F974A-1D05-4196-821F-DEAC90857E86}">
      <dgm:prSet phldrT="[Text]"/>
      <dgm:spPr/>
      <dgm:t>
        <a:bodyPr/>
        <a:lstStyle/>
        <a:p>
          <a:pPr algn="ctr"/>
          <a:r>
            <a:rPr lang="de-DE"/>
            <a:t>3.3. Temperatur visualisieren</a:t>
          </a:r>
        </a:p>
      </dgm:t>
    </dgm:pt>
    <dgm:pt modelId="{B64388FD-A6BC-460A-AAC5-A5A1F2FD14B8}" type="parTrans" cxnId="{160F43B1-81AC-4B22-ACBA-C461C28280C7}">
      <dgm:prSet/>
      <dgm:spPr/>
      <dgm:t>
        <a:bodyPr/>
        <a:lstStyle/>
        <a:p>
          <a:pPr algn="ctr"/>
          <a:endParaRPr lang="de-DE"/>
        </a:p>
      </dgm:t>
    </dgm:pt>
    <dgm:pt modelId="{6D420563-768C-4EE6-A25B-9D4BA07E70BE}" type="sibTrans" cxnId="{160F43B1-81AC-4B22-ACBA-C461C28280C7}">
      <dgm:prSet/>
      <dgm:spPr/>
      <dgm:t>
        <a:bodyPr/>
        <a:lstStyle/>
        <a:p>
          <a:pPr algn="ctr"/>
          <a:endParaRPr lang="de-DE"/>
        </a:p>
      </dgm:t>
    </dgm:pt>
    <dgm:pt modelId="{C42179A5-8ECE-45EB-9902-E9F3A6A9E20D}">
      <dgm:prSet phldrT="[Text]"/>
      <dgm:spPr/>
      <dgm:t>
        <a:bodyPr/>
        <a:lstStyle/>
        <a:p>
          <a:pPr algn="ctr"/>
          <a:r>
            <a:rPr lang="de-DE"/>
            <a:t>3.4. Druck visualisieren</a:t>
          </a:r>
        </a:p>
      </dgm:t>
    </dgm:pt>
    <dgm:pt modelId="{58B7C932-A575-4C0F-823B-94E8C5BC6826}" type="parTrans" cxnId="{C1125094-0C43-4445-B3CC-9EC975634B52}">
      <dgm:prSet/>
      <dgm:spPr/>
      <dgm:t>
        <a:bodyPr/>
        <a:lstStyle/>
        <a:p>
          <a:pPr algn="ctr"/>
          <a:endParaRPr lang="de-DE"/>
        </a:p>
      </dgm:t>
    </dgm:pt>
    <dgm:pt modelId="{B4D04CCE-EE56-444B-8BF2-27D13ADCAF68}" type="sibTrans" cxnId="{C1125094-0C43-4445-B3CC-9EC975634B52}">
      <dgm:prSet/>
      <dgm:spPr/>
      <dgm:t>
        <a:bodyPr/>
        <a:lstStyle/>
        <a:p>
          <a:pPr algn="ctr"/>
          <a:endParaRPr lang="de-DE"/>
        </a:p>
      </dgm:t>
    </dgm:pt>
    <dgm:pt modelId="{FE5B8106-D6F7-4009-AEEB-12C0E8DE4976}">
      <dgm:prSet phldrT="[Text]"/>
      <dgm:spPr/>
      <dgm:t>
        <a:bodyPr/>
        <a:lstStyle/>
        <a:p>
          <a:pPr algn="ctr"/>
          <a:r>
            <a:rPr lang="de-DE"/>
            <a:t>3.5. 2-D Diagramme erzeugen (ggf. 3D)</a:t>
          </a:r>
        </a:p>
      </dgm:t>
    </dgm:pt>
    <dgm:pt modelId="{98997222-0AF6-49C2-BBD8-258D25D2BC8D}" type="parTrans" cxnId="{C26E300A-C0F6-492B-8730-5846FD66B109}">
      <dgm:prSet/>
      <dgm:spPr/>
      <dgm:t>
        <a:bodyPr/>
        <a:lstStyle/>
        <a:p>
          <a:pPr algn="ctr"/>
          <a:endParaRPr lang="de-DE"/>
        </a:p>
      </dgm:t>
    </dgm:pt>
    <dgm:pt modelId="{CFB41DE9-2E8B-4947-ADB6-924723AC71DF}" type="sibTrans" cxnId="{C26E300A-C0F6-492B-8730-5846FD66B109}">
      <dgm:prSet/>
      <dgm:spPr/>
      <dgm:t>
        <a:bodyPr/>
        <a:lstStyle/>
        <a:p>
          <a:pPr algn="ctr"/>
          <a:endParaRPr lang="de-DE"/>
        </a:p>
      </dgm:t>
    </dgm:pt>
    <dgm:pt modelId="{C7536FFF-CAAB-48F6-9046-275D0D47240C}">
      <dgm:prSet phldrT="[Text]"/>
      <dgm:spPr/>
      <dgm:t>
        <a:bodyPr/>
        <a:lstStyle/>
        <a:p>
          <a:pPr algn="ctr"/>
          <a:r>
            <a:rPr lang="de-DE"/>
            <a:t>4.1. Dropdown für Datensatz-Auswahl</a:t>
          </a:r>
        </a:p>
      </dgm:t>
    </dgm:pt>
    <dgm:pt modelId="{A8E5756F-E51B-475C-BCCD-AA4F42370D43}" type="parTrans" cxnId="{C29F7D48-FFDE-4999-B1E4-69F8B42231E6}">
      <dgm:prSet/>
      <dgm:spPr/>
      <dgm:t>
        <a:bodyPr/>
        <a:lstStyle/>
        <a:p>
          <a:pPr algn="ctr"/>
          <a:endParaRPr lang="de-DE"/>
        </a:p>
      </dgm:t>
    </dgm:pt>
    <dgm:pt modelId="{FCB95D96-4C6E-4DAB-8D93-CC3E099225DC}" type="sibTrans" cxnId="{C29F7D48-FFDE-4999-B1E4-69F8B42231E6}">
      <dgm:prSet/>
      <dgm:spPr/>
      <dgm:t>
        <a:bodyPr/>
        <a:lstStyle/>
        <a:p>
          <a:pPr algn="ctr"/>
          <a:endParaRPr lang="de-DE"/>
        </a:p>
      </dgm:t>
    </dgm:pt>
    <dgm:pt modelId="{CDAA13C1-E9A2-4B19-AA7F-7CC98368039D}">
      <dgm:prSet phldrT="[Text]"/>
      <dgm:spPr/>
      <dgm:t>
        <a:bodyPr/>
        <a:lstStyle/>
        <a:p>
          <a:pPr algn="ctr"/>
          <a:r>
            <a:rPr lang="de-DE"/>
            <a:t>4.2. Button für Start Brühvorgang (+Time-Slider)</a:t>
          </a:r>
        </a:p>
      </dgm:t>
    </dgm:pt>
    <dgm:pt modelId="{C062E1BC-54BB-4EFF-A292-5A8372DD37E8}" type="parTrans" cxnId="{5BFD1747-E232-4B52-B859-1994080AD848}">
      <dgm:prSet/>
      <dgm:spPr/>
      <dgm:t>
        <a:bodyPr/>
        <a:lstStyle/>
        <a:p>
          <a:pPr algn="ctr"/>
          <a:endParaRPr lang="de-DE"/>
        </a:p>
      </dgm:t>
    </dgm:pt>
    <dgm:pt modelId="{837566C0-94AF-4F9B-A62F-081D04F758F5}" type="sibTrans" cxnId="{5BFD1747-E232-4B52-B859-1994080AD848}">
      <dgm:prSet/>
      <dgm:spPr/>
      <dgm:t>
        <a:bodyPr/>
        <a:lstStyle/>
        <a:p>
          <a:pPr algn="ctr"/>
          <a:endParaRPr lang="de-DE"/>
        </a:p>
      </dgm:t>
    </dgm:pt>
    <dgm:pt modelId="{BEC4590B-EA4B-4A65-8FAD-EBAE5B2CF553}">
      <dgm:prSet phldrT="[Text]"/>
      <dgm:spPr/>
      <dgm:t>
        <a:bodyPr/>
        <a:lstStyle/>
        <a:p>
          <a:pPr algn="ctr"/>
          <a:r>
            <a:rPr lang="de-DE"/>
            <a:t>4.3. Werte Slider (Interpolation zwischen Datensätzen)</a:t>
          </a:r>
        </a:p>
      </dgm:t>
    </dgm:pt>
    <dgm:pt modelId="{6E455693-5AB8-4D6B-BE4D-FDBD3E5307F9}" type="parTrans" cxnId="{96C2F697-F524-44A8-B971-52B7AC2FB542}">
      <dgm:prSet/>
      <dgm:spPr/>
      <dgm:t>
        <a:bodyPr/>
        <a:lstStyle/>
        <a:p>
          <a:pPr algn="ctr"/>
          <a:endParaRPr lang="de-DE"/>
        </a:p>
      </dgm:t>
    </dgm:pt>
    <dgm:pt modelId="{732197B9-BB38-4E23-B850-CDC00919F0EB}" type="sibTrans" cxnId="{96C2F697-F524-44A8-B971-52B7AC2FB542}">
      <dgm:prSet/>
      <dgm:spPr/>
      <dgm:t>
        <a:bodyPr/>
        <a:lstStyle/>
        <a:p>
          <a:pPr algn="ctr"/>
          <a:endParaRPr lang="de-DE"/>
        </a:p>
      </dgm:t>
    </dgm:pt>
    <dgm:pt modelId="{97E6D522-CDB1-4444-840B-391FF91BF10A}">
      <dgm:prSet phldrT="[Text]"/>
      <dgm:spPr/>
      <dgm:t>
        <a:bodyPr/>
        <a:lstStyle/>
        <a:p>
          <a:pPr algn="ctr"/>
          <a:r>
            <a:rPr lang="de-DE"/>
            <a:t>5.1. Ergebnisse sammeln</a:t>
          </a:r>
        </a:p>
      </dgm:t>
    </dgm:pt>
    <dgm:pt modelId="{A757160F-9D89-4A59-914E-388EE5FF8DC1}" type="parTrans" cxnId="{2D34F8D7-9861-4B2D-9724-820356C36379}">
      <dgm:prSet/>
      <dgm:spPr/>
      <dgm:t>
        <a:bodyPr/>
        <a:lstStyle/>
        <a:p>
          <a:pPr algn="ctr"/>
          <a:endParaRPr lang="de-DE"/>
        </a:p>
      </dgm:t>
    </dgm:pt>
    <dgm:pt modelId="{92581100-455D-463B-8187-25797D996706}" type="sibTrans" cxnId="{2D34F8D7-9861-4B2D-9724-820356C36379}">
      <dgm:prSet/>
      <dgm:spPr/>
      <dgm:t>
        <a:bodyPr/>
        <a:lstStyle/>
        <a:p>
          <a:pPr algn="ctr"/>
          <a:endParaRPr lang="de-DE"/>
        </a:p>
      </dgm:t>
    </dgm:pt>
    <dgm:pt modelId="{058EF1F1-DDFC-4BEC-841A-5D40E90D98CA}">
      <dgm:prSet phldrT="[Text]"/>
      <dgm:spPr/>
      <dgm:t>
        <a:bodyPr/>
        <a:lstStyle/>
        <a:p>
          <a:pPr algn="ctr"/>
          <a:r>
            <a:rPr lang="de-DE"/>
            <a:t>5.2. Powerpoint erstellen</a:t>
          </a:r>
        </a:p>
      </dgm:t>
    </dgm:pt>
    <dgm:pt modelId="{A19DA853-5504-4682-838A-E26301D71A8A}" type="parTrans" cxnId="{4A6A4C7C-44CF-4D45-81D9-68B01A67A57A}">
      <dgm:prSet/>
      <dgm:spPr/>
      <dgm:t>
        <a:bodyPr/>
        <a:lstStyle/>
        <a:p>
          <a:pPr algn="ctr"/>
          <a:endParaRPr lang="de-DE"/>
        </a:p>
      </dgm:t>
    </dgm:pt>
    <dgm:pt modelId="{EFE3443D-5F54-4FCB-AEEA-F3ADD6E27589}" type="sibTrans" cxnId="{4A6A4C7C-44CF-4D45-81D9-68B01A67A57A}">
      <dgm:prSet/>
      <dgm:spPr/>
      <dgm:t>
        <a:bodyPr/>
        <a:lstStyle/>
        <a:p>
          <a:pPr algn="ctr"/>
          <a:endParaRPr lang="de-DE"/>
        </a:p>
      </dgm:t>
    </dgm:pt>
    <dgm:pt modelId="{23EEC00C-0745-499A-B17A-70A6841ADE63}">
      <dgm:prSet phldrT="[Text]"/>
      <dgm:spPr/>
      <dgm:t>
        <a:bodyPr/>
        <a:lstStyle/>
        <a:p>
          <a:pPr algn="ctr"/>
          <a:r>
            <a:rPr lang="de-DE"/>
            <a:t>1.4 GANTT Diagramm erstellen</a:t>
          </a:r>
        </a:p>
      </dgm:t>
    </dgm:pt>
    <dgm:pt modelId="{D13C6559-4BFC-4EB8-A30F-C801355F2D2F}" type="parTrans" cxnId="{254ECEB3-5804-4DE8-8FA2-032E558F6AA8}">
      <dgm:prSet/>
      <dgm:spPr/>
      <dgm:t>
        <a:bodyPr/>
        <a:lstStyle/>
        <a:p>
          <a:pPr algn="ctr"/>
          <a:endParaRPr lang="de-DE"/>
        </a:p>
      </dgm:t>
    </dgm:pt>
    <dgm:pt modelId="{64855507-C9D0-4255-B541-0CD786A56011}" type="sibTrans" cxnId="{254ECEB3-5804-4DE8-8FA2-032E558F6AA8}">
      <dgm:prSet/>
      <dgm:spPr/>
      <dgm:t>
        <a:bodyPr/>
        <a:lstStyle/>
        <a:p>
          <a:pPr algn="ctr"/>
          <a:endParaRPr lang="de-DE"/>
        </a:p>
      </dgm:t>
    </dgm:pt>
    <dgm:pt modelId="{05E9383B-AD48-4225-80C1-CB36B55DF1BE}">
      <dgm:prSet phldrT="[Text]"/>
      <dgm:spPr/>
      <dgm:t>
        <a:bodyPr/>
        <a:lstStyle/>
        <a:p>
          <a:pPr algn="ctr"/>
          <a:r>
            <a:rPr lang="de-DE"/>
            <a:t>1.5 Arbeitspakete verteilen (regelmäßig)</a:t>
          </a:r>
        </a:p>
      </dgm:t>
    </dgm:pt>
    <dgm:pt modelId="{AA60108B-1E56-463D-AF43-4CF82E3E7E30}" type="parTrans" cxnId="{8F08BF7E-739B-445B-9319-21382102EA8B}">
      <dgm:prSet/>
      <dgm:spPr/>
      <dgm:t>
        <a:bodyPr/>
        <a:lstStyle/>
        <a:p>
          <a:pPr algn="ctr"/>
          <a:endParaRPr lang="de-DE"/>
        </a:p>
      </dgm:t>
    </dgm:pt>
    <dgm:pt modelId="{B0BFFD7C-EBA8-4D9C-9026-EA0226684BC4}" type="sibTrans" cxnId="{8F08BF7E-739B-445B-9319-21382102EA8B}">
      <dgm:prSet/>
      <dgm:spPr/>
      <dgm:t>
        <a:bodyPr/>
        <a:lstStyle/>
        <a:p>
          <a:pPr algn="ctr"/>
          <a:endParaRPr lang="de-DE"/>
        </a:p>
      </dgm:t>
    </dgm:pt>
    <dgm:pt modelId="{EC901272-8E05-474A-94D0-C3F59960328B}">
      <dgm:prSet phldrT="[Text]"/>
      <dgm:spPr/>
      <dgm:t>
        <a:bodyPr/>
        <a:lstStyle/>
        <a:p>
          <a:pPr algn="ctr"/>
          <a:r>
            <a:rPr lang="de-DE"/>
            <a:t>1.6 Regelmäßige Treffen organisieren</a:t>
          </a:r>
        </a:p>
      </dgm:t>
    </dgm:pt>
    <dgm:pt modelId="{04386E62-2ACB-42EC-B3AB-8D35098EF6A6}" type="parTrans" cxnId="{90F70DB1-A043-4CA4-B975-52EADD74CCFD}">
      <dgm:prSet/>
      <dgm:spPr/>
      <dgm:t>
        <a:bodyPr/>
        <a:lstStyle/>
        <a:p>
          <a:pPr algn="ctr"/>
          <a:endParaRPr lang="de-DE"/>
        </a:p>
      </dgm:t>
    </dgm:pt>
    <dgm:pt modelId="{F1F9B73E-E0CD-4680-816A-BFF7C1C39C68}" type="sibTrans" cxnId="{90F70DB1-A043-4CA4-B975-52EADD74CCFD}">
      <dgm:prSet/>
      <dgm:spPr/>
      <dgm:t>
        <a:bodyPr/>
        <a:lstStyle/>
        <a:p>
          <a:pPr algn="ctr"/>
          <a:endParaRPr lang="de-DE"/>
        </a:p>
      </dgm:t>
    </dgm:pt>
    <dgm:pt modelId="{A956F000-1CA6-4DA0-BFBE-5B32EF54BDFC}">
      <dgm:prSet phldrT="[Text]"/>
      <dgm:spPr/>
      <dgm:t>
        <a:bodyPr/>
        <a:lstStyle/>
        <a:p>
          <a:pPr algn="ctr"/>
          <a:r>
            <a:rPr lang="de-DE"/>
            <a:t>5.3. Dokumentation schreiben</a:t>
          </a:r>
        </a:p>
      </dgm:t>
    </dgm:pt>
    <dgm:pt modelId="{1927DEE8-DFA4-41AE-827C-DAECFA65E687}" type="sibTrans" cxnId="{2037BB08-4168-4296-B2F2-E5B45718DE9A}">
      <dgm:prSet/>
      <dgm:spPr/>
      <dgm:t>
        <a:bodyPr/>
        <a:lstStyle/>
        <a:p>
          <a:pPr algn="ctr"/>
          <a:endParaRPr lang="de-DE"/>
        </a:p>
      </dgm:t>
    </dgm:pt>
    <dgm:pt modelId="{359157FF-D667-4C28-A243-ABD177A9F78A}" type="parTrans" cxnId="{2037BB08-4168-4296-B2F2-E5B45718DE9A}">
      <dgm:prSet/>
      <dgm:spPr/>
      <dgm:t>
        <a:bodyPr/>
        <a:lstStyle/>
        <a:p>
          <a:pPr algn="ctr"/>
          <a:endParaRPr lang="de-DE"/>
        </a:p>
      </dgm:t>
    </dgm:pt>
    <dgm:pt modelId="{E0B3FE8E-CB27-4480-9F2B-BA69BD89B176}">
      <dgm:prSet phldrT="[Text]"/>
      <dgm:spPr/>
      <dgm:t>
        <a:bodyPr/>
        <a:lstStyle/>
        <a:p>
          <a:pPr algn="ctr"/>
          <a:r>
            <a:rPr lang="de-DE"/>
            <a:t>2.3. ggf. weitere Daten erzeugen</a:t>
          </a:r>
        </a:p>
      </dgm:t>
    </dgm:pt>
    <dgm:pt modelId="{87597655-6DEC-4DB1-8787-8ABAA43F0E90}" type="parTrans" cxnId="{410F70EE-8FA4-4F12-843C-033E71066ED7}">
      <dgm:prSet/>
      <dgm:spPr/>
      <dgm:t>
        <a:bodyPr/>
        <a:lstStyle/>
        <a:p>
          <a:pPr algn="ctr"/>
          <a:endParaRPr lang="de-DE"/>
        </a:p>
      </dgm:t>
    </dgm:pt>
    <dgm:pt modelId="{C166440A-5705-4EF9-82D2-217D90DB077A}" type="sibTrans" cxnId="{410F70EE-8FA4-4F12-843C-033E71066ED7}">
      <dgm:prSet/>
      <dgm:spPr/>
      <dgm:t>
        <a:bodyPr/>
        <a:lstStyle/>
        <a:p>
          <a:pPr algn="ctr"/>
          <a:endParaRPr lang="de-DE"/>
        </a:p>
      </dgm:t>
    </dgm:pt>
    <dgm:pt modelId="{09BE4A77-F7DE-4492-B908-B7AAF7585A55}">
      <dgm:prSet phldrT="[Text]"/>
      <dgm:spPr/>
      <dgm:t>
        <a:bodyPr/>
        <a:lstStyle/>
        <a:p>
          <a:pPr algn="ctr"/>
          <a:r>
            <a:rPr lang="de-DE"/>
            <a:t>2.6 Interpolieren zwischen Datensätzen </a:t>
          </a:r>
        </a:p>
      </dgm:t>
    </dgm:pt>
    <dgm:pt modelId="{D5441136-9830-4680-83F6-1C1EF01F8D8F}" type="parTrans" cxnId="{7995B408-3E91-4E5A-BC4D-763703AB9C1B}">
      <dgm:prSet/>
      <dgm:spPr/>
      <dgm:t>
        <a:bodyPr/>
        <a:lstStyle/>
        <a:p>
          <a:pPr algn="ctr"/>
          <a:endParaRPr lang="de-DE"/>
        </a:p>
      </dgm:t>
    </dgm:pt>
    <dgm:pt modelId="{4EF8F813-F856-420B-8D2F-B2D67D61D890}" type="sibTrans" cxnId="{7995B408-3E91-4E5A-BC4D-763703AB9C1B}">
      <dgm:prSet/>
      <dgm:spPr/>
      <dgm:t>
        <a:bodyPr/>
        <a:lstStyle/>
        <a:p>
          <a:pPr algn="ctr"/>
          <a:endParaRPr lang="de-DE"/>
        </a:p>
      </dgm:t>
    </dgm:pt>
    <dgm:pt modelId="{11D53748-5920-4CAF-B04F-BAC583EB824F}">
      <dgm:prSet phldrT="[Text]"/>
      <dgm:spPr/>
      <dgm:t>
        <a:bodyPr/>
        <a:lstStyle/>
        <a:p>
          <a:pPr algn="ctr"/>
          <a:r>
            <a:rPr lang="de-DE"/>
            <a:t>2.2. JSON laden</a:t>
          </a:r>
        </a:p>
      </dgm:t>
    </dgm:pt>
    <dgm:pt modelId="{81A61CE7-FF2F-4897-899C-A08D818C4C0B}" type="sibTrans" cxnId="{C3065799-A208-43B1-8B76-EF364129446B}">
      <dgm:prSet/>
      <dgm:spPr/>
      <dgm:t>
        <a:bodyPr/>
        <a:lstStyle/>
        <a:p>
          <a:pPr algn="ctr"/>
          <a:endParaRPr lang="de-DE"/>
        </a:p>
      </dgm:t>
    </dgm:pt>
    <dgm:pt modelId="{9C6B98E6-5645-41B5-A980-3113F6AC9B65}" type="parTrans" cxnId="{C3065799-A208-43B1-8B76-EF364129446B}">
      <dgm:prSet/>
      <dgm:spPr/>
      <dgm:t>
        <a:bodyPr/>
        <a:lstStyle/>
        <a:p>
          <a:pPr algn="ctr"/>
          <a:endParaRPr lang="de-DE"/>
        </a:p>
      </dgm:t>
    </dgm:pt>
    <dgm:pt modelId="{D0D26E3F-A99C-4674-A404-3703E9731971}" type="pres">
      <dgm:prSet presAssocID="{35083F10-598C-4EAE-B09D-CF0D6935C2F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88EB0E2-EF6B-4E4A-8E07-7CCFE0AC24D7}" type="pres">
      <dgm:prSet presAssocID="{3AFC3F18-166D-4244-8D35-7D3B35FCD01D}" presName="hierRoot1" presStyleCnt="0">
        <dgm:presLayoutVars>
          <dgm:hierBranch val="init"/>
        </dgm:presLayoutVars>
      </dgm:prSet>
      <dgm:spPr/>
    </dgm:pt>
    <dgm:pt modelId="{8EC11CD0-616A-477E-9FD5-41C0F53DF55E}" type="pres">
      <dgm:prSet presAssocID="{3AFC3F18-166D-4244-8D35-7D3B35FCD01D}" presName="rootComposite1" presStyleCnt="0"/>
      <dgm:spPr/>
    </dgm:pt>
    <dgm:pt modelId="{3A57662E-85D3-4262-B46A-CA841B3202CC}" type="pres">
      <dgm:prSet presAssocID="{3AFC3F18-166D-4244-8D35-7D3B35FCD01D}" presName="rootText1" presStyleLbl="node0" presStyleIdx="0" presStyleCnt="1">
        <dgm:presLayoutVars>
          <dgm:chPref val="3"/>
        </dgm:presLayoutVars>
      </dgm:prSet>
      <dgm:spPr/>
    </dgm:pt>
    <dgm:pt modelId="{CC93B935-CCB5-4B23-A5A7-8BF8006FA082}" type="pres">
      <dgm:prSet presAssocID="{3AFC3F18-166D-4244-8D35-7D3B35FCD01D}" presName="rootConnector1" presStyleLbl="node1" presStyleIdx="0" presStyleCnt="0"/>
      <dgm:spPr/>
    </dgm:pt>
    <dgm:pt modelId="{8729CFEA-4642-4970-8A45-DB7586A17D89}" type="pres">
      <dgm:prSet presAssocID="{3AFC3F18-166D-4244-8D35-7D3B35FCD01D}" presName="hierChild2" presStyleCnt="0"/>
      <dgm:spPr/>
    </dgm:pt>
    <dgm:pt modelId="{4FA5A3D9-6733-4124-8838-A1F88BFC7E0B}" type="pres">
      <dgm:prSet presAssocID="{1E765911-A688-4F88-9B2C-80326A6D8196}" presName="Name37" presStyleLbl="parChTrans1D2" presStyleIdx="0" presStyleCnt="5"/>
      <dgm:spPr/>
    </dgm:pt>
    <dgm:pt modelId="{25178F37-2C43-4FF2-A2A9-1800FA193DE1}" type="pres">
      <dgm:prSet presAssocID="{D48786A9-C6A1-4648-BCF8-B6CA3D9EE533}" presName="hierRoot2" presStyleCnt="0">
        <dgm:presLayoutVars>
          <dgm:hierBranch val="init"/>
        </dgm:presLayoutVars>
      </dgm:prSet>
      <dgm:spPr/>
    </dgm:pt>
    <dgm:pt modelId="{E8F07435-4D02-4510-95A6-85E50AB771E1}" type="pres">
      <dgm:prSet presAssocID="{D48786A9-C6A1-4648-BCF8-B6CA3D9EE533}" presName="rootComposite" presStyleCnt="0"/>
      <dgm:spPr/>
    </dgm:pt>
    <dgm:pt modelId="{082A64D0-8770-4BF8-B919-3E1B96A13FF2}" type="pres">
      <dgm:prSet presAssocID="{D48786A9-C6A1-4648-BCF8-B6CA3D9EE533}" presName="rootText" presStyleLbl="node2" presStyleIdx="0" presStyleCnt="5">
        <dgm:presLayoutVars>
          <dgm:chPref val="3"/>
        </dgm:presLayoutVars>
      </dgm:prSet>
      <dgm:spPr/>
    </dgm:pt>
    <dgm:pt modelId="{C0B5AD52-9C5C-41D1-8D31-E5833E45DECA}" type="pres">
      <dgm:prSet presAssocID="{D48786A9-C6A1-4648-BCF8-B6CA3D9EE533}" presName="rootConnector" presStyleLbl="node2" presStyleIdx="0" presStyleCnt="5"/>
      <dgm:spPr/>
    </dgm:pt>
    <dgm:pt modelId="{393713B2-5490-454A-A35A-C569A490C935}" type="pres">
      <dgm:prSet presAssocID="{D48786A9-C6A1-4648-BCF8-B6CA3D9EE533}" presName="hierChild4" presStyleCnt="0"/>
      <dgm:spPr/>
    </dgm:pt>
    <dgm:pt modelId="{16FAC8EE-4D12-4052-81CC-8A344D2A3DA5}" type="pres">
      <dgm:prSet presAssocID="{9E11C62A-2B04-4ECA-9EC3-E40B1C0FB84C}" presName="Name37" presStyleLbl="parChTrans1D3" presStyleIdx="0" presStyleCnt="23"/>
      <dgm:spPr/>
    </dgm:pt>
    <dgm:pt modelId="{29E4A924-AF09-4184-8D9A-151AF1E81FF2}" type="pres">
      <dgm:prSet presAssocID="{23362244-CD7F-447D-9137-9869353F0CFD}" presName="hierRoot2" presStyleCnt="0">
        <dgm:presLayoutVars>
          <dgm:hierBranch val="init"/>
        </dgm:presLayoutVars>
      </dgm:prSet>
      <dgm:spPr/>
    </dgm:pt>
    <dgm:pt modelId="{6BC5A4AB-D6E8-4C33-855D-1D51B7F39A7E}" type="pres">
      <dgm:prSet presAssocID="{23362244-CD7F-447D-9137-9869353F0CFD}" presName="rootComposite" presStyleCnt="0"/>
      <dgm:spPr/>
    </dgm:pt>
    <dgm:pt modelId="{92B0A2BB-1069-4C50-BD99-EEDBC97F08AB}" type="pres">
      <dgm:prSet presAssocID="{23362244-CD7F-447D-9137-9869353F0CFD}" presName="rootText" presStyleLbl="node3" presStyleIdx="0" presStyleCnt="23">
        <dgm:presLayoutVars>
          <dgm:chPref val="3"/>
        </dgm:presLayoutVars>
      </dgm:prSet>
      <dgm:spPr/>
    </dgm:pt>
    <dgm:pt modelId="{7A11312C-296D-4C37-8E06-3B1067AAB9C1}" type="pres">
      <dgm:prSet presAssocID="{23362244-CD7F-447D-9137-9869353F0CFD}" presName="rootConnector" presStyleLbl="node3" presStyleIdx="0" presStyleCnt="23"/>
      <dgm:spPr/>
    </dgm:pt>
    <dgm:pt modelId="{0CF4312F-5AE9-404D-B384-1344CAA46A6D}" type="pres">
      <dgm:prSet presAssocID="{23362244-CD7F-447D-9137-9869353F0CFD}" presName="hierChild4" presStyleCnt="0"/>
      <dgm:spPr/>
    </dgm:pt>
    <dgm:pt modelId="{09FE6DBA-5D0E-4D4D-8123-0D025656A6E8}" type="pres">
      <dgm:prSet presAssocID="{23362244-CD7F-447D-9137-9869353F0CFD}" presName="hierChild5" presStyleCnt="0"/>
      <dgm:spPr/>
    </dgm:pt>
    <dgm:pt modelId="{2401F4F6-17FB-4175-B92F-344DB949C7D5}" type="pres">
      <dgm:prSet presAssocID="{1F514D29-5ED6-4368-96D6-3A723997EBF2}" presName="Name37" presStyleLbl="parChTrans1D3" presStyleIdx="1" presStyleCnt="23"/>
      <dgm:spPr/>
    </dgm:pt>
    <dgm:pt modelId="{059C7F38-6E9E-4161-835F-4FD42AD56DD5}" type="pres">
      <dgm:prSet presAssocID="{6821B136-EEA4-4995-A24A-54E018808584}" presName="hierRoot2" presStyleCnt="0">
        <dgm:presLayoutVars>
          <dgm:hierBranch val="init"/>
        </dgm:presLayoutVars>
      </dgm:prSet>
      <dgm:spPr/>
    </dgm:pt>
    <dgm:pt modelId="{0D5FC15C-5370-4461-AC68-21F320CFCA3F}" type="pres">
      <dgm:prSet presAssocID="{6821B136-EEA4-4995-A24A-54E018808584}" presName="rootComposite" presStyleCnt="0"/>
      <dgm:spPr/>
    </dgm:pt>
    <dgm:pt modelId="{BE25E1F6-C6D5-4511-A9C1-676095CA1D87}" type="pres">
      <dgm:prSet presAssocID="{6821B136-EEA4-4995-A24A-54E018808584}" presName="rootText" presStyleLbl="node3" presStyleIdx="1" presStyleCnt="23">
        <dgm:presLayoutVars>
          <dgm:chPref val="3"/>
        </dgm:presLayoutVars>
      </dgm:prSet>
      <dgm:spPr/>
    </dgm:pt>
    <dgm:pt modelId="{EEFE7E88-15DF-4725-8245-B51AD8537D1A}" type="pres">
      <dgm:prSet presAssocID="{6821B136-EEA4-4995-A24A-54E018808584}" presName="rootConnector" presStyleLbl="node3" presStyleIdx="1" presStyleCnt="23"/>
      <dgm:spPr/>
    </dgm:pt>
    <dgm:pt modelId="{9DAF743B-95EE-4955-803C-CC04032AF817}" type="pres">
      <dgm:prSet presAssocID="{6821B136-EEA4-4995-A24A-54E018808584}" presName="hierChild4" presStyleCnt="0"/>
      <dgm:spPr/>
    </dgm:pt>
    <dgm:pt modelId="{8326551E-FCD6-4553-952C-7FEF32AA6288}" type="pres">
      <dgm:prSet presAssocID="{6821B136-EEA4-4995-A24A-54E018808584}" presName="hierChild5" presStyleCnt="0"/>
      <dgm:spPr/>
    </dgm:pt>
    <dgm:pt modelId="{822AB392-F305-4EA9-855A-925A251A931B}" type="pres">
      <dgm:prSet presAssocID="{F9421C0B-F5BF-42F4-A8FB-5D339B2A1B73}" presName="Name37" presStyleLbl="parChTrans1D3" presStyleIdx="2" presStyleCnt="23"/>
      <dgm:spPr/>
    </dgm:pt>
    <dgm:pt modelId="{0B55EC02-9FDB-42D9-ACD9-0C8F7DFFB349}" type="pres">
      <dgm:prSet presAssocID="{08376431-E13A-44D1-B233-1CB06EE431FC}" presName="hierRoot2" presStyleCnt="0">
        <dgm:presLayoutVars>
          <dgm:hierBranch val="init"/>
        </dgm:presLayoutVars>
      </dgm:prSet>
      <dgm:spPr/>
    </dgm:pt>
    <dgm:pt modelId="{8921F0FA-D07B-4AC2-8433-F713A437830D}" type="pres">
      <dgm:prSet presAssocID="{08376431-E13A-44D1-B233-1CB06EE431FC}" presName="rootComposite" presStyleCnt="0"/>
      <dgm:spPr/>
    </dgm:pt>
    <dgm:pt modelId="{CB6EF0DF-494A-4C9D-B93B-225F72B64146}" type="pres">
      <dgm:prSet presAssocID="{08376431-E13A-44D1-B233-1CB06EE431FC}" presName="rootText" presStyleLbl="node3" presStyleIdx="2" presStyleCnt="23">
        <dgm:presLayoutVars>
          <dgm:chPref val="3"/>
        </dgm:presLayoutVars>
      </dgm:prSet>
      <dgm:spPr/>
    </dgm:pt>
    <dgm:pt modelId="{FDC1A8B6-79A7-4BE5-9AA0-9245A3EFC061}" type="pres">
      <dgm:prSet presAssocID="{08376431-E13A-44D1-B233-1CB06EE431FC}" presName="rootConnector" presStyleLbl="node3" presStyleIdx="2" presStyleCnt="23"/>
      <dgm:spPr/>
    </dgm:pt>
    <dgm:pt modelId="{A56ABE93-5502-4576-9103-F08D04F55FB5}" type="pres">
      <dgm:prSet presAssocID="{08376431-E13A-44D1-B233-1CB06EE431FC}" presName="hierChild4" presStyleCnt="0"/>
      <dgm:spPr/>
    </dgm:pt>
    <dgm:pt modelId="{5B3FEF55-FAF8-428A-BD2C-FEA35EA7F555}" type="pres">
      <dgm:prSet presAssocID="{08376431-E13A-44D1-B233-1CB06EE431FC}" presName="hierChild5" presStyleCnt="0"/>
      <dgm:spPr/>
    </dgm:pt>
    <dgm:pt modelId="{7F7163CD-D9D7-42E9-B616-2D18F02E9F92}" type="pres">
      <dgm:prSet presAssocID="{D13C6559-4BFC-4EB8-A30F-C801355F2D2F}" presName="Name37" presStyleLbl="parChTrans1D3" presStyleIdx="3" presStyleCnt="23"/>
      <dgm:spPr/>
    </dgm:pt>
    <dgm:pt modelId="{AFC1F16B-E223-4C3E-8BEE-3BB4DCF63C49}" type="pres">
      <dgm:prSet presAssocID="{23EEC00C-0745-499A-B17A-70A6841ADE63}" presName="hierRoot2" presStyleCnt="0">
        <dgm:presLayoutVars>
          <dgm:hierBranch val="init"/>
        </dgm:presLayoutVars>
      </dgm:prSet>
      <dgm:spPr/>
    </dgm:pt>
    <dgm:pt modelId="{1FC67057-9AC9-441B-BD8C-8676E90275F3}" type="pres">
      <dgm:prSet presAssocID="{23EEC00C-0745-499A-B17A-70A6841ADE63}" presName="rootComposite" presStyleCnt="0"/>
      <dgm:spPr/>
    </dgm:pt>
    <dgm:pt modelId="{CECD137D-BAE9-4789-BF4A-6F215F8719C0}" type="pres">
      <dgm:prSet presAssocID="{23EEC00C-0745-499A-B17A-70A6841ADE63}" presName="rootText" presStyleLbl="node3" presStyleIdx="3" presStyleCnt="23">
        <dgm:presLayoutVars>
          <dgm:chPref val="3"/>
        </dgm:presLayoutVars>
      </dgm:prSet>
      <dgm:spPr/>
    </dgm:pt>
    <dgm:pt modelId="{0A5DFD84-B6CA-4BE1-B596-4F22FE2415E9}" type="pres">
      <dgm:prSet presAssocID="{23EEC00C-0745-499A-B17A-70A6841ADE63}" presName="rootConnector" presStyleLbl="node3" presStyleIdx="3" presStyleCnt="23"/>
      <dgm:spPr/>
    </dgm:pt>
    <dgm:pt modelId="{FF191EA5-950D-4021-A69E-B2FFD5A13B1A}" type="pres">
      <dgm:prSet presAssocID="{23EEC00C-0745-499A-B17A-70A6841ADE63}" presName="hierChild4" presStyleCnt="0"/>
      <dgm:spPr/>
    </dgm:pt>
    <dgm:pt modelId="{BB00E8B4-AFC6-4F6B-8CAF-477AAFBE7DA4}" type="pres">
      <dgm:prSet presAssocID="{23EEC00C-0745-499A-B17A-70A6841ADE63}" presName="hierChild5" presStyleCnt="0"/>
      <dgm:spPr/>
    </dgm:pt>
    <dgm:pt modelId="{7615A4AC-9305-4F90-9DC2-C224373877A9}" type="pres">
      <dgm:prSet presAssocID="{AA60108B-1E56-463D-AF43-4CF82E3E7E30}" presName="Name37" presStyleLbl="parChTrans1D3" presStyleIdx="4" presStyleCnt="23"/>
      <dgm:spPr/>
    </dgm:pt>
    <dgm:pt modelId="{F772BBE8-C7F9-443D-AC75-9885BF02D85A}" type="pres">
      <dgm:prSet presAssocID="{05E9383B-AD48-4225-80C1-CB36B55DF1BE}" presName="hierRoot2" presStyleCnt="0">
        <dgm:presLayoutVars>
          <dgm:hierBranch val="init"/>
        </dgm:presLayoutVars>
      </dgm:prSet>
      <dgm:spPr/>
    </dgm:pt>
    <dgm:pt modelId="{ADAD8394-05D2-470A-82E5-C6C89116365C}" type="pres">
      <dgm:prSet presAssocID="{05E9383B-AD48-4225-80C1-CB36B55DF1BE}" presName="rootComposite" presStyleCnt="0"/>
      <dgm:spPr/>
    </dgm:pt>
    <dgm:pt modelId="{5B3A6CDD-B0B7-4DB5-B70F-13548A837E0D}" type="pres">
      <dgm:prSet presAssocID="{05E9383B-AD48-4225-80C1-CB36B55DF1BE}" presName="rootText" presStyleLbl="node3" presStyleIdx="4" presStyleCnt="23">
        <dgm:presLayoutVars>
          <dgm:chPref val="3"/>
        </dgm:presLayoutVars>
      </dgm:prSet>
      <dgm:spPr/>
    </dgm:pt>
    <dgm:pt modelId="{AFF31951-C52C-4E0F-BBA8-4105B027A8AF}" type="pres">
      <dgm:prSet presAssocID="{05E9383B-AD48-4225-80C1-CB36B55DF1BE}" presName="rootConnector" presStyleLbl="node3" presStyleIdx="4" presStyleCnt="23"/>
      <dgm:spPr/>
    </dgm:pt>
    <dgm:pt modelId="{86AC5276-039C-4092-98A5-79EA12836067}" type="pres">
      <dgm:prSet presAssocID="{05E9383B-AD48-4225-80C1-CB36B55DF1BE}" presName="hierChild4" presStyleCnt="0"/>
      <dgm:spPr/>
    </dgm:pt>
    <dgm:pt modelId="{536751C1-381A-4C84-8C47-97609F4C8C97}" type="pres">
      <dgm:prSet presAssocID="{05E9383B-AD48-4225-80C1-CB36B55DF1BE}" presName="hierChild5" presStyleCnt="0"/>
      <dgm:spPr/>
    </dgm:pt>
    <dgm:pt modelId="{9AC05D9B-312E-47FE-A41B-0F4B38AD8823}" type="pres">
      <dgm:prSet presAssocID="{04386E62-2ACB-42EC-B3AB-8D35098EF6A6}" presName="Name37" presStyleLbl="parChTrans1D3" presStyleIdx="5" presStyleCnt="23"/>
      <dgm:spPr/>
    </dgm:pt>
    <dgm:pt modelId="{87885E59-2027-4289-A6A2-E46A7A68A570}" type="pres">
      <dgm:prSet presAssocID="{EC901272-8E05-474A-94D0-C3F59960328B}" presName="hierRoot2" presStyleCnt="0">
        <dgm:presLayoutVars>
          <dgm:hierBranch val="init"/>
        </dgm:presLayoutVars>
      </dgm:prSet>
      <dgm:spPr/>
    </dgm:pt>
    <dgm:pt modelId="{ED1D35C3-43CB-4B4C-A984-90A14B6B6BED}" type="pres">
      <dgm:prSet presAssocID="{EC901272-8E05-474A-94D0-C3F59960328B}" presName="rootComposite" presStyleCnt="0"/>
      <dgm:spPr/>
    </dgm:pt>
    <dgm:pt modelId="{B922A811-4D00-4F27-BF99-B32B4C155B43}" type="pres">
      <dgm:prSet presAssocID="{EC901272-8E05-474A-94D0-C3F59960328B}" presName="rootText" presStyleLbl="node3" presStyleIdx="5" presStyleCnt="23">
        <dgm:presLayoutVars>
          <dgm:chPref val="3"/>
        </dgm:presLayoutVars>
      </dgm:prSet>
      <dgm:spPr/>
    </dgm:pt>
    <dgm:pt modelId="{AEF4A33C-B69F-41A4-8F01-33D864EFAC7D}" type="pres">
      <dgm:prSet presAssocID="{EC901272-8E05-474A-94D0-C3F59960328B}" presName="rootConnector" presStyleLbl="node3" presStyleIdx="5" presStyleCnt="23"/>
      <dgm:spPr/>
    </dgm:pt>
    <dgm:pt modelId="{534C446F-867C-4254-B9E4-03C42C4B4621}" type="pres">
      <dgm:prSet presAssocID="{EC901272-8E05-474A-94D0-C3F59960328B}" presName="hierChild4" presStyleCnt="0"/>
      <dgm:spPr/>
    </dgm:pt>
    <dgm:pt modelId="{25167BBB-1B58-4886-ACB8-0687C5371C77}" type="pres">
      <dgm:prSet presAssocID="{EC901272-8E05-474A-94D0-C3F59960328B}" presName="hierChild5" presStyleCnt="0"/>
      <dgm:spPr/>
    </dgm:pt>
    <dgm:pt modelId="{793B59F0-0FF8-45A8-A210-AACEADAAFECE}" type="pres">
      <dgm:prSet presAssocID="{D48786A9-C6A1-4648-BCF8-B6CA3D9EE533}" presName="hierChild5" presStyleCnt="0"/>
      <dgm:spPr/>
    </dgm:pt>
    <dgm:pt modelId="{6A61B778-E539-4B34-A83B-EEEECB6C6C0D}" type="pres">
      <dgm:prSet presAssocID="{DC54FD43-C178-41C1-8C19-2F1F8D97791C}" presName="Name37" presStyleLbl="parChTrans1D2" presStyleIdx="1" presStyleCnt="5"/>
      <dgm:spPr/>
    </dgm:pt>
    <dgm:pt modelId="{4CFA9151-0356-4B34-83FF-3C46E87E41AC}" type="pres">
      <dgm:prSet presAssocID="{728BE507-C8B5-4982-859E-CD7631E1F6CD}" presName="hierRoot2" presStyleCnt="0">
        <dgm:presLayoutVars>
          <dgm:hierBranch val="init"/>
        </dgm:presLayoutVars>
      </dgm:prSet>
      <dgm:spPr/>
    </dgm:pt>
    <dgm:pt modelId="{F285144A-384E-4C74-99AF-2505D7D4DF6C}" type="pres">
      <dgm:prSet presAssocID="{728BE507-C8B5-4982-859E-CD7631E1F6CD}" presName="rootComposite" presStyleCnt="0"/>
      <dgm:spPr/>
    </dgm:pt>
    <dgm:pt modelId="{813A3838-E485-4630-B42C-D6B99DAF1864}" type="pres">
      <dgm:prSet presAssocID="{728BE507-C8B5-4982-859E-CD7631E1F6CD}" presName="rootText" presStyleLbl="node2" presStyleIdx="1" presStyleCnt="5">
        <dgm:presLayoutVars>
          <dgm:chPref val="3"/>
        </dgm:presLayoutVars>
      </dgm:prSet>
      <dgm:spPr/>
    </dgm:pt>
    <dgm:pt modelId="{6D76B592-4786-4E86-86F6-EEB864D463E3}" type="pres">
      <dgm:prSet presAssocID="{728BE507-C8B5-4982-859E-CD7631E1F6CD}" presName="rootConnector" presStyleLbl="node2" presStyleIdx="1" presStyleCnt="5"/>
      <dgm:spPr/>
    </dgm:pt>
    <dgm:pt modelId="{262E2032-D07B-4847-AB40-91820CA5D159}" type="pres">
      <dgm:prSet presAssocID="{728BE507-C8B5-4982-859E-CD7631E1F6CD}" presName="hierChild4" presStyleCnt="0"/>
      <dgm:spPr/>
    </dgm:pt>
    <dgm:pt modelId="{C840FD38-511E-4011-9DE9-837B9FF88136}" type="pres">
      <dgm:prSet presAssocID="{4F074750-D4F8-4DE3-B1AC-E1D6E6729B77}" presName="Name37" presStyleLbl="parChTrans1D3" presStyleIdx="6" presStyleCnt="23"/>
      <dgm:spPr/>
    </dgm:pt>
    <dgm:pt modelId="{706D74CC-E5CC-4860-ACCD-862D456BE31E}" type="pres">
      <dgm:prSet presAssocID="{1490A30C-4F33-43A7-8E06-101F13E53330}" presName="hierRoot2" presStyleCnt="0">
        <dgm:presLayoutVars>
          <dgm:hierBranch val="init"/>
        </dgm:presLayoutVars>
      </dgm:prSet>
      <dgm:spPr/>
    </dgm:pt>
    <dgm:pt modelId="{420C40E5-9FB6-4D06-BBAA-46D468296E17}" type="pres">
      <dgm:prSet presAssocID="{1490A30C-4F33-43A7-8E06-101F13E53330}" presName="rootComposite" presStyleCnt="0"/>
      <dgm:spPr/>
    </dgm:pt>
    <dgm:pt modelId="{ED141235-9A98-44CD-BB50-8A7722D38736}" type="pres">
      <dgm:prSet presAssocID="{1490A30C-4F33-43A7-8E06-101F13E53330}" presName="rootText" presStyleLbl="node3" presStyleIdx="6" presStyleCnt="23">
        <dgm:presLayoutVars>
          <dgm:chPref val="3"/>
        </dgm:presLayoutVars>
      </dgm:prSet>
      <dgm:spPr/>
    </dgm:pt>
    <dgm:pt modelId="{21CDDFCE-FE8E-4A3D-9F4B-6108A50066E0}" type="pres">
      <dgm:prSet presAssocID="{1490A30C-4F33-43A7-8E06-101F13E53330}" presName="rootConnector" presStyleLbl="node3" presStyleIdx="6" presStyleCnt="23"/>
      <dgm:spPr/>
    </dgm:pt>
    <dgm:pt modelId="{41C29FD4-F399-4D35-B8F1-B9F02F1577DE}" type="pres">
      <dgm:prSet presAssocID="{1490A30C-4F33-43A7-8E06-101F13E53330}" presName="hierChild4" presStyleCnt="0"/>
      <dgm:spPr/>
    </dgm:pt>
    <dgm:pt modelId="{E0C1A702-8C6B-45C6-83D2-DB8FDB667E4B}" type="pres">
      <dgm:prSet presAssocID="{1490A30C-4F33-43A7-8E06-101F13E53330}" presName="hierChild5" presStyleCnt="0"/>
      <dgm:spPr/>
    </dgm:pt>
    <dgm:pt modelId="{98CF5CB7-14C5-4643-BB47-A025E1B0173D}" type="pres">
      <dgm:prSet presAssocID="{9C6B98E6-5645-41B5-A980-3113F6AC9B65}" presName="Name37" presStyleLbl="parChTrans1D3" presStyleIdx="7" presStyleCnt="23"/>
      <dgm:spPr/>
    </dgm:pt>
    <dgm:pt modelId="{E8DDE818-FD4F-46FA-B245-350F9F5A436B}" type="pres">
      <dgm:prSet presAssocID="{11D53748-5920-4CAF-B04F-BAC583EB824F}" presName="hierRoot2" presStyleCnt="0">
        <dgm:presLayoutVars>
          <dgm:hierBranch val="init"/>
        </dgm:presLayoutVars>
      </dgm:prSet>
      <dgm:spPr/>
    </dgm:pt>
    <dgm:pt modelId="{B684EF25-AAFC-486D-9D40-985FCEF766B2}" type="pres">
      <dgm:prSet presAssocID="{11D53748-5920-4CAF-B04F-BAC583EB824F}" presName="rootComposite" presStyleCnt="0"/>
      <dgm:spPr/>
    </dgm:pt>
    <dgm:pt modelId="{1FFF274F-CDF0-4E35-B282-6924E95B4663}" type="pres">
      <dgm:prSet presAssocID="{11D53748-5920-4CAF-B04F-BAC583EB824F}" presName="rootText" presStyleLbl="node3" presStyleIdx="7" presStyleCnt="23">
        <dgm:presLayoutVars>
          <dgm:chPref val="3"/>
        </dgm:presLayoutVars>
      </dgm:prSet>
      <dgm:spPr/>
    </dgm:pt>
    <dgm:pt modelId="{9C7549DD-3E5E-4C41-A780-BA004C7E1D80}" type="pres">
      <dgm:prSet presAssocID="{11D53748-5920-4CAF-B04F-BAC583EB824F}" presName="rootConnector" presStyleLbl="node3" presStyleIdx="7" presStyleCnt="23"/>
      <dgm:spPr/>
    </dgm:pt>
    <dgm:pt modelId="{48C37973-8C81-4E92-AC6E-1DBA8BD2A0B1}" type="pres">
      <dgm:prSet presAssocID="{11D53748-5920-4CAF-B04F-BAC583EB824F}" presName="hierChild4" presStyleCnt="0"/>
      <dgm:spPr/>
    </dgm:pt>
    <dgm:pt modelId="{BB8152C2-4622-42D3-961B-6D7B3CD82B15}" type="pres">
      <dgm:prSet presAssocID="{11D53748-5920-4CAF-B04F-BAC583EB824F}" presName="hierChild5" presStyleCnt="0"/>
      <dgm:spPr/>
    </dgm:pt>
    <dgm:pt modelId="{2440D62C-F1CF-4FEE-92C8-70F01FAC628A}" type="pres">
      <dgm:prSet presAssocID="{87597655-6DEC-4DB1-8787-8ABAA43F0E90}" presName="Name37" presStyleLbl="parChTrans1D3" presStyleIdx="8" presStyleCnt="23"/>
      <dgm:spPr/>
    </dgm:pt>
    <dgm:pt modelId="{7EE5491D-7F3E-48A9-B2E4-C58380F00F9F}" type="pres">
      <dgm:prSet presAssocID="{E0B3FE8E-CB27-4480-9F2B-BA69BD89B176}" presName="hierRoot2" presStyleCnt="0">
        <dgm:presLayoutVars>
          <dgm:hierBranch val="init"/>
        </dgm:presLayoutVars>
      </dgm:prSet>
      <dgm:spPr/>
    </dgm:pt>
    <dgm:pt modelId="{AF5B7B9C-E8FF-4843-9C83-A59EA3145E66}" type="pres">
      <dgm:prSet presAssocID="{E0B3FE8E-CB27-4480-9F2B-BA69BD89B176}" presName="rootComposite" presStyleCnt="0"/>
      <dgm:spPr/>
    </dgm:pt>
    <dgm:pt modelId="{DDA97C44-6BB6-4AE9-8E13-6850370ED346}" type="pres">
      <dgm:prSet presAssocID="{E0B3FE8E-CB27-4480-9F2B-BA69BD89B176}" presName="rootText" presStyleLbl="node3" presStyleIdx="8" presStyleCnt="23">
        <dgm:presLayoutVars>
          <dgm:chPref val="3"/>
        </dgm:presLayoutVars>
      </dgm:prSet>
      <dgm:spPr/>
    </dgm:pt>
    <dgm:pt modelId="{BF13178A-90AC-4A9E-8A1C-CE801E6298A2}" type="pres">
      <dgm:prSet presAssocID="{E0B3FE8E-CB27-4480-9F2B-BA69BD89B176}" presName="rootConnector" presStyleLbl="node3" presStyleIdx="8" presStyleCnt="23"/>
      <dgm:spPr/>
    </dgm:pt>
    <dgm:pt modelId="{D93143E8-F120-464E-87D2-041510FA7A3A}" type="pres">
      <dgm:prSet presAssocID="{E0B3FE8E-CB27-4480-9F2B-BA69BD89B176}" presName="hierChild4" presStyleCnt="0"/>
      <dgm:spPr/>
    </dgm:pt>
    <dgm:pt modelId="{9B28B38F-325C-462C-AAC6-5D7B6CF5F248}" type="pres">
      <dgm:prSet presAssocID="{E0B3FE8E-CB27-4480-9F2B-BA69BD89B176}" presName="hierChild5" presStyleCnt="0"/>
      <dgm:spPr/>
    </dgm:pt>
    <dgm:pt modelId="{E639F61F-A2C2-4B1E-B206-3316E65BEE84}" type="pres">
      <dgm:prSet presAssocID="{5FF09801-B478-4A59-AC5E-B110A61E1C9D}" presName="Name37" presStyleLbl="parChTrans1D3" presStyleIdx="9" presStyleCnt="23"/>
      <dgm:spPr/>
    </dgm:pt>
    <dgm:pt modelId="{72DF5A2F-AF1F-4723-8201-969E2B973CE6}" type="pres">
      <dgm:prSet presAssocID="{5AA77B04-448B-4693-8CDD-AC8FDD378AA6}" presName="hierRoot2" presStyleCnt="0">
        <dgm:presLayoutVars>
          <dgm:hierBranch val="init"/>
        </dgm:presLayoutVars>
      </dgm:prSet>
      <dgm:spPr/>
    </dgm:pt>
    <dgm:pt modelId="{9D65765D-F7B6-4358-B0A5-F62AA5586D8E}" type="pres">
      <dgm:prSet presAssocID="{5AA77B04-448B-4693-8CDD-AC8FDD378AA6}" presName="rootComposite" presStyleCnt="0"/>
      <dgm:spPr/>
    </dgm:pt>
    <dgm:pt modelId="{725DBFAE-54CD-44FD-A210-A6C6AE09B169}" type="pres">
      <dgm:prSet presAssocID="{5AA77B04-448B-4693-8CDD-AC8FDD378AA6}" presName="rootText" presStyleLbl="node3" presStyleIdx="9" presStyleCnt="23">
        <dgm:presLayoutVars>
          <dgm:chPref val="3"/>
        </dgm:presLayoutVars>
      </dgm:prSet>
      <dgm:spPr/>
    </dgm:pt>
    <dgm:pt modelId="{2513FBB3-BA46-4AC8-BC1F-2A89F0F32A52}" type="pres">
      <dgm:prSet presAssocID="{5AA77B04-448B-4693-8CDD-AC8FDD378AA6}" presName="rootConnector" presStyleLbl="node3" presStyleIdx="9" presStyleCnt="23"/>
      <dgm:spPr/>
    </dgm:pt>
    <dgm:pt modelId="{D2B19535-0433-40A5-A5E7-FC9CA26F7089}" type="pres">
      <dgm:prSet presAssocID="{5AA77B04-448B-4693-8CDD-AC8FDD378AA6}" presName="hierChild4" presStyleCnt="0"/>
      <dgm:spPr/>
    </dgm:pt>
    <dgm:pt modelId="{FD3510D6-0C60-4ACC-8062-FD64AA4F7F9B}" type="pres">
      <dgm:prSet presAssocID="{5AA77B04-448B-4693-8CDD-AC8FDD378AA6}" presName="hierChild5" presStyleCnt="0"/>
      <dgm:spPr/>
    </dgm:pt>
    <dgm:pt modelId="{2CAF426C-BCA6-4A56-A3AB-3D14CA11C64B}" type="pres">
      <dgm:prSet presAssocID="{C3E06DDC-F267-44D0-98A5-5D334415C257}" presName="Name37" presStyleLbl="parChTrans1D3" presStyleIdx="10" presStyleCnt="23"/>
      <dgm:spPr/>
    </dgm:pt>
    <dgm:pt modelId="{747A0C88-98CE-4298-B963-390ED1275959}" type="pres">
      <dgm:prSet presAssocID="{4465D0C4-A799-4C8A-B5DD-E0170542017C}" presName="hierRoot2" presStyleCnt="0">
        <dgm:presLayoutVars>
          <dgm:hierBranch val="init"/>
        </dgm:presLayoutVars>
      </dgm:prSet>
      <dgm:spPr/>
    </dgm:pt>
    <dgm:pt modelId="{A8A92E99-DDF7-404A-BAD2-8ACF8FC846E4}" type="pres">
      <dgm:prSet presAssocID="{4465D0C4-A799-4C8A-B5DD-E0170542017C}" presName="rootComposite" presStyleCnt="0"/>
      <dgm:spPr/>
    </dgm:pt>
    <dgm:pt modelId="{296B3BE1-0C5D-4933-8DA3-3F081F08FA9C}" type="pres">
      <dgm:prSet presAssocID="{4465D0C4-A799-4C8A-B5DD-E0170542017C}" presName="rootText" presStyleLbl="node3" presStyleIdx="10" presStyleCnt="23">
        <dgm:presLayoutVars>
          <dgm:chPref val="3"/>
        </dgm:presLayoutVars>
      </dgm:prSet>
      <dgm:spPr/>
    </dgm:pt>
    <dgm:pt modelId="{F7008C45-3550-407A-864F-7CF9ED042052}" type="pres">
      <dgm:prSet presAssocID="{4465D0C4-A799-4C8A-B5DD-E0170542017C}" presName="rootConnector" presStyleLbl="node3" presStyleIdx="10" presStyleCnt="23"/>
      <dgm:spPr/>
    </dgm:pt>
    <dgm:pt modelId="{ABA0023D-5473-420F-BEBF-269E1737BD0C}" type="pres">
      <dgm:prSet presAssocID="{4465D0C4-A799-4C8A-B5DD-E0170542017C}" presName="hierChild4" presStyleCnt="0"/>
      <dgm:spPr/>
    </dgm:pt>
    <dgm:pt modelId="{50E10152-CFE3-48A7-A0C9-D17DB4858EA7}" type="pres">
      <dgm:prSet presAssocID="{4465D0C4-A799-4C8A-B5DD-E0170542017C}" presName="hierChild5" presStyleCnt="0"/>
      <dgm:spPr/>
    </dgm:pt>
    <dgm:pt modelId="{A7AC602F-379F-435B-900A-7BF1C39F7DEF}" type="pres">
      <dgm:prSet presAssocID="{D5441136-9830-4680-83F6-1C1EF01F8D8F}" presName="Name37" presStyleLbl="parChTrans1D3" presStyleIdx="11" presStyleCnt="23"/>
      <dgm:spPr/>
    </dgm:pt>
    <dgm:pt modelId="{8027140B-D4C4-403D-9F0F-5B53B0F3DBEA}" type="pres">
      <dgm:prSet presAssocID="{09BE4A77-F7DE-4492-B908-B7AAF7585A55}" presName="hierRoot2" presStyleCnt="0">
        <dgm:presLayoutVars>
          <dgm:hierBranch val="init"/>
        </dgm:presLayoutVars>
      </dgm:prSet>
      <dgm:spPr/>
    </dgm:pt>
    <dgm:pt modelId="{AD85514D-DA4E-4F4C-B1B3-5C694C47307B}" type="pres">
      <dgm:prSet presAssocID="{09BE4A77-F7DE-4492-B908-B7AAF7585A55}" presName="rootComposite" presStyleCnt="0"/>
      <dgm:spPr/>
    </dgm:pt>
    <dgm:pt modelId="{A0C30CCE-BB4B-4CE5-A4F2-992D209658EC}" type="pres">
      <dgm:prSet presAssocID="{09BE4A77-F7DE-4492-B908-B7AAF7585A55}" presName="rootText" presStyleLbl="node3" presStyleIdx="11" presStyleCnt="23">
        <dgm:presLayoutVars>
          <dgm:chPref val="3"/>
        </dgm:presLayoutVars>
      </dgm:prSet>
      <dgm:spPr/>
    </dgm:pt>
    <dgm:pt modelId="{200F36A0-F952-4482-967B-56C1C4E238C8}" type="pres">
      <dgm:prSet presAssocID="{09BE4A77-F7DE-4492-B908-B7AAF7585A55}" presName="rootConnector" presStyleLbl="node3" presStyleIdx="11" presStyleCnt="23"/>
      <dgm:spPr/>
    </dgm:pt>
    <dgm:pt modelId="{98165127-63DA-4150-8FD6-9F956CE6813C}" type="pres">
      <dgm:prSet presAssocID="{09BE4A77-F7DE-4492-B908-B7AAF7585A55}" presName="hierChild4" presStyleCnt="0"/>
      <dgm:spPr/>
    </dgm:pt>
    <dgm:pt modelId="{D9D105AA-86F3-4E2E-80C5-066BE623F36B}" type="pres">
      <dgm:prSet presAssocID="{09BE4A77-F7DE-4492-B908-B7AAF7585A55}" presName="hierChild5" presStyleCnt="0"/>
      <dgm:spPr/>
    </dgm:pt>
    <dgm:pt modelId="{5F8062DB-69A8-439C-AFA5-CE0104E8F6C9}" type="pres">
      <dgm:prSet presAssocID="{728BE507-C8B5-4982-859E-CD7631E1F6CD}" presName="hierChild5" presStyleCnt="0"/>
      <dgm:spPr/>
    </dgm:pt>
    <dgm:pt modelId="{763B7FB3-7432-44D5-85AC-9126283F00B7}" type="pres">
      <dgm:prSet presAssocID="{0C80308D-0246-4977-AB92-62B722BB0278}" presName="Name37" presStyleLbl="parChTrans1D2" presStyleIdx="2" presStyleCnt="5"/>
      <dgm:spPr/>
    </dgm:pt>
    <dgm:pt modelId="{87B508EE-A4D3-48E9-97C9-917AA981A8B2}" type="pres">
      <dgm:prSet presAssocID="{42902765-2F90-477B-A1AA-A222FD24375E}" presName="hierRoot2" presStyleCnt="0">
        <dgm:presLayoutVars>
          <dgm:hierBranch val="init"/>
        </dgm:presLayoutVars>
      </dgm:prSet>
      <dgm:spPr/>
    </dgm:pt>
    <dgm:pt modelId="{DEF526E2-A070-4819-AE0A-B74F720F5988}" type="pres">
      <dgm:prSet presAssocID="{42902765-2F90-477B-A1AA-A222FD24375E}" presName="rootComposite" presStyleCnt="0"/>
      <dgm:spPr/>
    </dgm:pt>
    <dgm:pt modelId="{D1D4E7D1-BA67-4878-9E5E-5F7C5E2FC44F}" type="pres">
      <dgm:prSet presAssocID="{42902765-2F90-477B-A1AA-A222FD24375E}" presName="rootText" presStyleLbl="node2" presStyleIdx="2" presStyleCnt="5">
        <dgm:presLayoutVars>
          <dgm:chPref val="3"/>
        </dgm:presLayoutVars>
      </dgm:prSet>
      <dgm:spPr/>
    </dgm:pt>
    <dgm:pt modelId="{3DEFBCDF-4FA9-4ECA-A488-15C41D384269}" type="pres">
      <dgm:prSet presAssocID="{42902765-2F90-477B-A1AA-A222FD24375E}" presName="rootConnector" presStyleLbl="node2" presStyleIdx="2" presStyleCnt="5"/>
      <dgm:spPr/>
    </dgm:pt>
    <dgm:pt modelId="{A10B7DB2-CFFC-44C2-8C87-130D6BBB8DB1}" type="pres">
      <dgm:prSet presAssocID="{42902765-2F90-477B-A1AA-A222FD24375E}" presName="hierChild4" presStyleCnt="0"/>
      <dgm:spPr/>
    </dgm:pt>
    <dgm:pt modelId="{C63E7308-3013-4289-9C0B-F2256A9ABDC5}" type="pres">
      <dgm:prSet presAssocID="{84B5FE1C-46F0-497C-A0B3-D2269AA2AB90}" presName="Name37" presStyleLbl="parChTrans1D3" presStyleIdx="12" presStyleCnt="23"/>
      <dgm:spPr/>
    </dgm:pt>
    <dgm:pt modelId="{255B59D1-CB3B-4BF0-A357-9AB5967B6676}" type="pres">
      <dgm:prSet presAssocID="{F1742B54-EFD7-4A0D-B959-4652C48429E9}" presName="hierRoot2" presStyleCnt="0">
        <dgm:presLayoutVars>
          <dgm:hierBranch val="init"/>
        </dgm:presLayoutVars>
      </dgm:prSet>
      <dgm:spPr/>
    </dgm:pt>
    <dgm:pt modelId="{D70CB68A-F9C1-42C2-BD29-A9075F4C4C3D}" type="pres">
      <dgm:prSet presAssocID="{F1742B54-EFD7-4A0D-B959-4652C48429E9}" presName="rootComposite" presStyleCnt="0"/>
      <dgm:spPr/>
    </dgm:pt>
    <dgm:pt modelId="{33E32246-078C-4A4C-9AED-2282B2CBE003}" type="pres">
      <dgm:prSet presAssocID="{F1742B54-EFD7-4A0D-B959-4652C48429E9}" presName="rootText" presStyleLbl="node3" presStyleIdx="12" presStyleCnt="23">
        <dgm:presLayoutVars>
          <dgm:chPref val="3"/>
        </dgm:presLayoutVars>
      </dgm:prSet>
      <dgm:spPr/>
    </dgm:pt>
    <dgm:pt modelId="{A4754587-2DDA-49F9-BEBF-E2AAAE569F5C}" type="pres">
      <dgm:prSet presAssocID="{F1742B54-EFD7-4A0D-B959-4652C48429E9}" presName="rootConnector" presStyleLbl="node3" presStyleIdx="12" presStyleCnt="23"/>
      <dgm:spPr/>
    </dgm:pt>
    <dgm:pt modelId="{6C94FDED-93FF-4F5E-A970-CEA9205B0F46}" type="pres">
      <dgm:prSet presAssocID="{F1742B54-EFD7-4A0D-B959-4652C48429E9}" presName="hierChild4" presStyleCnt="0"/>
      <dgm:spPr/>
    </dgm:pt>
    <dgm:pt modelId="{7504A2B7-9EA8-4F9F-9F68-504627AC64AE}" type="pres">
      <dgm:prSet presAssocID="{F1742B54-EFD7-4A0D-B959-4652C48429E9}" presName="hierChild5" presStyleCnt="0"/>
      <dgm:spPr/>
    </dgm:pt>
    <dgm:pt modelId="{E699D399-73DE-450F-84E3-87C4A8DE2C0E}" type="pres">
      <dgm:prSet presAssocID="{B2C3905A-8E91-4EB6-8104-27CBC8E5239C}" presName="Name37" presStyleLbl="parChTrans1D3" presStyleIdx="13" presStyleCnt="23"/>
      <dgm:spPr/>
    </dgm:pt>
    <dgm:pt modelId="{6EC7CF74-399A-4B49-9000-7A9720127BE3}" type="pres">
      <dgm:prSet presAssocID="{F2F53D7B-FBCB-4949-971C-0348177314D1}" presName="hierRoot2" presStyleCnt="0">
        <dgm:presLayoutVars>
          <dgm:hierBranch val="init"/>
        </dgm:presLayoutVars>
      </dgm:prSet>
      <dgm:spPr/>
    </dgm:pt>
    <dgm:pt modelId="{2917482E-4CA1-4C9A-A07C-663C06CCB52B}" type="pres">
      <dgm:prSet presAssocID="{F2F53D7B-FBCB-4949-971C-0348177314D1}" presName="rootComposite" presStyleCnt="0"/>
      <dgm:spPr/>
    </dgm:pt>
    <dgm:pt modelId="{555A276F-E15B-41FE-877D-421BFEF666E5}" type="pres">
      <dgm:prSet presAssocID="{F2F53D7B-FBCB-4949-971C-0348177314D1}" presName="rootText" presStyleLbl="node3" presStyleIdx="13" presStyleCnt="23">
        <dgm:presLayoutVars>
          <dgm:chPref val="3"/>
        </dgm:presLayoutVars>
      </dgm:prSet>
      <dgm:spPr/>
    </dgm:pt>
    <dgm:pt modelId="{6275E860-A572-49C0-8401-19A4296D18C6}" type="pres">
      <dgm:prSet presAssocID="{F2F53D7B-FBCB-4949-971C-0348177314D1}" presName="rootConnector" presStyleLbl="node3" presStyleIdx="13" presStyleCnt="23"/>
      <dgm:spPr/>
    </dgm:pt>
    <dgm:pt modelId="{242567D9-410D-47D3-84CB-460B40BAAE22}" type="pres">
      <dgm:prSet presAssocID="{F2F53D7B-FBCB-4949-971C-0348177314D1}" presName="hierChild4" presStyleCnt="0"/>
      <dgm:spPr/>
    </dgm:pt>
    <dgm:pt modelId="{B19D8612-FBAA-4C8E-BBD5-7E5383042C1A}" type="pres">
      <dgm:prSet presAssocID="{F2F53D7B-FBCB-4949-971C-0348177314D1}" presName="hierChild5" presStyleCnt="0"/>
      <dgm:spPr/>
    </dgm:pt>
    <dgm:pt modelId="{31E9D8B9-AC28-46C6-B7C9-9891F282D55A}" type="pres">
      <dgm:prSet presAssocID="{B64388FD-A6BC-460A-AAC5-A5A1F2FD14B8}" presName="Name37" presStyleLbl="parChTrans1D3" presStyleIdx="14" presStyleCnt="23"/>
      <dgm:spPr/>
    </dgm:pt>
    <dgm:pt modelId="{6A275832-2222-43B4-A342-11D49DB887AE}" type="pres">
      <dgm:prSet presAssocID="{500F974A-1D05-4196-821F-DEAC90857E86}" presName="hierRoot2" presStyleCnt="0">
        <dgm:presLayoutVars>
          <dgm:hierBranch val="init"/>
        </dgm:presLayoutVars>
      </dgm:prSet>
      <dgm:spPr/>
    </dgm:pt>
    <dgm:pt modelId="{DAAF628D-2436-4B2A-80CE-2995FB961F6A}" type="pres">
      <dgm:prSet presAssocID="{500F974A-1D05-4196-821F-DEAC90857E86}" presName="rootComposite" presStyleCnt="0"/>
      <dgm:spPr/>
    </dgm:pt>
    <dgm:pt modelId="{146EA009-6C97-4726-A999-2A51C33CA1CB}" type="pres">
      <dgm:prSet presAssocID="{500F974A-1D05-4196-821F-DEAC90857E86}" presName="rootText" presStyleLbl="node3" presStyleIdx="14" presStyleCnt="23">
        <dgm:presLayoutVars>
          <dgm:chPref val="3"/>
        </dgm:presLayoutVars>
      </dgm:prSet>
      <dgm:spPr/>
    </dgm:pt>
    <dgm:pt modelId="{FF24FDD3-A460-40CD-A2D1-F418A89F85A2}" type="pres">
      <dgm:prSet presAssocID="{500F974A-1D05-4196-821F-DEAC90857E86}" presName="rootConnector" presStyleLbl="node3" presStyleIdx="14" presStyleCnt="23"/>
      <dgm:spPr/>
    </dgm:pt>
    <dgm:pt modelId="{652E6736-4C74-419E-96F3-29B21364E423}" type="pres">
      <dgm:prSet presAssocID="{500F974A-1D05-4196-821F-DEAC90857E86}" presName="hierChild4" presStyleCnt="0"/>
      <dgm:spPr/>
    </dgm:pt>
    <dgm:pt modelId="{921C9F5C-4FB8-4933-B462-C3FAF609B7B8}" type="pres">
      <dgm:prSet presAssocID="{500F974A-1D05-4196-821F-DEAC90857E86}" presName="hierChild5" presStyleCnt="0"/>
      <dgm:spPr/>
    </dgm:pt>
    <dgm:pt modelId="{7408B9DC-625F-47FA-97ED-CBC7F5A0BC4B}" type="pres">
      <dgm:prSet presAssocID="{58B7C932-A575-4C0F-823B-94E8C5BC6826}" presName="Name37" presStyleLbl="parChTrans1D3" presStyleIdx="15" presStyleCnt="23"/>
      <dgm:spPr/>
    </dgm:pt>
    <dgm:pt modelId="{85576A9A-E8E2-4FF9-ABFE-0CED19AA5196}" type="pres">
      <dgm:prSet presAssocID="{C42179A5-8ECE-45EB-9902-E9F3A6A9E20D}" presName="hierRoot2" presStyleCnt="0">
        <dgm:presLayoutVars>
          <dgm:hierBranch val="init"/>
        </dgm:presLayoutVars>
      </dgm:prSet>
      <dgm:spPr/>
    </dgm:pt>
    <dgm:pt modelId="{D3A9ACC4-CB2C-4BA6-9F73-B9031B603EBA}" type="pres">
      <dgm:prSet presAssocID="{C42179A5-8ECE-45EB-9902-E9F3A6A9E20D}" presName="rootComposite" presStyleCnt="0"/>
      <dgm:spPr/>
    </dgm:pt>
    <dgm:pt modelId="{8DD9F20B-27CD-498E-853C-B02801B0BAF1}" type="pres">
      <dgm:prSet presAssocID="{C42179A5-8ECE-45EB-9902-E9F3A6A9E20D}" presName="rootText" presStyleLbl="node3" presStyleIdx="15" presStyleCnt="23">
        <dgm:presLayoutVars>
          <dgm:chPref val="3"/>
        </dgm:presLayoutVars>
      </dgm:prSet>
      <dgm:spPr/>
    </dgm:pt>
    <dgm:pt modelId="{1F4E9C1F-2EB5-493A-A55B-7E4210555AA4}" type="pres">
      <dgm:prSet presAssocID="{C42179A5-8ECE-45EB-9902-E9F3A6A9E20D}" presName="rootConnector" presStyleLbl="node3" presStyleIdx="15" presStyleCnt="23"/>
      <dgm:spPr/>
    </dgm:pt>
    <dgm:pt modelId="{2E16A300-285D-4942-90E3-E2412F12840A}" type="pres">
      <dgm:prSet presAssocID="{C42179A5-8ECE-45EB-9902-E9F3A6A9E20D}" presName="hierChild4" presStyleCnt="0"/>
      <dgm:spPr/>
    </dgm:pt>
    <dgm:pt modelId="{9992F317-9E57-40E2-A16C-DC62A562B8A0}" type="pres">
      <dgm:prSet presAssocID="{C42179A5-8ECE-45EB-9902-E9F3A6A9E20D}" presName="hierChild5" presStyleCnt="0"/>
      <dgm:spPr/>
    </dgm:pt>
    <dgm:pt modelId="{FF12C462-E2E4-458E-8025-909DB29E85EF}" type="pres">
      <dgm:prSet presAssocID="{98997222-0AF6-49C2-BBD8-258D25D2BC8D}" presName="Name37" presStyleLbl="parChTrans1D3" presStyleIdx="16" presStyleCnt="23"/>
      <dgm:spPr/>
    </dgm:pt>
    <dgm:pt modelId="{A8F4ACD4-EABD-42FF-B3A3-8896B14D778D}" type="pres">
      <dgm:prSet presAssocID="{FE5B8106-D6F7-4009-AEEB-12C0E8DE4976}" presName="hierRoot2" presStyleCnt="0">
        <dgm:presLayoutVars>
          <dgm:hierBranch val="init"/>
        </dgm:presLayoutVars>
      </dgm:prSet>
      <dgm:spPr/>
    </dgm:pt>
    <dgm:pt modelId="{306809AD-BDF2-4515-871C-B7B3471D2245}" type="pres">
      <dgm:prSet presAssocID="{FE5B8106-D6F7-4009-AEEB-12C0E8DE4976}" presName="rootComposite" presStyleCnt="0"/>
      <dgm:spPr/>
    </dgm:pt>
    <dgm:pt modelId="{0CEFB17E-063A-425C-9580-9B8862098B47}" type="pres">
      <dgm:prSet presAssocID="{FE5B8106-D6F7-4009-AEEB-12C0E8DE4976}" presName="rootText" presStyleLbl="node3" presStyleIdx="16" presStyleCnt="23">
        <dgm:presLayoutVars>
          <dgm:chPref val="3"/>
        </dgm:presLayoutVars>
      </dgm:prSet>
      <dgm:spPr/>
    </dgm:pt>
    <dgm:pt modelId="{69D25DA5-3B73-4CDF-AA27-AEB2145EE4EB}" type="pres">
      <dgm:prSet presAssocID="{FE5B8106-D6F7-4009-AEEB-12C0E8DE4976}" presName="rootConnector" presStyleLbl="node3" presStyleIdx="16" presStyleCnt="23"/>
      <dgm:spPr/>
    </dgm:pt>
    <dgm:pt modelId="{D7473727-BF69-4FBD-AD48-74B197A78C3F}" type="pres">
      <dgm:prSet presAssocID="{FE5B8106-D6F7-4009-AEEB-12C0E8DE4976}" presName="hierChild4" presStyleCnt="0"/>
      <dgm:spPr/>
    </dgm:pt>
    <dgm:pt modelId="{F9D9FAB4-3592-499D-BBFA-926E87F6C97F}" type="pres">
      <dgm:prSet presAssocID="{FE5B8106-D6F7-4009-AEEB-12C0E8DE4976}" presName="hierChild5" presStyleCnt="0"/>
      <dgm:spPr/>
    </dgm:pt>
    <dgm:pt modelId="{D685EDDD-7BD4-4384-9448-C3D48A4951F7}" type="pres">
      <dgm:prSet presAssocID="{42902765-2F90-477B-A1AA-A222FD24375E}" presName="hierChild5" presStyleCnt="0"/>
      <dgm:spPr/>
    </dgm:pt>
    <dgm:pt modelId="{E6551030-08FB-4F63-9855-517A23136B7F}" type="pres">
      <dgm:prSet presAssocID="{380CF2DB-DB6A-41C8-870C-EEB850EDF459}" presName="Name37" presStyleLbl="parChTrans1D2" presStyleIdx="3" presStyleCnt="5"/>
      <dgm:spPr/>
    </dgm:pt>
    <dgm:pt modelId="{DAC5BACA-5257-4C5F-A217-213AC87492FD}" type="pres">
      <dgm:prSet presAssocID="{405987C4-1090-4C62-B26E-C47DBADBF04C}" presName="hierRoot2" presStyleCnt="0">
        <dgm:presLayoutVars>
          <dgm:hierBranch val="init"/>
        </dgm:presLayoutVars>
      </dgm:prSet>
      <dgm:spPr/>
    </dgm:pt>
    <dgm:pt modelId="{76511E1A-62D4-4961-B2AE-4F27DDB33652}" type="pres">
      <dgm:prSet presAssocID="{405987C4-1090-4C62-B26E-C47DBADBF04C}" presName="rootComposite" presStyleCnt="0"/>
      <dgm:spPr/>
    </dgm:pt>
    <dgm:pt modelId="{21394F5D-F7BF-4CB6-A9EB-9C38554E74B6}" type="pres">
      <dgm:prSet presAssocID="{405987C4-1090-4C62-B26E-C47DBADBF04C}" presName="rootText" presStyleLbl="node2" presStyleIdx="3" presStyleCnt="5">
        <dgm:presLayoutVars>
          <dgm:chPref val="3"/>
        </dgm:presLayoutVars>
      </dgm:prSet>
      <dgm:spPr/>
    </dgm:pt>
    <dgm:pt modelId="{1F61656D-1ABB-4EB1-8D2F-83D67784352B}" type="pres">
      <dgm:prSet presAssocID="{405987C4-1090-4C62-B26E-C47DBADBF04C}" presName="rootConnector" presStyleLbl="node2" presStyleIdx="3" presStyleCnt="5"/>
      <dgm:spPr/>
    </dgm:pt>
    <dgm:pt modelId="{284BCC74-F865-446C-B7B7-C1DFB390E16A}" type="pres">
      <dgm:prSet presAssocID="{405987C4-1090-4C62-B26E-C47DBADBF04C}" presName="hierChild4" presStyleCnt="0"/>
      <dgm:spPr/>
    </dgm:pt>
    <dgm:pt modelId="{CFDB2315-083D-451E-9B6B-62A83136BFD9}" type="pres">
      <dgm:prSet presAssocID="{A8E5756F-E51B-475C-BCCD-AA4F42370D43}" presName="Name37" presStyleLbl="parChTrans1D3" presStyleIdx="17" presStyleCnt="23"/>
      <dgm:spPr/>
    </dgm:pt>
    <dgm:pt modelId="{5D8AC36F-F464-4F14-9112-C74A68246008}" type="pres">
      <dgm:prSet presAssocID="{C7536FFF-CAAB-48F6-9046-275D0D47240C}" presName="hierRoot2" presStyleCnt="0">
        <dgm:presLayoutVars>
          <dgm:hierBranch val="init"/>
        </dgm:presLayoutVars>
      </dgm:prSet>
      <dgm:spPr/>
    </dgm:pt>
    <dgm:pt modelId="{9DE90391-A698-4EC4-A31C-6D3B614DA423}" type="pres">
      <dgm:prSet presAssocID="{C7536FFF-CAAB-48F6-9046-275D0D47240C}" presName="rootComposite" presStyleCnt="0"/>
      <dgm:spPr/>
    </dgm:pt>
    <dgm:pt modelId="{2CB38E47-D580-4ED2-A1E7-895103AAE19D}" type="pres">
      <dgm:prSet presAssocID="{C7536FFF-CAAB-48F6-9046-275D0D47240C}" presName="rootText" presStyleLbl="node3" presStyleIdx="17" presStyleCnt="23">
        <dgm:presLayoutVars>
          <dgm:chPref val="3"/>
        </dgm:presLayoutVars>
      </dgm:prSet>
      <dgm:spPr/>
    </dgm:pt>
    <dgm:pt modelId="{190BA802-5146-4CCC-A98F-FA124BADD066}" type="pres">
      <dgm:prSet presAssocID="{C7536FFF-CAAB-48F6-9046-275D0D47240C}" presName="rootConnector" presStyleLbl="node3" presStyleIdx="17" presStyleCnt="23"/>
      <dgm:spPr/>
    </dgm:pt>
    <dgm:pt modelId="{D43667AA-E255-482E-83C2-C5CD0E5D0F9C}" type="pres">
      <dgm:prSet presAssocID="{C7536FFF-CAAB-48F6-9046-275D0D47240C}" presName="hierChild4" presStyleCnt="0"/>
      <dgm:spPr/>
    </dgm:pt>
    <dgm:pt modelId="{9871AA36-C3DB-4C97-95FE-2DD8777C3FC6}" type="pres">
      <dgm:prSet presAssocID="{C7536FFF-CAAB-48F6-9046-275D0D47240C}" presName="hierChild5" presStyleCnt="0"/>
      <dgm:spPr/>
    </dgm:pt>
    <dgm:pt modelId="{8DA1470D-E392-410C-988C-468268934141}" type="pres">
      <dgm:prSet presAssocID="{C062E1BC-54BB-4EFF-A292-5A8372DD37E8}" presName="Name37" presStyleLbl="parChTrans1D3" presStyleIdx="18" presStyleCnt="23"/>
      <dgm:spPr/>
    </dgm:pt>
    <dgm:pt modelId="{13A20EF8-637F-49AC-8A8A-7D4870D5B81A}" type="pres">
      <dgm:prSet presAssocID="{CDAA13C1-E9A2-4B19-AA7F-7CC98368039D}" presName="hierRoot2" presStyleCnt="0">
        <dgm:presLayoutVars>
          <dgm:hierBranch val="init"/>
        </dgm:presLayoutVars>
      </dgm:prSet>
      <dgm:spPr/>
    </dgm:pt>
    <dgm:pt modelId="{6E589228-B7F1-4F19-A75F-5EC174E7DB89}" type="pres">
      <dgm:prSet presAssocID="{CDAA13C1-E9A2-4B19-AA7F-7CC98368039D}" presName="rootComposite" presStyleCnt="0"/>
      <dgm:spPr/>
    </dgm:pt>
    <dgm:pt modelId="{FA3B0D76-F8EF-48FD-800C-575BF81CA35F}" type="pres">
      <dgm:prSet presAssocID="{CDAA13C1-E9A2-4B19-AA7F-7CC98368039D}" presName="rootText" presStyleLbl="node3" presStyleIdx="18" presStyleCnt="23">
        <dgm:presLayoutVars>
          <dgm:chPref val="3"/>
        </dgm:presLayoutVars>
      </dgm:prSet>
      <dgm:spPr/>
    </dgm:pt>
    <dgm:pt modelId="{22623B70-8FCB-4C4E-AD03-835921D88513}" type="pres">
      <dgm:prSet presAssocID="{CDAA13C1-E9A2-4B19-AA7F-7CC98368039D}" presName="rootConnector" presStyleLbl="node3" presStyleIdx="18" presStyleCnt="23"/>
      <dgm:spPr/>
    </dgm:pt>
    <dgm:pt modelId="{09F47641-D5C1-433B-B940-5292E9AC6D1E}" type="pres">
      <dgm:prSet presAssocID="{CDAA13C1-E9A2-4B19-AA7F-7CC98368039D}" presName="hierChild4" presStyleCnt="0"/>
      <dgm:spPr/>
    </dgm:pt>
    <dgm:pt modelId="{5E49081A-0C34-4D9B-A534-78011D31E5A0}" type="pres">
      <dgm:prSet presAssocID="{CDAA13C1-E9A2-4B19-AA7F-7CC98368039D}" presName="hierChild5" presStyleCnt="0"/>
      <dgm:spPr/>
    </dgm:pt>
    <dgm:pt modelId="{BF81E74D-4BF0-4634-B0C7-B6FC9D2003A9}" type="pres">
      <dgm:prSet presAssocID="{6E455693-5AB8-4D6B-BE4D-FDBD3E5307F9}" presName="Name37" presStyleLbl="parChTrans1D3" presStyleIdx="19" presStyleCnt="23"/>
      <dgm:spPr/>
    </dgm:pt>
    <dgm:pt modelId="{E8C4A56B-D128-40D1-B164-B270F1FE4FBD}" type="pres">
      <dgm:prSet presAssocID="{BEC4590B-EA4B-4A65-8FAD-EBAE5B2CF553}" presName="hierRoot2" presStyleCnt="0">
        <dgm:presLayoutVars>
          <dgm:hierBranch val="init"/>
        </dgm:presLayoutVars>
      </dgm:prSet>
      <dgm:spPr/>
    </dgm:pt>
    <dgm:pt modelId="{1B7C2F4D-8F77-4572-9333-42460E1ED47B}" type="pres">
      <dgm:prSet presAssocID="{BEC4590B-EA4B-4A65-8FAD-EBAE5B2CF553}" presName="rootComposite" presStyleCnt="0"/>
      <dgm:spPr/>
    </dgm:pt>
    <dgm:pt modelId="{1A5E1074-213D-4A4E-8ED8-404B3A34C9BC}" type="pres">
      <dgm:prSet presAssocID="{BEC4590B-EA4B-4A65-8FAD-EBAE5B2CF553}" presName="rootText" presStyleLbl="node3" presStyleIdx="19" presStyleCnt="23">
        <dgm:presLayoutVars>
          <dgm:chPref val="3"/>
        </dgm:presLayoutVars>
      </dgm:prSet>
      <dgm:spPr/>
    </dgm:pt>
    <dgm:pt modelId="{C08CF97C-79F3-4637-8AC9-017BC82C8049}" type="pres">
      <dgm:prSet presAssocID="{BEC4590B-EA4B-4A65-8FAD-EBAE5B2CF553}" presName="rootConnector" presStyleLbl="node3" presStyleIdx="19" presStyleCnt="23"/>
      <dgm:spPr/>
    </dgm:pt>
    <dgm:pt modelId="{B6B2C572-AAEC-40CC-B006-0BD1FBABEEA4}" type="pres">
      <dgm:prSet presAssocID="{BEC4590B-EA4B-4A65-8FAD-EBAE5B2CF553}" presName="hierChild4" presStyleCnt="0"/>
      <dgm:spPr/>
    </dgm:pt>
    <dgm:pt modelId="{41FA755C-8401-4E67-B6D1-F2A240739F43}" type="pres">
      <dgm:prSet presAssocID="{BEC4590B-EA4B-4A65-8FAD-EBAE5B2CF553}" presName="hierChild5" presStyleCnt="0"/>
      <dgm:spPr/>
    </dgm:pt>
    <dgm:pt modelId="{5C03298F-8162-4D12-859E-0EB7884C65D9}" type="pres">
      <dgm:prSet presAssocID="{405987C4-1090-4C62-B26E-C47DBADBF04C}" presName="hierChild5" presStyleCnt="0"/>
      <dgm:spPr/>
    </dgm:pt>
    <dgm:pt modelId="{C8A3E3D1-9522-43D1-AFC0-1BA211782EFC}" type="pres">
      <dgm:prSet presAssocID="{90774505-C711-4F7C-B5BC-3B27FF626E87}" presName="Name37" presStyleLbl="parChTrans1D2" presStyleIdx="4" presStyleCnt="5"/>
      <dgm:spPr/>
    </dgm:pt>
    <dgm:pt modelId="{DF1FEED0-A59E-4A0F-A510-A1F5F3FB5350}" type="pres">
      <dgm:prSet presAssocID="{91658E3C-02B7-453F-BBFF-97C7E55B58D6}" presName="hierRoot2" presStyleCnt="0">
        <dgm:presLayoutVars>
          <dgm:hierBranch val="init"/>
        </dgm:presLayoutVars>
      </dgm:prSet>
      <dgm:spPr/>
    </dgm:pt>
    <dgm:pt modelId="{918AA88C-8C4A-4187-89E2-B80873C9CF77}" type="pres">
      <dgm:prSet presAssocID="{91658E3C-02B7-453F-BBFF-97C7E55B58D6}" presName="rootComposite" presStyleCnt="0"/>
      <dgm:spPr/>
    </dgm:pt>
    <dgm:pt modelId="{7C6DBDFD-5841-4953-804F-E2E9095EFF2C}" type="pres">
      <dgm:prSet presAssocID="{91658E3C-02B7-453F-BBFF-97C7E55B58D6}" presName="rootText" presStyleLbl="node2" presStyleIdx="4" presStyleCnt="5">
        <dgm:presLayoutVars>
          <dgm:chPref val="3"/>
        </dgm:presLayoutVars>
      </dgm:prSet>
      <dgm:spPr/>
    </dgm:pt>
    <dgm:pt modelId="{D6AB6CE0-2DEF-47D3-A366-E00E81BA2030}" type="pres">
      <dgm:prSet presAssocID="{91658E3C-02B7-453F-BBFF-97C7E55B58D6}" presName="rootConnector" presStyleLbl="node2" presStyleIdx="4" presStyleCnt="5"/>
      <dgm:spPr/>
    </dgm:pt>
    <dgm:pt modelId="{1D9601C6-1721-4619-B4AA-A243111F9483}" type="pres">
      <dgm:prSet presAssocID="{91658E3C-02B7-453F-BBFF-97C7E55B58D6}" presName="hierChild4" presStyleCnt="0"/>
      <dgm:spPr/>
    </dgm:pt>
    <dgm:pt modelId="{AF4D5588-2E36-4409-962A-E30A925D573D}" type="pres">
      <dgm:prSet presAssocID="{A757160F-9D89-4A59-914E-388EE5FF8DC1}" presName="Name37" presStyleLbl="parChTrans1D3" presStyleIdx="20" presStyleCnt="23"/>
      <dgm:spPr/>
    </dgm:pt>
    <dgm:pt modelId="{A0CE4F74-9F51-4874-B48C-1EB57D8F3DA5}" type="pres">
      <dgm:prSet presAssocID="{97E6D522-CDB1-4444-840B-391FF91BF10A}" presName="hierRoot2" presStyleCnt="0">
        <dgm:presLayoutVars>
          <dgm:hierBranch val="init"/>
        </dgm:presLayoutVars>
      </dgm:prSet>
      <dgm:spPr/>
    </dgm:pt>
    <dgm:pt modelId="{C7BB555B-4FA5-486D-9C33-626857ED15A4}" type="pres">
      <dgm:prSet presAssocID="{97E6D522-CDB1-4444-840B-391FF91BF10A}" presName="rootComposite" presStyleCnt="0"/>
      <dgm:spPr/>
    </dgm:pt>
    <dgm:pt modelId="{DDF8EDD1-B040-447F-B129-53281AA74B7A}" type="pres">
      <dgm:prSet presAssocID="{97E6D522-CDB1-4444-840B-391FF91BF10A}" presName="rootText" presStyleLbl="node3" presStyleIdx="20" presStyleCnt="23">
        <dgm:presLayoutVars>
          <dgm:chPref val="3"/>
        </dgm:presLayoutVars>
      </dgm:prSet>
      <dgm:spPr/>
    </dgm:pt>
    <dgm:pt modelId="{F23C2B81-0E83-47AE-8FB6-D1CF2607FE12}" type="pres">
      <dgm:prSet presAssocID="{97E6D522-CDB1-4444-840B-391FF91BF10A}" presName="rootConnector" presStyleLbl="node3" presStyleIdx="20" presStyleCnt="23"/>
      <dgm:spPr/>
    </dgm:pt>
    <dgm:pt modelId="{E8D55A8A-A316-4609-B67A-D384D57C28CC}" type="pres">
      <dgm:prSet presAssocID="{97E6D522-CDB1-4444-840B-391FF91BF10A}" presName="hierChild4" presStyleCnt="0"/>
      <dgm:spPr/>
    </dgm:pt>
    <dgm:pt modelId="{860465AB-6344-43E5-A97E-69C419A520DD}" type="pres">
      <dgm:prSet presAssocID="{97E6D522-CDB1-4444-840B-391FF91BF10A}" presName="hierChild5" presStyleCnt="0"/>
      <dgm:spPr/>
    </dgm:pt>
    <dgm:pt modelId="{EB3112C0-9E88-4F95-B4C8-2376542340D6}" type="pres">
      <dgm:prSet presAssocID="{A19DA853-5504-4682-838A-E26301D71A8A}" presName="Name37" presStyleLbl="parChTrans1D3" presStyleIdx="21" presStyleCnt="23"/>
      <dgm:spPr/>
    </dgm:pt>
    <dgm:pt modelId="{61AFF2F4-3769-48D2-9DC9-1DFC05895FE3}" type="pres">
      <dgm:prSet presAssocID="{058EF1F1-DDFC-4BEC-841A-5D40E90D98CA}" presName="hierRoot2" presStyleCnt="0">
        <dgm:presLayoutVars>
          <dgm:hierBranch val="init"/>
        </dgm:presLayoutVars>
      </dgm:prSet>
      <dgm:spPr/>
    </dgm:pt>
    <dgm:pt modelId="{5D55AA6C-845C-44C4-9A1F-EE901810E9E5}" type="pres">
      <dgm:prSet presAssocID="{058EF1F1-DDFC-4BEC-841A-5D40E90D98CA}" presName="rootComposite" presStyleCnt="0"/>
      <dgm:spPr/>
    </dgm:pt>
    <dgm:pt modelId="{7E182820-CC5D-45CC-B6C0-9F9E02C6792C}" type="pres">
      <dgm:prSet presAssocID="{058EF1F1-DDFC-4BEC-841A-5D40E90D98CA}" presName="rootText" presStyleLbl="node3" presStyleIdx="21" presStyleCnt="23">
        <dgm:presLayoutVars>
          <dgm:chPref val="3"/>
        </dgm:presLayoutVars>
      </dgm:prSet>
      <dgm:spPr/>
    </dgm:pt>
    <dgm:pt modelId="{51DF2D42-136E-4E72-88A7-8625810F3EE5}" type="pres">
      <dgm:prSet presAssocID="{058EF1F1-DDFC-4BEC-841A-5D40E90D98CA}" presName="rootConnector" presStyleLbl="node3" presStyleIdx="21" presStyleCnt="23"/>
      <dgm:spPr/>
    </dgm:pt>
    <dgm:pt modelId="{3DE8B0F9-F353-4B5D-91D4-381F1C591960}" type="pres">
      <dgm:prSet presAssocID="{058EF1F1-DDFC-4BEC-841A-5D40E90D98CA}" presName="hierChild4" presStyleCnt="0"/>
      <dgm:spPr/>
    </dgm:pt>
    <dgm:pt modelId="{751FFF66-7426-4A74-9625-6023DC9A8EBD}" type="pres">
      <dgm:prSet presAssocID="{058EF1F1-DDFC-4BEC-841A-5D40E90D98CA}" presName="hierChild5" presStyleCnt="0"/>
      <dgm:spPr/>
    </dgm:pt>
    <dgm:pt modelId="{E098B04A-4722-488B-819B-01CFA692163C}" type="pres">
      <dgm:prSet presAssocID="{359157FF-D667-4C28-A243-ABD177A9F78A}" presName="Name37" presStyleLbl="parChTrans1D3" presStyleIdx="22" presStyleCnt="23"/>
      <dgm:spPr/>
    </dgm:pt>
    <dgm:pt modelId="{9F82EF31-2593-4BE0-8AF8-3991B3123812}" type="pres">
      <dgm:prSet presAssocID="{A956F000-1CA6-4DA0-BFBE-5B32EF54BDFC}" presName="hierRoot2" presStyleCnt="0">
        <dgm:presLayoutVars>
          <dgm:hierBranch val="init"/>
        </dgm:presLayoutVars>
      </dgm:prSet>
      <dgm:spPr/>
    </dgm:pt>
    <dgm:pt modelId="{F80DE37C-AD45-4476-B005-47C22361F022}" type="pres">
      <dgm:prSet presAssocID="{A956F000-1CA6-4DA0-BFBE-5B32EF54BDFC}" presName="rootComposite" presStyleCnt="0"/>
      <dgm:spPr/>
    </dgm:pt>
    <dgm:pt modelId="{4448003F-804A-49C1-929C-4CD2C9C8F6AD}" type="pres">
      <dgm:prSet presAssocID="{A956F000-1CA6-4DA0-BFBE-5B32EF54BDFC}" presName="rootText" presStyleLbl="node3" presStyleIdx="22" presStyleCnt="23">
        <dgm:presLayoutVars>
          <dgm:chPref val="3"/>
        </dgm:presLayoutVars>
      </dgm:prSet>
      <dgm:spPr/>
    </dgm:pt>
    <dgm:pt modelId="{52F24A71-392A-4E0F-A311-C9660D48FBE1}" type="pres">
      <dgm:prSet presAssocID="{A956F000-1CA6-4DA0-BFBE-5B32EF54BDFC}" presName="rootConnector" presStyleLbl="node3" presStyleIdx="22" presStyleCnt="23"/>
      <dgm:spPr/>
    </dgm:pt>
    <dgm:pt modelId="{0E1A2F48-BF3C-4B0D-A816-62E8F343A7DC}" type="pres">
      <dgm:prSet presAssocID="{A956F000-1CA6-4DA0-BFBE-5B32EF54BDFC}" presName="hierChild4" presStyleCnt="0"/>
      <dgm:spPr/>
    </dgm:pt>
    <dgm:pt modelId="{CB8F9656-75BD-4549-A175-EEE785FFB860}" type="pres">
      <dgm:prSet presAssocID="{A956F000-1CA6-4DA0-BFBE-5B32EF54BDFC}" presName="hierChild5" presStyleCnt="0"/>
      <dgm:spPr/>
    </dgm:pt>
    <dgm:pt modelId="{574E4689-723A-4E99-8197-4DCBEE4C2924}" type="pres">
      <dgm:prSet presAssocID="{91658E3C-02B7-453F-BBFF-97C7E55B58D6}" presName="hierChild5" presStyleCnt="0"/>
      <dgm:spPr/>
    </dgm:pt>
    <dgm:pt modelId="{03AE7FBC-3A7D-4C8F-8191-AF967249D3D7}" type="pres">
      <dgm:prSet presAssocID="{3AFC3F18-166D-4244-8D35-7D3B35FCD01D}" presName="hierChild3" presStyleCnt="0"/>
      <dgm:spPr/>
    </dgm:pt>
  </dgm:ptLst>
  <dgm:cxnLst>
    <dgm:cxn modelId="{48ECCC01-A4FE-4263-8AD8-5CD5AFC5272F}" type="presOf" srcId="{B64388FD-A6BC-460A-AAC5-A5A1F2FD14B8}" destId="{31E9D8B9-AC28-46C6-B7C9-9891F282D55A}" srcOrd="0" destOrd="0" presId="urn:microsoft.com/office/officeart/2005/8/layout/orgChart1"/>
    <dgm:cxn modelId="{A2269504-53EC-42A0-ACD5-4C5E2F5ABBFF}" type="presOf" srcId="{98997222-0AF6-49C2-BBD8-258D25D2BC8D}" destId="{FF12C462-E2E4-458E-8025-909DB29E85EF}" srcOrd="0" destOrd="0" presId="urn:microsoft.com/office/officeart/2005/8/layout/orgChart1"/>
    <dgm:cxn modelId="{0CD45206-29B3-4753-B803-E2BACB5043FB}" type="presOf" srcId="{4465D0C4-A799-4C8A-B5DD-E0170542017C}" destId="{296B3BE1-0C5D-4933-8DA3-3F081F08FA9C}" srcOrd="0" destOrd="0" presId="urn:microsoft.com/office/officeart/2005/8/layout/orgChart1"/>
    <dgm:cxn modelId="{C2112D07-E2E1-4E3A-BEE0-1C6AF22C5A20}" type="presOf" srcId="{9E11C62A-2B04-4ECA-9EC3-E40B1C0FB84C}" destId="{16FAC8EE-4D12-4052-81CC-8A344D2A3DA5}" srcOrd="0" destOrd="0" presId="urn:microsoft.com/office/officeart/2005/8/layout/orgChart1"/>
    <dgm:cxn modelId="{7995B408-3E91-4E5A-BC4D-763703AB9C1B}" srcId="{728BE507-C8B5-4982-859E-CD7631E1F6CD}" destId="{09BE4A77-F7DE-4492-B908-B7AAF7585A55}" srcOrd="5" destOrd="0" parTransId="{D5441136-9830-4680-83F6-1C1EF01F8D8F}" sibTransId="{4EF8F813-F856-420B-8D2F-B2D67D61D890}"/>
    <dgm:cxn modelId="{2037BB08-4168-4296-B2F2-E5B45718DE9A}" srcId="{91658E3C-02B7-453F-BBFF-97C7E55B58D6}" destId="{A956F000-1CA6-4DA0-BFBE-5B32EF54BDFC}" srcOrd="2" destOrd="0" parTransId="{359157FF-D667-4C28-A243-ABD177A9F78A}" sibTransId="{1927DEE8-DFA4-41AE-827C-DAECFA65E687}"/>
    <dgm:cxn modelId="{C26E300A-C0F6-492B-8730-5846FD66B109}" srcId="{42902765-2F90-477B-A1AA-A222FD24375E}" destId="{FE5B8106-D6F7-4009-AEEB-12C0E8DE4976}" srcOrd="4" destOrd="0" parTransId="{98997222-0AF6-49C2-BBD8-258D25D2BC8D}" sibTransId="{CFB41DE9-2E8B-4947-ADB6-924723AC71DF}"/>
    <dgm:cxn modelId="{E565CF0A-3DEE-4FDF-A1C2-EB7C8436BB99}" type="presOf" srcId="{C7536FFF-CAAB-48F6-9046-275D0D47240C}" destId="{2CB38E47-D580-4ED2-A1E7-895103AAE19D}" srcOrd="0" destOrd="0" presId="urn:microsoft.com/office/officeart/2005/8/layout/orgChart1"/>
    <dgm:cxn modelId="{36112E0B-99FB-4598-9D7D-0E741C0C2176}" type="presOf" srcId="{E0B3FE8E-CB27-4480-9F2B-BA69BD89B176}" destId="{DDA97C44-6BB6-4AE9-8E13-6850370ED346}" srcOrd="0" destOrd="0" presId="urn:microsoft.com/office/officeart/2005/8/layout/orgChart1"/>
    <dgm:cxn modelId="{73BAED11-7787-4E85-9454-BCBDD884F58D}" type="presOf" srcId="{1490A30C-4F33-43A7-8E06-101F13E53330}" destId="{ED141235-9A98-44CD-BB50-8A7722D38736}" srcOrd="0" destOrd="0" presId="urn:microsoft.com/office/officeart/2005/8/layout/orgChart1"/>
    <dgm:cxn modelId="{85BEA114-6A7E-4EBA-8E3D-4BA1EF279F78}" type="presOf" srcId="{F9421C0B-F5BF-42F4-A8FB-5D339B2A1B73}" destId="{822AB392-F305-4EA9-855A-925A251A931B}" srcOrd="0" destOrd="0" presId="urn:microsoft.com/office/officeart/2005/8/layout/orgChart1"/>
    <dgm:cxn modelId="{69249816-1F32-44C1-8016-3DAFE91A29BE}" type="presOf" srcId="{23EEC00C-0745-499A-B17A-70A6841ADE63}" destId="{0A5DFD84-B6CA-4BE1-B596-4F22FE2415E9}" srcOrd="1" destOrd="0" presId="urn:microsoft.com/office/officeart/2005/8/layout/orgChart1"/>
    <dgm:cxn modelId="{C01D7D1A-74CD-4670-8262-6772BA794BEC}" type="presOf" srcId="{09BE4A77-F7DE-4492-B908-B7AAF7585A55}" destId="{A0C30CCE-BB4B-4CE5-A4F2-992D209658EC}" srcOrd="0" destOrd="0" presId="urn:microsoft.com/office/officeart/2005/8/layout/orgChart1"/>
    <dgm:cxn modelId="{45F4C41A-4760-4A6A-B594-0238D2431445}" type="presOf" srcId="{09BE4A77-F7DE-4492-B908-B7AAF7585A55}" destId="{200F36A0-F952-4482-967B-56C1C4E238C8}" srcOrd="1" destOrd="0" presId="urn:microsoft.com/office/officeart/2005/8/layout/orgChart1"/>
    <dgm:cxn modelId="{415DB51B-76A9-40C0-994F-5624A6D1BDA6}" type="presOf" srcId="{A757160F-9D89-4A59-914E-388EE5FF8DC1}" destId="{AF4D5588-2E36-4409-962A-E30A925D573D}" srcOrd="0" destOrd="0" presId="urn:microsoft.com/office/officeart/2005/8/layout/orgChart1"/>
    <dgm:cxn modelId="{9BB7AD1C-9845-4239-A03D-EF24FB1E58CE}" type="presOf" srcId="{CDAA13C1-E9A2-4B19-AA7F-7CC98368039D}" destId="{FA3B0D76-F8EF-48FD-800C-575BF81CA35F}" srcOrd="0" destOrd="0" presId="urn:microsoft.com/office/officeart/2005/8/layout/orgChart1"/>
    <dgm:cxn modelId="{953ED41C-4CC8-4948-A6E1-E95BD58677A5}" srcId="{42902765-2F90-477B-A1AA-A222FD24375E}" destId="{F1742B54-EFD7-4A0D-B959-4652C48429E9}" srcOrd="0" destOrd="0" parTransId="{84B5FE1C-46F0-497C-A0B3-D2269AA2AB90}" sibTransId="{3EAA1FB9-DDCF-434A-A166-50D7DD04C7C8}"/>
    <dgm:cxn modelId="{3E8AE21D-CD68-4BD0-B7F1-C3B81AE4091F}" type="presOf" srcId="{405987C4-1090-4C62-B26E-C47DBADBF04C}" destId="{21394F5D-F7BF-4CB6-A9EB-9C38554E74B6}" srcOrd="0" destOrd="0" presId="urn:microsoft.com/office/officeart/2005/8/layout/orgChart1"/>
    <dgm:cxn modelId="{B6089D20-47E3-4843-8CB3-649E40FC9D9A}" type="presOf" srcId="{58B7C932-A575-4C0F-823B-94E8C5BC6826}" destId="{7408B9DC-625F-47FA-97ED-CBC7F5A0BC4B}" srcOrd="0" destOrd="0" presId="urn:microsoft.com/office/officeart/2005/8/layout/orgChart1"/>
    <dgm:cxn modelId="{4D484221-C241-413E-BF6C-C49FDDC89AA3}" type="presOf" srcId="{84B5FE1C-46F0-497C-A0B3-D2269AA2AB90}" destId="{C63E7308-3013-4289-9C0B-F2256A9ABDC5}" srcOrd="0" destOrd="0" presId="urn:microsoft.com/office/officeart/2005/8/layout/orgChart1"/>
    <dgm:cxn modelId="{221DE123-1176-45E2-AF24-4C2661811C8D}" srcId="{D48786A9-C6A1-4648-BCF8-B6CA3D9EE533}" destId="{08376431-E13A-44D1-B233-1CB06EE431FC}" srcOrd="2" destOrd="0" parTransId="{F9421C0B-F5BF-42F4-A8FB-5D339B2A1B73}" sibTransId="{4CD43059-FBE3-4E28-90B5-2F5F74CC91A4}"/>
    <dgm:cxn modelId="{438B4227-8411-4118-AEB2-1E7D0284D163}" type="presOf" srcId="{380CF2DB-DB6A-41C8-870C-EEB850EDF459}" destId="{E6551030-08FB-4F63-9855-517A23136B7F}" srcOrd="0" destOrd="0" presId="urn:microsoft.com/office/officeart/2005/8/layout/orgChart1"/>
    <dgm:cxn modelId="{05DCD829-0822-4401-ABD7-69E68ADF730E}" type="presOf" srcId="{BEC4590B-EA4B-4A65-8FAD-EBAE5B2CF553}" destId="{C08CF97C-79F3-4637-8AC9-017BC82C8049}" srcOrd="1" destOrd="0" presId="urn:microsoft.com/office/officeart/2005/8/layout/orgChart1"/>
    <dgm:cxn modelId="{4C66962B-B061-4D61-B107-7CFA4FFDA0C5}" type="presOf" srcId="{35083F10-598C-4EAE-B09D-CF0D6935C2F4}" destId="{D0D26E3F-A99C-4674-A404-3703E9731971}" srcOrd="0" destOrd="0" presId="urn:microsoft.com/office/officeart/2005/8/layout/orgChart1"/>
    <dgm:cxn modelId="{E3A89E2C-71FA-43EA-A2DD-E744CB9655C2}" type="presOf" srcId="{90774505-C711-4F7C-B5BC-3B27FF626E87}" destId="{C8A3E3D1-9522-43D1-AFC0-1BA211782EFC}" srcOrd="0" destOrd="0" presId="urn:microsoft.com/office/officeart/2005/8/layout/orgChart1"/>
    <dgm:cxn modelId="{52BD352E-5761-41EE-93B3-C6DA9AE6FD1B}" type="presOf" srcId="{91658E3C-02B7-453F-BBFF-97C7E55B58D6}" destId="{7C6DBDFD-5841-4953-804F-E2E9095EFF2C}" srcOrd="0" destOrd="0" presId="urn:microsoft.com/office/officeart/2005/8/layout/orgChart1"/>
    <dgm:cxn modelId="{B6D64030-3378-4088-A10F-8E82A38176C8}" type="presOf" srcId="{23EEC00C-0745-499A-B17A-70A6841ADE63}" destId="{CECD137D-BAE9-4789-BF4A-6F215F8719C0}" srcOrd="0" destOrd="0" presId="urn:microsoft.com/office/officeart/2005/8/layout/orgChart1"/>
    <dgm:cxn modelId="{4E9A2F31-7A05-4268-9748-59298D5950D8}" type="presOf" srcId="{728BE507-C8B5-4982-859E-CD7631E1F6CD}" destId="{6D76B592-4786-4E86-86F6-EEB864D463E3}" srcOrd="1" destOrd="0" presId="urn:microsoft.com/office/officeart/2005/8/layout/orgChart1"/>
    <dgm:cxn modelId="{BFB70335-D2AA-4A24-A46D-5EE70AAE9D08}" srcId="{3AFC3F18-166D-4244-8D35-7D3B35FCD01D}" destId="{91658E3C-02B7-453F-BBFF-97C7E55B58D6}" srcOrd="4" destOrd="0" parTransId="{90774505-C711-4F7C-B5BC-3B27FF626E87}" sibTransId="{46ACFB21-3EEB-405E-8C85-1F93A3924993}"/>
    <dgm:cxn modelId="{228ECF36-8D3E-4C76-A611-867C93EBCE7E}" type="presOf" srcId="{C062E1BC-54BB-4EFF-A292-5A8372DD37E8}" destId="{8DA1470D-E392-410C-988C-468268934141}" srcOrd="0" destOrd="0" presId="urn:microsoft.com/office/officeart/2005/8/layout/orgChart1"/>
    <dgm:cxn modelId="{E5A97937-E597-4CC7-A9DF-B5931886DDED}" type="presOf" srcId="{FE5B8106-D6F7-4009-AEEB-12C0E8DE4976}" destId="{0CEFB17E-063A-425C-9580-9B8862098B47}" srcOrd="0" destOrd="0" presId="urn:microsoft.com/office/officeart/2005/8/layout/orgChart1"/>
    <dgm:cxn modelId="{BF7CBC37-A899-4B3F-B463-25C6B8D675A7}" type="presOf" srcId="{42902765-2F90-477B-A1AA-A222FD24375E}" destId="{3DEFBCDF-4FA9-4ECA-A488-15C41D384269}" srcOrd="1" destOrd="0" presId="urn:microsoft.com/office/officeart/2005/8/layout/orgChart1"/>
    <dgm:cxn modelId="{4FD7673D-5FBB-4744-9F8D-BA793A734DF9}" type="presOf" srcId="{BEC4590B-EA4B-4A65-8FAD-EBAE5B2CF553}" destId="{1A5E1074-213D-4A4E-8ED8-404B3A34C9BC}" srcOrd="0" destOrd="0" presId="urn:microsoft.com/office/officeart/2005/8/layout/orgChart1"/>
    <dgm:cxn modelId="{E42FB33F-A61B-4601-9D10-5389DB91D46F}" type="presOf" srcId="{DC54FD43-C178-41C1-8C19-2F1F8D97791C}" destId="{6A61B778-E539-4B34-A83B-EEEECB6C6C0D}" srcOrd="0" destOrd="0" presId="urn:microsoft.com/office/officeart/2005/8/layout/orgChart1"/>
    <dgm:cxn modelId="{DD1CCB5C-B1F3-4BA1-81BF-78EADD080EB3}" type="presOf" srcId="{5FF09801-B478-4A59-AC5E-B110A61E1C9D}" destId="{E639F61F-A2C2-4B1E-B206-3316E65BEE84}" srcOrd="0" destOrd="0" presId="urn:microsoft.com/office/officeart/2005/8/layout/orgChart1"/>
    <dgm:cxn modelId="{4848CD5F-3B13-4125-96D4-5AAFCEC36315}" type="presOf" srcId="{D48786A9-C6A1-4648-BCF8-B6CA3D9EE533}" destId="{C0B5AD52-9C5C-41D1-8D31-E5833E45DECA}" srcOrd="1" destOrd="0" presId="urn:microsoft.com/office/officeart/2005/8/layout/orgChart1"/>
    <dgm:cxn modelId="{3AB51A42-E148-43A5-863D-8CCA22492761}" type="presOf" srcId="{05E9383B-AD48-4225-80C1-CB36B55DF1BE}" destId="{AFF31951-C52C-4E0F-BBA8-4105B027A8AF}" srcOrd="1" destOrd="0" presId="urn:microsoft.com/office/officeart/2005/8/layout/orgChart1"/>
    <dgm:cxn modelId="{5AFBBE44-3EFC-4046-BF7A-D40176245F64}" type="presOf" srcId="{23362244-CD7F-447D-9137-9869353F0CFD}" destId="{7A11312C-296D-4C37-8E06-3B1067AAB9C1}" srcOrd="1" destOrd="0" presId="urn:microsoft.com/office/officeart/2005/8/layout/orgChart1"/>
    <dgm:cxn modelId="{A35DCB46-7A55-4073-811E-1932E4B6A574}" type="presOf" srcId="{F2F53D7B-FBCB-4949-971C-0348177314D1}" destId="{555A276F-E15B-41FE-877D-421BFEF666E5}" srcOrd="0" destOrd="0" presId="urn:microsoft.com/office/officeart/2005/8/layout/orgChart1"/>
    <dgm:cxn modelId="{F982F466-F205-4BBC-AC33-4B0E381B1B9B}" type="presOf" srcId="{6821B136-EEA4-4995-A24A-54E018808584}" destId="{BE25E1F6-C6D5-4511-A9C1-676095CA1D87}" srcOrd="0" destOrd="0" presId="urn:microsoft.com/office/officeart/2005/8/layout/orgChart1"/>
    <dgm:cxn modelId="{5BFD1747-E232-4B52-B859-1994080AD848}" srcId="{405987C4-1090-4C62-B26E-C47DBADBF04C}" destId="{CDAA13C1-E9A2-4B19-AA7F-7CC98368039D}" srcOrd="1" destOrd="0" parTransId="{C062E1BC-54BB-4EFF-A292-5A8372DD37E8}" sibTransId="{837566C0-94AF-4F9B-A62F-081D04F758F5}"/>
    <dgm:cxn modelId="{C29F7D48-FFDE-4999-B1E4-69F8B42231E6}" srcId="{405987C4-1090-4C62-B26E-C47DBADBF04C}" destId="{C7536FFF-CAAB-48F6-9046-275D0D47240C}" srcOrd="0" destOrd="0" parTransId="{A8E5756F-E51B-475C-BCCD-AA4F42370D43}" sibTransId="{FCB95D96-4C6E-4DAB-8D93-CC3E099225DC}"/>
    <dgm:cxn modelId="{CEF46469-07B0-4166-9450-5C7333D2FC3C}" type="presOf" srcId="{E0B3FE8E-CB27-4480-9F2B-BA69BD89B176}" destId="{BF13178A-90AC-4A9E-8A1C-CE801E6298A2}" srcOrd="1" destOrd="0" presId="urn:microsoft.com/office/officeart/2005/8/layout/orgChart1"/>
    <dgm:cxn modelId="{7A15B26A-CB39-4BFF-9541-3A4E25DDD02A}" type="presOf" srcId="{D5441136-9830-4680-83F6-1C1EF01F8D8F}" destId="{A7AC602F-379F-435B-900A-7BF1C39F7DEF}" srcOrd="0" destOrd="0" presId="urn:microsoft.com/office/officeart/2005/8/layout/orgChart1"/>
    <dgm:cxn modelId="{0BDBDE4C-B25C-4BD4-953C-CCB6F98D4165}" type="presOf" srcId="{23362244-CD7F-447D-9137-9869353F0CFD}" destId="{92B0A2BB-1069-4C50-BD99-EEDBC97F08AB}" srcOrd="0" destOrd="0" presId="urn:microsoft.com/office/officeart/2005/8/layout/orgChart1"/>
    <dgm:cxn modelId="{0BB86B6D-575F-4906-8921-A29ADC860177}" type="presOf" srcId="{4465D0C4-A799-4C8A-B5DD-E0170542017C}" destId="{F7008C45-3550-407A-864F-7CF9ED042052}" srcOrd="1" destOrd="0" presId="urn:microsoft.com/office/officeart/2005/8/layout/orgChart1"/>
    <dgm:cxn modelId="{BC443970-1E61-45FA-8CE9-284BF39E451B}" type="presOf" srcId="{1F514D29-5ED6-4368-96D6-3A723997EBF2}" destId="{2401F4F6-17FB-4175-B92F-344DB949C7D5}" srcOrd="0" destOrd="0" presId="urn:microsoft.com/office/officeart/2005/8/layout/orgChart1"/>
    <dgm:cxn modelId="{C3A44372-ECD7-490A-BF94-273487110733}" type="presOf" srcId="{3AFC3F18-166D-4244-8D35-7D3B35FCD01D}" destId="{3A57662E-85D3-4262-B46A-CA841B3202CC}" srcOrd="0" destOrd="0" presId="urn:microsoft.com/office/officeart/2005/8/layout/orgChart1"/>
    <dgm:cxn modelId="{16EE5B53-230B-4A34-95B3-A52034CD1174}" srcId="{728BE507-C8B5-4982-859E-CD7631E1F6CD}" destId="{4465D0C4-A799-4C8A-B5DD-E0170542017C}" srcOrd="4" destOrd="0" parTransId="{C3E06DDC-F267-44D0-98A5-5D334415C257}" sibTransId="{8D827F71-6DBF-46A0-BC4F-AFF762D5EBBA}"/>
    <dgm:cxn modelId="{3C2E5353-83DF-444B-B249-774A49A64038}" type="presOf" srcId="{A956F000-1CA6-4DA0-BFBE-5B32EF54BDFC}" destId="{52F24A71-392A-4E0F-A311-C9660D48FBE1}" srcOrd="1" destOrd="0" presId="urn:microsoft.com/office/officeart/2005/8/layout/orgChart1"/>
    <dgm:cxn modelId="{C2C8C153-72C5-4282-9896-9CFB9A0CBEB9}" type="presOf" srcId="{11D53748-5920-4CAF-B04F-BAC583EB824F}" destId="{1FFF274F-CDF0-4E35-B282-6924E95B4663}" srcOrd="0" destOrd="0" presId="urn:microsoft.com/office/officeart/2005/8/layout/orgChart1"/>
    <dgm:cxn modelId="{C75F5B54-8853-4C9C-A064-9A1703CD333E}" type="presOf" srcId="{500F974A-1D05-4196-821F-DEAC90857E86}" destId="{146EA009-6C97-4726-A999-2A51C33CA1CB}" srcOrd="0" destOrd="0" presId="urn:microsoft.com/office/officeart/2005/8/layout/orgChart1"/>
    <dgm:cxn modelId="{41DF7854-99C5-44DF-8366-1F4DD6CD26C7}" type="presOf" srcId="{C3E06DDC-F267-44D0-98A5-5D334415C257}" destId="{2CAF426C-BCA6-4A56-A3AB-3D14CA11C64B}" srcOrd="0" destOrd="0" presId="urn:microsoft.com/office/officeart/2005/8/layout/orgChart1"/>
    <dgm:cxn modelId="{C4399874-27AA-458E-B4A9-4A46255980F0}" type="presOf" srcId="{42902765-2F90-477B-A1AA-A222FD24375E}" destId="{D1D4E7D1-BA67-4878-9E5E-5F7C5E2FC44F}" srcOrd="0" destOrd="0" presId="urn:microsoft.com/office/officeart/2005/8/layout/orgChart1"/>
    <dgm:cxn modelId="{163AEA74-8927-416A-8346-E5826C59C886}" type="presOf" srcId="{1E765911-A688-4F88-9B2C-80326A6D8196}" destId="{4FA5A3D9-6733-4124-8838-A1F88BFC7E0B}" srcOrd="0" destOrd="0" presId="urn:microsoft.com/office/officeart/2005/8/layout/orgChart1"/>
    <dgm:cxn modelId="{1C448876-F946-4889-8AE4-7A34CE0DFF92}" type="presOf" srcId="{405987C4-1090-4C62-B26E-C47DBADBF04C}" destId="{1F61656D-1ABB-4EB1-8D2F-83D67784352B}" srcOrd="1" destOrd="0" presId="urn:microsoft.com/office/officeart/2005/8/layout/orgChart1"/>
    <dgm:cxn modelId="{134F1977-8747-44C8-A0AE-AD38EEC2C124}" type="presOf" srcId="{87597655-6DEC-4DB1-8787-8ABAA43F0E90}" destId="{2440D62C-F1CF-4FEE-92C8-70F01FAC628A}" srcOrd="0" destOrd="0" presId="urn:microsoft.com/office/officeart/2005/8/layout/orgChart1"/>
    <dgm:cxn modelId="{910F4257-534D-4790-893B-1854AA695B4A}" type="presOf" srcId="{5AA77B04-448B-4693-8CDD-AC8FDD378AA6}" destId="{725DBFAE-54CD-44FD-A210-A6C6AE09B169}" srcOrd="0" destOrd="0" presId="urn:microsoft.com/office/officeart/2005/8/layout/orgChart1"/>
    <dgm:cxn modelId="{24DD8177-CBD4-4902-A013-955CE52E659B}" type="presOf" srcId="{C42179A5-8ECE-45EB-9902-E9F3A6A9E20D}" destId="{1F4E9C1F-2EB5-493A-A55B-7E4210555AA4}" srcOrd="1" destOrd="0" presId="urn:microsoft.com/office/officeart/2005/8/layout/orgChart1"/>
    <dgm:cxn modelId="{CF205778-3126-490A-B18A-1D6321B84BCF}" srcId="{3AFC3F18-166D-4244-8D35-7D3B35FCD01D}" destId="{728BE507-C8B5-4982-859E-CD7631E1F6CD}" srcOrd="1" destOrd="0" parTransId="{DC54FD43-C178-41C1-8C19-2F1F8D97791C}" sibTransId="{B779243E-75D8-4A24-8760-85D6A24D5BF3}"/>
    <dgm:cxn modelId="{BC7D7878-0146-49BA-88BC-F6927B1C878F}" type="presOf" srcId="{91658E3C-02B7-453F-BBFF-97C7E55B58D6}" destId="{D6AB6CE0-2DEF-47D3-A366-E00E81BA2030}" srcOrd="1" destOrd="0" presId="urn:microsoft.com/office/officeart/2005/8/layout/orgChart1"/>
    <dgm:cxn modelId="{D66D8A7A-5B2A-4263-91A9-6DE708291CA3}" type="presOf" srcId="{EC901272-8E05-474A-94D0-C3F59960328B}" destId="{AEF4A33C-B69F-41A4-8F01-33D864EFAC7D}" srcOrd="1" destOrd="0" presId="urn:microsoft.com/office/officeart/2005/8/layout/orgChart1"/>
    <dgm:cxn modelId="{1AA8367C-B7A1-4DB8-B295-82448241CDA1}" type="presOf" srcId="{0C80308D-0246-4977-AB92-62B722BB0278}" destId="{763B7FB3-7432-44D5-85AC-9126283F00B7}" srcOrd="0" destOrd="0" presId="urn:microsoft.com/office/officeart/2005/8/layout/orgChart1"/>
    <dgm:cxn modelId="{4A6A4C7C-44CF-4D45-81D9-68B01A67A57A}" srcId="{91658E3C-02B7-453F-BBFF-97C7E55B58D6}" destId="{058EF1F1-DDFC-4BEC-841A-5D40E90D98CA}" srcOrd="1" destOrd="0" parTransId="{A19DA853-5504-4682-838A-E26301D71A8A}" sibTransId="{EFE3443D-5F54-4FCB-AEEA-F3ADD6E27589}"/>
    <dgm:cxn modelId="{8F08BF7E-739B-445B-9319-21382102EA8B}" srcId="{D48786A9-C6A1-4648-BCF8-B6CA3D9EE533}" destId="{05E9383B-AD48-4225-80C1-CB36B55DF1BE}" srcOrd="4" destOrd="0" parTransId="{AA60108B-1E56-463D-AF43-4CF82E3E7E30}" sibTransId="{B0BFFD7C-EBA8-4D9C-9026-EA0226684BC4}"/>
    <dgm:cxn modelId="{4BB35C82-B08A-419E-A5A8-EB99DAE4E8C1}" srcId="{D48786A9-C6A1-4648-BCF8-B6CA3D9EE533}" destId="{23362244-CD7F-447D-9137-9869353F0CFD}" srcOrd="0" destOrd="0" parTransId="{9E11C62A-2B04-4ECA-9EC3-E40B1C0FB84C}" sibTransId="{3D9CAAD0-EF25-4524-8530-93E99EBDA429}"/>
    <dgm:cxn modelId="{CD147182-DE24-4594-852D-C4C5DFCCECE3}" type="presOf" srcId="{9C6B98E6-5645-41B5-A980-3113F6AC9B65}" destId="{98CF5CB7-14C5-4643-BB47-A025E1B0173D}" srcOrd="0" destOrd="0" presId="urn:microsoft.com/office/officeart/2005/8/layout/orgChart1"/>
    <dgm:cxn modelId="{181CEE82-6DAB-45BC-AC78-2F6D15D8CD94}" type="presOf" srcId="{058EF1F1-DDFC-4BEC-841A-5D40E90D98CA}" destId="{7E182820-CC5D-45CC-B6C0-9F9E02C6792C}" srcOrd="0" destOrd="0" presId="urn:microsoft.com/office/officeart/2005/8/layout/orgChart1"/>
    <dgm:cxn modelId="{25419086-BA48-4605-909A-50D54420985D}" type="presOf" srcId="{97E6D522-CDB1-4444-840B-391FF91BF10A}" destId="{DDF8EDD1-B040-447F-B129-53281AA74B7A}" srcOrd="0" destOrd="0" presId="urn:microsoft.com/office/officeart/2005/8/layout/orgChart1"/>
    <dgm:cxn modelId="{E82AD188-B8F8-418A-B39C-4B950966C89D}" srcId="{3AFC3F18-166D-4244-8D35-7D3B35FCD01D}" destId="{405987C4-1090-4C62-B26E-C47DBADBF04C}" srcOrd="3" destOrd="0" parTransId="{380CF2DB-DB6A-41C8-870C-EEB850EDF459}" sibTransId="{C91A0956-1308-4B19-8D8D-5343B3F3A50D}"/>
    <dgm:cxn modelId="{598CDE88-505A-4FCC-B48F-B3ED9C2C9346}" type="presOf" srcId="{058EF1F1-DDFC-4BEC-841A-5D40E90D98CA}" destId="{51DF2D42-136E-4E72-88A7-8625810F3EE5}" srcOrd="1" destOrd="0" presId="urn:microsoft.com/office/officeart/2005/8/layout/orgChart1"/>
    <dgm:cxn modelId="{FC73FC8D-00FD-4270-9B4B-DDE4E69AA432}" type="presOf" srcId="{CDAA13C1-E9A2-4B19-AA7F-7CC98368039D}" destId="{22623B70-8FCB-4C4E-AD03-835921D88513}" srcOrd="1" destOrd="0" presId="urn:microsoft.com/office/officeart/2005/8/layout/orgChart1"/>
    <dgm:cxn modelId="{E448C690-51EC-48D3-8017-2D90A4C51C6A}" srcId="{3AFC3F18-166D-4244-8D35-7D3B35FCD01D}" destId="{42902765-2F90-477B-A1AA-A222FD24375E}" srcOrd="2" destOrd="0" parTransId="{0C80308D-0246-4977-AB92-62B722BB0278}" sibTransId="{B47FB51F-4548-4657-A3B4-82B1BF0495A2}"/>
    <dgm:cxn modelId="{E411F690-0002-4D81-B5F4-BA0F2D0B9420}" type="presOf" srcId="{A19DA853-5504-4682-838A-E26301D71A8A}" destId="{EB3112C0-9E88-4F95-B4C8-2376542340D6}" srcOrd="0" destOrd="0" presId="urn:microsoft.com/office/officeart/2005/8/layout/orgChart1"/>
    <dgm:cxn modelId="{63966793-3A8C-459E-B1A4-6AD3A163EF22}" type="presOf" srcId="{C42179A5-8ECE-45EB-9902-E9F3A6A9E20D}" destId="{8DD9F20B-27CD-498E-853C-B02801B0BAF1}" srcOrd="0" destOrd="0" presId="urn:microsoft.com/office/officeart/2005/8/layout/orgChart1"/>
    <dgm:cxn modelId="{C1125094-0C43-4445-B3CC-9EC975634B52}" srcId="{42902765-2F90-477B-A1AA-A222FD24375E}" destId="{C42179A5-8ECE-45EB-9902-E9F3A6A9E20D}" srcOrd="3" destOrd="0" parTransId="{58B7C932-A575-4C0F-823B-94E8C5BC6826}" sibTransId="{B4D04CCE-EE56-444B-8BF2-27D13ADCAF68}"/>
    <dgm:cxn modelId="{70409096-16BD-4744-8B81-9FD21D820F36}" type="presOf" srcId="{359157FF-D667-4C28-A243-ABD177A9F78A}" destId="{E098B04A-4722-488B-819B-01CFA692163C}" srcOrd="0" destOrd="0" presId="urn:microsoft.com/office/officeart/2005/8/layout/orgChart1"/>
    <dgm:cxn modelId="{3EACC897-E6F6-4A7D-9CFA-432EFC372025}" type="presOf" srcId="{08376431-E13A-44D1-B233-1CB06EE431FC}" destId="{CB6EF0DF-494A-4C9D-B93B-225F72B64146}" srcOrd="0" destOrd="0" presId="urn:microsoft.com/office/officeart/2005/8/layout/orgChart1"/>
    <dgm:cxn modelId="{96C2F697-F524-44A8-B971-52B7AC2FB542}" srcId="{405987C4-1090-4C62-B26E-C47DBADBF04C}" destId="{BEC4590B-EA4B-4A65-8FAD-EBAE5B2CF553}" srcOrd="2" destOrd="0" parTransId="{6E455693-5AB8-4D6B-BE4D-FDBD3E5307F9}" sibTransId="{732197B9-BB38-4E23-B850-CDC00919F0EB}"/>
    <dgm:cxn modelId="{30587199-3188-484A-8D03-9430696F9033}" type="presOf" srcId="{3AFC3F18-166D-4244-8D35-7D3B35FCD01D}" destId="{CC93B935-CCB5-4B23-A5A7-8BF8006FA082}" srcOrd="1" destOrd="0" presId="urn:microsoft.com/office/officeart/2005/8/layout/orgChart1"/>
    <dgm:cxn modelId="{C3065799-A208-43B1-8B76-EF364129446B}" srcId="{728BE507-C8B5-4982-859E-CD7631E1F6CD}" destId="{11D53748-5920-4CAF-B04F-BAC583EB824F}" srcOrd="1" destOrd="0" parTransId="{9C6B98E6-5645-41B5-A980-3113F6AC9B65}" sibTransId="{81A61CE7-FF2F-4897-899C-A08D818C4C0B}"/>
    <dgm:cxn modelId="{69F4A09A-7960-427D-B692-61C2F2D5D41D}" type="presOf" srcId="{FE5B8106-D6F7-4009-AEEB-12C0E8DE4976}" destId="{69D25DA5-3B73-4CDF-AA27-AEB2145EE4EB}" srcOrd="1" destOrd="0" presId="urn:microsoft.com/office/officeart/2005/8/layout/orgChart1"/>
    <dgm:cxn modelId="{0FA8D6A2-07A6-4250-A271-F48CE476C9FB}" type="presOf" srcId="{AA60108B-1E56-463D-AF43-4CF82E3E7E30}" destId="{7615A4AC-9305-4F90-9DC2-C224373877A9}" srcOrd="0" destOrd="0" presId="urn:microsoft.com/office/officeart/2005/8/layout/orgChart1"/>
    <dgm:cxn modelId="{DD680BA3-331F-4F42-80A0-8CF2B7666E4B}" type="presOf" srcId="{728BE507-C8B5-4982-859E-CD7631E1F6CD}" destId="{813A3838-E485-4630-B42C-D6B99DAF1864}" srcOrd="0" destOrd="0" presId="urn:microsoft.com/office/officeart/2005/8/layout/orgChart1"/>
    <dgm:cxn modelId="{4788B2A4-0BDF-44E5-8FBD-2B73F766E9F6}" type="presOf" srcId="{6821B136-EEA4-4995-A24A-54E018808584}" destId="{EEFE7E88-15DF-4725-8245-B51AD8537D1A}" srcOrd="1" destOrd="0" presId="urn:microsoft.com/office/officeart/2005/8/layout/orgChart1"/>
    <dgm:cxn modelId="{189CCCA5-F518-43FD-940E-E88BD1573774}" type="presOf" srcId="{EC901272-8E05-474A-94D0-C3F59960328B}" destId="{B922A811-4D00-4F27-BF99-B32B4C155B43}" srcOrd="0" destOrd="0" presId="urn:microsoft.com/office/officeart/2005/8/layout/orgChart1"/>
    <dgm:cxn modelId="{5DEC48AC-73E8-444E-9994-01835F798CBD}" type="presOf" srcId="{D48786A9-C6A1-4648-BCF8-B6CA3D9EE533}" destId="{082A64D0-8770-4BF8-B919-3E1B96A13FF2}" srcOrd="0" destOrd="0" presId="urn:microsoft.com/office/officeart/2005/8/layout/orgChart1"/>
    <dgm:cxn modelId="{90F70DB1-A043-4CA4-B975-52EADD74CCFD}" srcId="{D48786A9-C6A1-4648-BCF8-B6CA3D9EE533}" destId="{EC901272-8E05-474A-94D0-C3F59960328B}" srcOrd="5" destOrd="0" parTransId="{04386E62-2ACB-42EC-B3AB-8D35098EF6A6}" sibTransId="{F1F9B73E-E0CD-4680-816A-BFF7C1C39C68}"/>
    <dgm:cxn modelId="{160F43B1-81AC-4B22-ACBA-C461C28280C7}" srcId="{42902765-2F90-477B-A1AA-A222FD24375E}" destId="{500F974A-1D05-4196-821F-DEAC90857E86}" srcOrd="2" destOrd="0" parTransId="{B64388FD-A6BC-460A-AAC5-A5A1F2FD14B8}" sibTransId="{6D420563-768C-4EE6-A25B-9D4BA07E70BE}"/>
    <dgm:cxn modelId="{254ECEB3-5804-4DE8-8FA2-032E558F6AA8}" srcId="{D48786A9-C6A1-4648-BCF8-B6CA3D9EE533}" destId="{23EEC00C-0745-499A-B17A-70A6841ADE63}" srcOrd="3" destOrd="0" parTransId="{D13C6559-4BFC-4EB8-A30F-C801355F2D2F}" sibTransId="{64855507-C9D0-4255-B541-0CD786A56011}"/>
    <dgm:cxn modelId="{5329BAB6-B6B7-4E97-A81D-5A7006783BFE}" srcId="{42902765-2F90-477B-A1AA-A222FD24375E}" destId="{F2F53D7B-FBCB-4949-971C-0348177314D1}" srcOrd="1" destOrd="0" parTransId="{B2C3905A-8E91-4EB6-8104-27CBC8E5239C}" sibTransId="{9B822FE6-1E0B-4A9B-8994-D27C948C1481}"/>
    <dgm:cxn modelId="{153F4DB9-E12B-4F4E-93DB-22D62F396C24}" srcId="{35083F10-598C-4EAE-B09D-CF0D6935C2F4}" destId="{3AFC3F18-166D-4244-8D35-7D3B35FCD01D}" srcOrd="0" destOrd="0" parTransId="{842EABE7-6EBA-4A47-91C6-39221FDF7AFE}" sibTransId="{DF562074-652F-45DB-ABFC-14B9195A8C2D}"/>
    <dgm:cxn modelId="{5F6AB6B9-350C-495A-960E-20A925406B56}" type="presOf" srcId="{4F074750-D4F8-4DE3-B1AC-E1D6E6729B77}" destId="{C840FD38-511E-4011-9DE9-837B9FF88136}" srcOrd="0" destOrd="0" presId="urn:microsoft.com/office/officeart/2005/8/layout/orgChart1"/>
    <dgm:cxn modelId="{B07F32BE-E632-4CD5-8C0F-84B2363C5D20}" type="presOf" srcId="{500F974A-1D05-4196-821F-DEAC90857E86}" destId="{FF24FDD3-A460-40CD-A2D1-F418A89F85A2}" srcOrd="1" destOrd="0" presId="urn:microsoft.com/office/officeart/2005/8/layout/orgChart1"/>
    <dgm:cxn modelId="{A1DE66BE-4223-43A4-81C8-0F03D15D45EB}" type="presOf" srcId="{C7536FFF-CAAB-48F6-9046-275D0D47240C}" destId="{190BA802-5146-4CCC-A98F-FA124BADD066}" srcOrd="1" destOrd="0" presId="urn:microsoft.com/office/officeart/2005/8/layout/orgChart1"/>
    <dgm:cxn modelId="{9659DABF-323D-4461-968A-802535CD93FF}" type="presOf" srcId="{B2C3905A-8E91-4EB6-8104-27CBC8E5239C}" destId="{E699D399-73DE-450F-84E3-87C4A8DE2C0E}" srcOrd="0" destOrd="0" presId="urn:microsoft.com/office/officeart/2005/8/layout/orgChart1"/>
    <dgm:cxn modelId="{4DF688C1-9F5E-49B8-8766-C6E28FC6A788}" type="presOf" srcId="{D13C6559-4BFC-4EB8-A30F-C801355F2D2F}" destId="{7F7163CD-D9D7-42E9-B616-2D18F02E9F92}" srcOrd="0" destOrd="0" presId="urn:microsoft.com/office/officeart/2005/8/layout/orgChart1"/>
    <dgm:cxn modelId="{506673C4-5692-48B9-95E0-0F314B9FD243}" type="presOf" srcId="{08376431-E13A-44D1-B233-1CB06EE431FC}" destId="{FDC1A8B6-79A7-4BE5-9AA0-9245A3EFC061}" srcOrd="1" destOrd="0" presId="urn:microsoft.com/office/officeart/2005/8/layout/orgChart1"/>
    <dgm:cxn modelId="{BA520AC7-5081-45CB-B413-82AB6FB21A52}" srcId="{D48786A9-C6A1-4648-BCF8-B6CA3D9EE533}" destId="{6821B136-EEA4-4995-A24A-54E018808584}" srcOrd="1" destOrd="0" parTransId="{1F514D29-5ED6-4368-96D6-3A723997EBF2}" sibTransId="{354065A0-20FB-4D23-A93F-8CFD1EE81D83}"/>
    <dgm:cxn modelId="{6D0848C8-764B-4BE1-9020-04648087DA69}" srcId="{728BE507-C8B5-4982-859E-CD7631E1F6CD}" destId="{1490A30C-4F33-43A7-8E06-101F13E53330}" srcOrd="0" destOrd="0" parTransId="{4F074750-D4F8-4DE3-B1AC-E1D6E6729B77}" sibTransId="{10EFB7EC-27AF-4A3F-93FF-69C99889F246}"/>
    <dgm:cxn modelId="{F01D73CB-153B-42A3-9660-F905ADF35E09}" type="presOf" srcId="{A8E5756F-E51B-475C-BCCD-AA4F42370D43}" destId="{CFDB2315-083D-451E-9B6B-62A83136BFD9}" srcOrd="0" destOrd="0" presId="urn:microsoft.com/office/officeart/2005/8/layout/orgChart1"/>
    <dgm:cxn modelId="{50FACFCF-2E9C-42D7-B1A2-C966DB67D254}" type="presOf" srcId="{A956F000-1CA6-4DA0-BFBE-5B32EF54BDFC}" destId="{4448003F-804A-49C1-929C-4CD2C9C8F6AD}" srcOrd="0" destOrd="0" presId="urn:microsoft.com/office/officeart/2005/8/layout/orgChart1"/>
    <dgm:cxn modelId="{FA818AD4-6076-4229-B9CA-580422251D64}" type="presOf" srcId="{F2F53D7B-FBCB-4949-971C-0348177314D1}" destId="{6275E860-A572-49C0-8401-19A4296D18C6}" srcOrd="1" destOrd="0" presId="urn:microsoft.com/office/officeart/2005/8/layout/orgChart1"/>
    <dgm:cxn modelId="{70C40FD5-37CD-40C0-9FC9-F7845561F1CA}" type="presOf" srcId="{04386E62-2ACB-42EC-B3AB-8D35098EF6A6}" destId="{9AC05D9B-312E-47FE-A41B-0F4B38AD8823}" srcOrd="0" destOrd="0" presId="urn:microsoft.com/office/officeart/2005/8/layout/orgChart1"/>
    <dgm:cxn modelId="{4ADEB4D6-A68B-4DD5-93D5-626018132300}" type="presOf" srcId="{6E455693-5AB8-4D6B-BE4D-FDBD3E5307F9}" destId="{BF81E74D-4BF0-4634-B0C7-B6FC9D2003A9}" srcOrd="0" destOrd="0" presId="urn:microsoft.com/office/officeart/2005/8/layout/orgChart1"/>
    <dgm:cxn modelId="{2D34F8D7-9861-4B2D-9724-820356C36379}" srcId="{91658E3C-02B7-453F-BBFF-97C7E55B58D6}" destId="{97E6D522-CDB1-4444-840B-391FF91BF10A}" srcOrd="0" destOrd="0" parTransId="{A757160F-9D89-4A59-914E-388EE5FF8DC1}" sibTransId="{92581100-455D-463B-8187-25797D996706}"/>
    <dgm:cxn modelId="{CCCC26DD-2BB5-46C5-A125-491B48649F94}" type="presOf" srcId="{5AA77B04-448B-4693-8CDD-AC8FDD378AA6}" destId="{2513FBB3-BA46-4AC8-BC1F-2A89F0F32A52}" srcOrd="1" destOrd="0" presId="urn:microsoft.com/office/officeart/2005/8/layout/orgChart1"/>
    <dgm:cxn modelId="{0DB2EDDF-D6BA-41D7-A9BC-1230883A7B8C}" srcId="{3AFC3F18-166D-4244-8D35-7D3B35FCD01D}" destId="{D48786A9-C6A1-4648-BCF8-B6CA3D9EE533}" srcOrd="0" destOrd="0" parTransId="{1E765911-A688-4F88-9B2C-80326A6D8196}" sibTransId="{7D9CE838-9191-4892-94DA-930F4606CC40}"/>
    <dgm:cxn modelId="{1A7CDCE3-6E05-4C14-AB3F-4A3E18FAD7A6}" srcId="{728BE507-C8B5-4982-859E-CD7631E1F6CD}" destId="{5AA77B04-448B-4693-8CDD-AC8FDD378AA6}" srcOrd="3" destOrd="0" parTransId="{5FF09801-B478-4A59-AC5E-B110A61E1C9D}" sibTransId="{4BE82B6B-A87E-4D2A-A159-C018B14FE790}"/>
    <dgm:cxn modelId="{11A819ED-8862-43B6-9D86-568300E8BB36}" type="presOf" srcId="{11D53748-5920-4CAF-B04F-BAC583EB824F}" destId="{9C7549DD-3E5E-4C41-A780-BA004C7E1D80}" srcOrd="1" destOrd="0" presId="urn:microsoft.com/office/officeart/2005/8/layout/orgChart1"/>
    <dgm:cxn modelId="{410F70EE-8FA4-4F12-843C-033E71066ED7}" srcId="{728BE507-C8B5-4982-859E-CD7631E1F6CD}" destId="{E0B3FE8E-CB27-4480-9F2B-BA69BD89B176}" srcOrd="2" destOrd="0" parTransId="{87597655-6DEC-4DB1-8787-8ABAA43F0E90}" sibTransId="{C166440A-5705-4EF9-82D2-217D90DB077A}"/>
    <dgm:cxn modelId="{BFD009EF-4C67-4CE3-8164-991A1BCBA8BB}" type="presOf" srcId="{F1742B54-EFD7-4A0D-B959-4652C48429E9}" destId="{A4754587-2DDA-49F9-BEBF-E2AAAE569F5C}" srcOrd="1" destOrd="0" presId="urn:microsoft.com/office/officeart/2005/8/layout/orgChart1"/>
    <dgm:cxn modelId="{374053F3-20A6-424F-BA17-423B04414620}" type="presOf" srcId="{1490A30C-4F33-43A7-8E06-101F13E53330}" destId="{21CDDFCE-FE8E-4A3D-9F4B-6108A50066E0}" srcOrd="1" destOrd="0" presId="urn:microsoft.com/office/officeart/2005/8/layout/orgChart1"/>
    <dgm:cxn modelId="{48CDCBF3-737B-40A9-9143-55A0058D3E1D}" type="presOf" srcId="{05E9383B-AD48-4225-80C1-CB36B55DF1BE}" destId="{5B3A6CDD-B0B7-4DB5-B70F-13548A837E0D}" srcOrd="0" destOrd="0" presId="urn:microsoft.com/office/officeart/2005/8/layout/orgChart1"/>
    <dgm:cxn modelId="{B38681F7-424B-46A7-8F1C-5149368FF4D7}" type="presOf" srcId="{97E6D522-CDB1-4444-840B-391FF91BF10A}" destId="{F23C2B81-0E83-47AE-8FB6-D1CF2607FE12}" srcOrd="1" destOrd="0" presId="urn:microsoft.com/office/officeart/2005/8/layout/orgChart1"/>
    <dgm:cxn modelId="{4E02C7FF-4F84-4195-A498-FA9667FA811D}" type="presOf" srcId="{F1742B54-EFD7-4A0D-B959-4652C48429E9}" destId="{33E32246-078C-4A4C-9AED-2282B2CBE003}" srcOrd="0" destOrd="0" presId="urn:microsoft.com/office/officeart/2005/8/layout/orgChart1"/>
    <dgm:cxn modelId="{21CC256D-A0F1-4267-891E-A2DEED9F1B19}" type="presParOf" srcId="{D0D26E3F-A99C-4674-A404-3703E9731971}" destId="{788EB0E2-EF6B-4E4A-8E07-7CCFE0AC24D7}" srcOrd="0" destOrd="0" presId="urn:microsoft.com/office/officeart/2005/8/layout/orgChart1"/>
    <dgm:cxn modelId="{097C8EC4-D0F0-4110-821E-2141F8153F64}" type="presParOf" srcId="{788EB0E2-EF6B-4E4A-8E07-7CCFE0AC24D7}" destId="{8EC11CD0-616A-477E-9FD5-41C0F53DF55E}" srcOrd="0" destOrd="0" presId="urn:microsoft.com/office/officeart/2005/8/layout/orgChart1"/>
    <dgm:cxn modelId="{73A630E6-CF56-4FAD-A9D5-0AF264B60BC9}" type="presParOf" srcId="{8EC11CD0-616A-477E-9FD5-41C0F53DF55E}" destId="{3A57662E-85D3-4262-B46A-CA841B3202CC}" srcOrd="0" destOrd="0" presId="urn:microsoft.com/office/officeart/2005/8/layout/orgChart1"/>
    <dgm:cxn modelId="{5C785841-4942-451B-AF6D-7BB045167645}" type="presParOf" srcId="{8EC11CD0-616A-477E-9FD5-41C0F53DF55E}" destId="{CC93B935-CCB5-4B23-A5A7-8BF8006FA082}" srcOrd="1" destOrd="0" presId="urn:microsoft.com/office/officeart/2005/8/layout/orgChart1"/>
    <dgm:cxn modelId="{F788BA5E-6341-43F3-9AEB-39CA5F8C448E}" type="presParOf" srcId="{788EB0E2-EF6B-4E4A-8E07-7CCFE0AC24D7}" destId="{8729CFEA-4642-4970-8A45-DB7586A17D89}" srcOrd="1" destOrd="0" presId="urn:microsoft.com/office/officeart/2005/8/layout/orgChart1"/>
    <dgm:cxn modelId="{40C8D5A3-C984-41D7-B1D7-4DCB957DF42F}" type="presParOf" srcId="{8729CFEA-4642-4970-8A45-DB7586A17D89}" destId="{4FA5A3D9-6733-4124-8838-A1F88BFC7E0B}" srcOrd="0" destOrd="0" presId="urn:microsoft.com/office/officeart/2005/8/layout/orgChart1"/>
    <dgm:cxn modelId="{D40BA3B1-87FE-40C1-9FDD-8E3F3229894C}" type="presParOf" srcId="{8729CFEA-4642-4970-8A45-DB7586A17D89}" destId="{25178F37-2C43-4FF2-A2A9-1800FA193DE1}" srcOrd="1" destOrd="0" presId="urn:microsoft.com/office/officeart/2005/8/layout/orgChart1"/>
    <dgm:cxn modelId="{F8B5FD66-E100-4501-AA82-CCBEFB98BAE7}" type="presParOf" srcId="{25178F37-2C43-4FF2-A2A9-1800FA193DE1}" destId="{E8F07435-4D02-4510-95A6-85E50AB771E1}" srcOrd="0" destOrd="0" presId="urn:microsoft.com/office/officeart/2005/8/layout/orgChart1"/>
    <dgm:cxn modelId="{5C52AD08-E16B-4DD3-995A-93E8FD0F31AA}" type="presParOf" srcId="{E8F07435-4D02-4510-95A6-85E50AB771E1}" destId="{082A64D0-8770-4BF8-B919-3E1B96A13FF2}" srcOrd="0" destOrd="0" presId="urn:microsoft.com/office/officeart/2005/8/layout/orgChart1"/>
    <dgm:cxn modelId="{08324B9A-D2DB-46B7-8E5E-70FB792C5596}" type="presParOf" srcId="{E8F07435-4D02-4510-95A6-85E50AB771E1}" destId="{C0B5AD52-9C5C-41D1-8D31-E5833E45DECA}" srcOrd="1" destOrd="0" presId="urn:microsoft.com/office/officeart/2005/8/layout/orgChart1"/>
    <dgm:cxn modelId="{2BC17213-6E30-4424-9F41-682C422DCADF}" type="presParOf" srcId="{25178F37-2C43-4FF2-A2A9-1800FA193DE1}" destId="{393713B2-5490-454A-A35A-C569A490C935}" srcOrd="1" destOrd="0" presId="urn:microsoft.com/office/officeart/2005/8/layout/orgChart1"/>
    <dgm:cxn modelId="{C3947DEE-B64A-4F6A-9DF4-93852C536D67}" type="presParOf" srcId="{393713B2-5490-454A-A35A-C569A490C935}" destId="{16FAC8EE-4D12-4052-81CC-8A344D2A3DA5}" srcOrd="0" destOrd="0" presId="urn:microsoft.com/office/officeart/2005/8/layout/orgChart1"/>
    <dgm:cxn modelId="{E440CF16-93B9-404D-95A3-4E29E8731A21}" type="presParOf" srcId="{393713B2-5490-454A-A35A-C569A490C935}" destId="{29E4A924-AF09-4184-8D9A-151AF1E81FF2}" srcOrd="1" destOrd="0" presId="urn:microsoft.com/office/officeart/2005/8/layout/orgChart1"/>
    <dgm:cxn modelId="{ED6DA697-FC9D-4AB9-BAF7-103291912FBF}" type="presParOf" srcId="{29E4A924-AF09-4184-8D9A-151AF1E81FF2}" destId="{6BC5A4AB-D6E8-4C33-855D-1D51B7F39A7E}" srcOrd="0" destOrd="0" presId="urn:microsoft.com/office/officeart/2005/8/layout/orgChart1"/>
    <dgm:cxn modelId="{717DCD7A-2FC4-4E25-913D-A950FFAAB1FF}" type="presParOf" srcId="{6BC5A4AB-D6E8-4C33-855D-1D51B7F39A7E}" destId="{92B0A2BB-1069-4C50-BD99-EEDBC97F08AB}" srcOrd="0" destOrd="0" presId="urn:microsoft.com/office/officeart/2005/8/layout/orgChart1"/>
    <dgm:cxn modelId="{97B41215-0690-43F6-B658-010F3C97882D}" type="presParOf" srcId="{6BC5A4AB-D6E8-4C33-855D-1D51B7F39A7E}" destId="{7A11312C-296D-4C37-8E06-3B1067AAB9C1}" srcOrd="1" destOrd="0" presId="urn:microsoft.com/office/officeart/2005/8/layout/orgChart1"/>
    <dgm:cxn modelId="{A31D4304-4779-48DA-BBA2-8999B533702D}" type="presParOf" srcId="{29E4A924-AF09-4184-8D9A-151AF1E81FF2}" destId="{0CF4312F-5AE9-404D-B384-1344CAA46A6D}" srcOrd="1" destOrd="0" presId="urn:microsoft.com/office/officeart/2005/8/layout/orgChart1"/>
    <dgm:cxn modelId="{E328423C-8ACD-458F-9808-E9938F96AD0E}" type="presParOf" srcId="{29E4A924-AF09-4184-8D9A-151AF1E81FF2}" destId="{09FE6DBA-5D0E-4D4D-8123-0D025656A6E8}" srcOrd="2" destOrd="0" presId="urn:microsoft.com/office/officeart/2005/8/layout/orgChart1"/>
    <dgm:cxn modelId="{C89615A2-A958-4A15-8B69-00F18849DEF9}" type="presParOf" srcId="{393713B2-5490-454A-A35A-C569A490C935}" destId="{2401F4F6-17FB-4175-B92F-344DB949C7D5}" srcOrd="2" destOrd="0" presId="urn:microsoft.com/office/officeart/2005/8/layout/orgChart1"/>
    <dgm:cxn modelId="{1028A42A-7F58-4EF2-9859-426B82DF4AD3}" type="presParOf" srcId="{393713B2-5490-454A-A35A-C569A490C935}" destId="{059C7F38-6E9E-4161-835F-4FD42AD56DD5}" srcOrd="3" destOrd="0" presId="urn:microsoft.com/office/officeart/2005/8/layout/orgChart1"/>
    <dgm:cxn modelId="{3F275C43-2A10-4C59-9E82-A01C9B62F72F}" type="presParOf" srcId="{059C7F38-6E9E-4161-835F-4FD42AD56DD5}" destId="{0D5FC15C-5370-4461-AC68-21F320CFCA3F}" srcOrd="0" destOrd="0" presId="urn:microsoft.com/office/officeart/2005/8/layout/orgChart1"/>
    <dgm:cxn modelId="{B16EC703-3B79-4E49-A9D9-7E5BE6D42B63}" type="presParOf" srcId="{0D5FC15C-5370-4461-AC68-21F320CFCA3F}" destId="{BE25E1F6-C6D5-4511-A9C1-676095CA1D87}" srcOrd="0" destOrd="0" presId="urn:microsoft.com/office/officeart/2005/8/layout/orgChart1"/>
    <dgm:cxn modelId="{4C8F25A2-4B44-4397-B6A3-DDAED64EDC65}" type="presParOf" srcId="{0D5FC15C-5370-4461-AC68-21F320CFCA3F}" destId="{EEFE7E88-15DF-4725-8245-B51AD8537D1A}" srcOrd="1" destOrd="0" presId="urn:microsoft.com/office/officeart/2005/8/layout/orgChart1"/>
    <dgm:cxn modelId="{F6E14DF8-C2F1-42D4-B55C-2491A14C47D1}" type="presParOf" srcId="{059C7F38-6E9E-4161-835F-4FD42AD56DD5}" destId="{9DAF743B-95EE-4955-803C-CC04032AF817}" srcOrd="1" destOrd="0" presId="urn:microsoft.com/office/officeart/2005/8/layout/orgChart1"/>
    <dgm:cxn modelId="{F87912F8-7B81-434D-A73E-FE84FB26ED12}" type="presParOf" srcId="{059C7F38-6E9E-4161-835F-4FD42AD56DD5}" destId="{8326551E-FCD6-4553-952C-7FEF32AA6288}" srcOrd="2" destOrd="0" presId="urn:microsoft.com/office/officeart/2005/8/layout/orgChart1"/>
    <dgm:cxn modelId="{532BD1F5-2552-4A5C-BDC3-F354205135BD}" type="presParOf" srcId="{393713B2-5490-454A-A35A-C569A490C935}" destId="{822AB392-F305-4EA9-855A-925A251A931B}" srcOrd="4" destOrd="0" presId="urn:microsoft.com/office/officeart/2005/8/layout/orgChart1"/>
    <dgm:cxn modelId="{0DF5C386-9CAE-4915-8A09-DE027C5E36D0}" type="presParOf" srcId="{393713B2-5490-454A-A35A-C569A490C935}" destId="{0B55EC02-9FDB-42D9-ACD9-0C8F7DFFB349}" srcOrd="5" destOrd="0" presId="urn:microsoft.com/office/officeart/2005/8/layout/orgChart1"/>
    <dgm:cxn modelId="{4A3AC734-0263-4D2D-BCA4-143056E192F1}" type="presParOf" srcId="{0B55EC02-9FDB-42D9-ACD9-0C8F7DFFB349}" destId="{8921F0FA-D07B-4AC2-8433-F713A437830D}" srcOrd="0" destOrd="0" presId="urn:microsoft.com/office/officeart/2005/8/layout/orgChart1"/>
    <dgm:cxn modelId="{09509901-DF6B-4F2D-B493-2823003F2AA6}" type="presParOf" srcId="{8921F0FA-D07B-4AC2-8433-F713A437830D}" destId="{CB6EF0DF-494A-4C9D-B93B-225F72B64146}" srcOrd="0" destOrd="0" presId="urn:microsoft.com/office/officeart/2005/8/layout/orgChart1"/>
    <dgm:cxn modelId="{5D0E11A6-2952-4C41-8E87-F904168DDF7D}" type="presParOf" srcId="{8921F0FA-D07B-4AC2-8433-F713A437830D}" destId="{FDC1A8B6-79A7-4BE5-9AA0-9245A3EFC061}" srcOrd="1" destOrd="0" presId="urn:microsoft.com/office/officeart/2005/8/layout/orgChart1"/>
    <dgm:cxn modelId="{2EEDE9DB-01B9-4455-BBD0-EBFA71A178D2}" type="presParOf" srcId="{0B55EC02-9FDB-42D9-ACD9-0C8F7DFFB349}" destId="{A56ABE93-5502-4576-9103-F08D04F55FB5}" srcOrd="1" destOrd="0" presId="urn:microsoft.com/office/officeart/2005/8/layout/orgChart1"/>
    <dgm:cxn modelId="{B55E001B-6B0B-429D-B11A-48ADBF0ECDA6}" type="presParOf" srcId="{0B55EC02-9FDB-42D9-ACD9-0C8F7DFFB349}" destId="{5B3FEF55-FAF8-428A-BD2C-FEA35EA7F555}" srcOrd="2" destOrd="0" presId="urn:microsoft.com/office/officeart/2005/8/layout/orgChart1"/>
    <dgm:cxn modelId="{1727D5DF-91C5-4A15-A56C-AA6B07F70896}" type="presParOf" srcId="{393713B2-5490-454A-A35A-C569A490C935}" destId="{7F7163CD-D9D7-42E9-B616-2D18F02E9F92}" srcOrd="6" destOrd="0" presId="urn:microsoft.com/office/officeart/2005/8/layout/orgChart1"/>
    <dgm:cxn modelId="{D696D7AC-9AAF-42F2-956E-ED7A64C5D88F}" type="presParOf" srcId="{393713B2-5490-454A-A35A-C569A490C935}" destId="{AFC1F16B-E223-4C3E-8BEE-3BB4DCF63C49}" srcOrd="7" destOrd="0" presId="urn:microsoft.com/office/officeart/2005/8/layout/orgChart1"/>
    <dgm:cxn modelId="{8C2E6FFD-E5A8-4BA1-A5E9-F676A83B7418}" type="presParOf" srcId="{AFC1F16B-E223-4C3E-8BEE-3BB4DCF63C49}" destId="{1FC67057-9AC9-441B-BD8C-8676E90275F3}" srcOrd="0" destOrd="0" presId="urn:microsoft.com/office/officeart/2005/8/layout/orgChart1"/>
    <dgm:cxn modelId="{0CEA9C84-F9F8-45F8-BFCD-B63A9CD784C6}" type="presParOf" srcId="{1FC67057-9AC9-441B-BD8C-8676E90275F3}" destId="{CECD137D-BAE9-4789-BF4A-6F215F8719C0}" srcOrd="0" destOrd="0" presId="urn:microsoft.com/office/officeart/2005/8/layout/orgChart1"/>
    <dgm:cxn modelId="{3BC0F727-C010-46D7-ABDF-DAD5F22BEF26}" type="presParOf" srcId="{1FC67057-9AC9-441B-BD8C-8676E90275F3}" destId="{0A5DFD84-B6CA-4BE1-B596-4F22FE2415E9}" srcOrd="1" destOrd="0" presId="urn:microsoft.com/office/officeart/2005/8/layout/orgChart1"/>
    <dgm:cxn modelId="{CB979E44-6096-45AB-A2CD-CDC039A29A69}" type="presParOf" srcId="{AFC1F16B-E223-4C3E-8BEE-3BB4DCF63C49}" destId="{FF191EA5-950D-4021-A69E-B2FFD5A13B1A}" srcOrd="1" destOrd="0" presId="urn:microsoft.com/office/officeart/2005/8/layout/orgChart1"/>
    <dgm:cxn modelId="{0A12ACCD-4A03-49B6-8C3D-65781D120611}" type="presParOf" srcId="{AFC1F16B-E223-4C3E-8BEE-3BB4DCF63C49}" destId="{BB00E8B4-AFC6-4F6B-8CAF-477AAFBE7DA4}" srcOrd="2" destOrd="0" presId="urn:microsoft.com/office/officeart/2005/8/layout/orgChart1"/>
    <dgm:cxn modelId="{FE0F2171-A2F8-4FE4-8BD3-9ED07D49C6F2}" type="presParOf" srcId="{393713B2-5490-454A-A35A-C569A490C935}" destId="{7615A4AC-9305-4F90-9DC2-C224373877A9}" srcOrd="8" destOrd="0" presId="urn:microsoft.com/office/officeart/2005/8/layout/orgChart1"/>
    <dgm:cxn modelId="{678416BD-008B-489C-849B-4A875171FCE5}" type="presParOf" srcId="{393713B2-5490-454A-A35A-C569A490C935}" destId="{F772BBE8-C7F9-443D-AC75-9885BF02D85A}" srcOrd="9" destOrd="0" presId="urn:microsoft.com/office/officeart/2005/8/layout/orgChart1"/>
    <dgm:cxn modelId="{471F6DC5-A748-43AC-9ADE-CABE75B5B533}" type="presParOf" srcId="{F772BBE8-C7F9-443D-AC75-9885BF02D85A}" destId="{ADAD8394-05D2-470A-82E5-C6C89116365C}" srcOrd="0" destOrd="0" presId="urn:microsoft.com/office/officeart/2005/8/layout/orgChart1"/>
    <dgm:cxn modelId="{9A108C6A-C425-4438-9B1B-E7D2CC8A9741}" type="presParOf" srcId="{ADAD8394-05D2-470A-82E5-C6C89116365C}" destId="{5B3A6CDD-B0B7-4DB5-B70F-13548A837E0D}" srcOrd="0" destOrd="0" presId="urn:microsoft.com/office/officeart/2005/8/layout/orgChart1"/>
    <dgm:cxn modelId="{56D12C07-11C2-4EF8-AE32-E61E2FBCE3AF}" type="presParOf" srcId="{ADAD8394-05D2-470A-82E5-C6C89116365C}" destId="{AFF31951-C52C-4E0F-BBA8-4105B027A8AF}" srcOrd="1" destOrd="0" presId="urn:microsoft.com/office/officeart/2005/8/layout/orgChart1"/>
    <dgm:cxn modelId="{357810B4-A652-4B21-A0A8-E9250D997EBD}" type="presParOf" srcId="{F772BBE8-C7F9-443D-AC75-9885BF02D85A}" destId="{86AC5276-039C-4092-98A5-79EA12836067}" srcOrd="1" destOrd="0" presId="urn:microsoft.com/office/officeart/2005/8/layout/orgChart1"/>
    <dgm:cxn modelId="{9E982445-2751-4D1D-AD39-17617419666F}" type="presParOf" srcId="{F772BBE8-C7F9-443D-AC75-9885BF02D85A}" destId="{536751C1-381A-4C84-8C47-97609F4C8C97}" srcOrd="2" destOrd="0" presId="urn:microsoft.com/office/officeart/2005/8/layout/orgChart1"/>
    <dgm:cxn modelId="{71D8A6E0-90C9-4A55-A6EC-455EF4C99410}" type="presParOf" srcId="{393713B2-5490-454A-A35A-C569A490C935}" destId="{9AC05D9B-312E-47FE-A41B-0F4B38AD8823}" srcOrd="10" destOrd="0" presId="urn:microsoft.com/office/officeart/2005/8/layout/orgChart1"/>
    <dgm:cxn modelId="{D8826D1E-B072-455B-AF42-F64CB958E9DD}" type="presParOf" srcId="{393713B2-5490-454A-A35A-C569A490C935}" destId="{87885E59-2027-4289-A6A2-E46A7A68A570}" srcOrd="11" destOrd="0" presId="urn:microsoft.com/office/officeart/2005/8/layout/orgChart1"/>
    <dgm:cxn modelId="{E3541D50-AABE-400C-9986-043A56B3573E}" type="presParOf" srcId="{87885E59-2027-4289-A6A2-E46A7A68A570}" destId="{ED1D35C3-43CB-4B4C-A984-90A14B6B6BED}" srcOrd="0" destOrd="0" presId="urn:microsoft.com/office/officeart/2005/8/layout/orgChart1"/>
    <dgm:cxn modelId="{49650C88-302C-4078-9EAD-A81FBB47CBCF}" type="presParOf" srcId="{ED1D35C3-43CB-4B4C-A984-90A14B6B6BED}" destId="{B922A811-4D00-4F27-BF99-B32B4C155B43}" srcOrd="0" destOrd="0" presId="urn:microsoft.com/office/officeart/2005/8/layout/orgChart1"/>
    <dgm:cxn modelId="{376910A9-802D-4301-A0A9-435B5D604335}" type="presParOf" srcId="{ED1D35C3-43CB-4B4C-A984-90A14B6B6BED}" destId="{AEF4A33C-B69F-41A4-8F01-33D864EFAC7D}" srcOrd="1" destOrd="0" presId="urn:microsoft.com/office/officeart/2005/8/layout/orgChart1"/>
    <dgm:cxn modelId="{CDD86108-513D-4DB1-BE65-96DFD76DDC99}" type="presParOf" srcId="{87885E59-2027-4289-A6A2-E46A7A68A570}" destId="{534C446F-867C-4254-B9E4-03C42C4B4621}" srcOrd="1" destOrd="0" presId="urn:microsoft.com/office/officeart/2005/8/layout/orgChart1"/>
    <dgm:cxn modelId="{37CAE83D-666C-42A3-8274-1D06C4485B8E}" type="presParOf" srcId="{87885E59-2027-4289-A6A2-E46A7A68A570}" destId="{25167BBB-1B58-4886-ACB8-0687C5371C77}" srcOrd="2" destOrd="0" presId="urn:microsoft.com/office/officeart/2005/8/layout/orgChart1"/>
    <dgm:cxn modelId="{E70210A1-245D-45A4-8CFB-33AED2FEC332}" type="presParOf" srcId="{25178F37-2C43-4FF2-A2A9-1800FA193DE1}" destId="{793B59F0-0FF8-45A8-A210-AACEADAAFECE}" srcOrd="2" destOrd="0" presId="urn:microsoft.com/office/officeart/2005/8/layout/orgChart1"/>
    <dgm:cxn modelId="{0A7DD8CF-B198-4313-854B-D1ADDCC181A3}" type="presParOf" srcId="{8729CFEA-4642-4970-8A45-DB7586A17D89}" destId="{6A61B778-E539-4B34-A83B-EEEECB6C6C0D}" srcOrd="2" destOrd="0" presId="urn:microsoft.com/office/officeart/2005/8/layout/orgChart1"/>
    <dgm:cxn modelId="{E204E16C-572B-442E-9D5A-C7A45FF8063D}" type="presParOf" srcId="{8729CFEA-4642-4970-8A45-DB7586A17D89}" destId="{4CFA9151-0356-4B34-83FF-3C46E87E41AC}" srcOrd="3" destOrd="0" presId="urn:microsoft.com/office/officeart/2005/8/layout/orgChart1"/>
    <dgm:cxn modelId="{6F3F2D9D-9236-4CA8-BE4C-791941CFF1B2}" type="presParOf" srcId="{4CFA9151-0356-4B34-83FF-3C46E87E41AC}" destId="{F285144A-384E-4C74-99AF-2505D7D4DF6C}" srcOrd="0" destOrd="0" presId="urn:microsoft.com/office/officeart/2005/8/layout/orgChart1"/>
    <dgm:cxn modelId="{BC811596-C25B-4E43-9AB9-6688B74951C5}" type="presParOf" srcId="{F285144A-384E-4C74-99AF-2505D7D4DF6C}" destId="{813A3838-E485-4630-B42C-D6B99DAF1864}" srcOrd="0" destOrd="0" presId="urn:microsoft.com/office/officeart/2005/8/layout/orgChart1"/>
    <dgm:cxn modelId="{97E60428-BC3F-42A2-B267-17FDDD5A9C87}" type="presParOf" srcId="{F285144A-384E-4C74-99AF-2505D7D4DF6C}" destId="{6D76B592-4786-4E86-86F6-EEB864D463E3}" srcOrd="1" destOrd="0" presId="urn:microsoft.com/office/officeart/2005/8/layout/orgChart1"/>
    <dgm:cxn modelId="{AB9A4A6C-0B22-4925-B387-1832FB7F007E}" type="presParOf" srcId="{4CFA9151-0356-4B34-83FF-3C46E87E41AC}" destId="{262E2032-D07B-4847-AB40-91820CA5D159}" srcOrd="1" destOrd="0" presId="urn:microsoft.com/office/officeart/2005/8/layout/orgChart1"/>
    <dgm:cxn modelId="{E7176765-81B8-4ED0-AF3B-5E0EB7FBFAE6}" type="presParOf" srcId="{262E2032-D07B-4847-AB40-91820CA5D159}" destId="{C840FD38-511E-4011-9DE9-837B9FF88136}" srcOrd="0" destOrd="0" presId="urn:microsoft.com/office/officeart/2005/8/layout/orgChart1"/>
    <dgm:cxn modelId="{99C4318C-196F-401E-BD71-B204289EC9BE}" type="presParOf" srcId="{262E2032-D07B-4847-AB40-91820CA5D159}" destId="{706D74CC-E5CC-4860-ACCD-862D456BE31E}" srcOrd="1" destOrd="0" presId="urn:microsoft.com/office/officeart/2005/8/layout/orgChart1"/>
    <dgm:cxn modelId="{19C0677A-2843-4E7F-9621-5CE467CC07D1}" type="presParOf" srcId="{706D74CC-E5CC-4860-ACCD-862D456BE31E}" destId="{420C40E5-9FB6-4D06-BBAA-46D468296E17}" srcOrd="0" destOrd="0" presId="urn:microsoft.com/office/officeart/2005/8/layout/orgChart1"/>
    <dgm:cxn modelId="{DE5A3263-329B-473F-9C64-34D642EB0A31}" type="presParOf" srcId="{420C40E5-9FB6-4D06-BBAA-46D468296E17}" destId="{ED141235-9A98-44CD-BB50-8A7722D38736}" srcOrd="0" destOrd="0" presId="urn:microsoft.com/office/officeart/2005/8/layout/orgChart1"/>
    <dgm:cxn modelId="{B5A0DF6D-537E-4CF6-9460-FEE50227670C}" type="presParOf" srcId="{420C40E5-9FB6-4D06-BBAA-46D468296E17}" destId="{21CDDFCE-FE8E-4A3D-9F4B-6108A50066E0}" srcOrd="1" destOrd="0" presId="urn:microsoft.com/office/officeart/2005/8/layout/orgChart1"/>
    <dgm:cxn modelId="{A2CCF99B-915D-4F56-A7BF-AD760681B258}" type="presParOf" srcId="{706D74CC-E5CC-4860-ACCD-862D456BE31E}" destId="{41C29FD4-F399-4D35-B8F1-B9F02F1577DE}" srcOrd="1" destOrd="0" presId="urn:microsoft.com/office/officeart/2005/8/layout/orgChart1"/>
    <dgm:cxn modelId="{32F81BB0-A195-4023-915B-3C37AC3B7E1B}" type="presParOf" srcId="{706D74CC-E5CC-4860-ACCD-862D456BE31E}" destId="{E0C1A702-8C6B-45C6-83D2-DB8FDB667E4B}" srcOrd="2" destOrd="0" presId="urn:microsoft.com/office/officeart/2005/8/layout/orgChart1"/>
    <dgm:cxn modelId="{656C92E3-0428-49EE-BAC9-8F60F257789B}" type="presParOf" srcId="{262E2032-D07B-4847-AB40-91820CA5D159}" destId="{98CF5CB7-14C5-4643-BB47-A025E1B0173D}" srcOrd="2" destOrd="0" presId="urn:microsoft.com/office/officeart/2005/8/layout/orgChart1"/>
    <dgm:cxn modelId="{02B501FE-CA61-4EFD-AFFE-11AA8358066C}" type="presParOf" srcId="{262E2032-D07B-4847-AB40-91820CA5D159}" destId="{E8DDE818-FD4F-46FA-B245-350F9F5A436B}" srcOrd="3" destOrd="0" presId="urn:microsoft.com/office/officeart/2005/8/layout/orgChart1"/>
    <dgm:cxn modelId="{85902DAC-0A19-4140-A0DC-C6C3048B895B}" type="presParOf" srcId="{E8DDE818-FD4F-46FA-B245-350F9F5A436B}" destId="{B684EF25-AAFC-486D-9D40-985FCEF766B2}" srcOrd="0" destOrd="0" presId="urn:microsoft.com/office/officeart/2005/8/layout/orgChart1"/>
    <dgm:cxn modelId="{60A0206E-9CFC-48DD-86E3-F1DF5C0E75F4}" type="presParOf" srcId="{B684EF25-AAFC-486D-9D40-985FCEF766B2}" destId="{1FFF274F-CDF0-4E35-B282-6924E95B4663}" srcOrd="0" destOrd="0" presId="urn:microsoft.com/office/officeart/2005/8/layout/orgChart1"/>
    <dgm:cxn modelId="{6E0A3B5C-5A6C-4A31-B08C-8C4E9288EB4C}" type="presParOf" srcId="{B684EF25-AAFC-486D-9D40-985FCEF766B2}" destId="{9C7549DD-3E5E-4C41-A780-BA004C7E1D80}" srcOrd="1" destOrd="0" presId="urn:microsoft.com/office/officeart/2005/8/layout/orgChart1"/>
    <dgm:cxn modelId="{14AAD69D-4627-4A04-BAB8-BE800195470D}" type="presParOf" srcId="{E8DDE818-FD4F-46FA-B245-350F9F5A436B}" destId="{48C37973-8C81-4E92-AC6E-1DBA8BD2A0B1}" srcOrd="1" destOrd="0" presId="urn:microsoft.com/office/officeart/2005/8/layout/orgChart1"/>
    <dgm:cxn modelId="{C5472269-F2F2-46B6-8286-7950AC7C744C}" type="presParOf" srcId="{E8DDE818-FD4F-46FA-B245-350F9F5A436B}" destId="{BB8152C2-4622-42D3-961B-6D7B3CD82B15}" srcOrd="2" destOrd="0" presId="urn:microsoft.com/office/officeart/2005/8/layout/orgChart1"/>
    <dgm:cxn modelId="{776DEFC2-2844-49FC-B695-ED594F64CFF3}" type="presParOf" srcId="{262E2032-D07B-4847-AB40-91820CA5D159}" destId="{2440D62C-F1CF-4FEE-92C8-70F01FAC628A}" srcOrd="4" destOrd="0" presId="urn:microsoft.com/office/officeart/2005/8/layout/orgChart1"/>
    <dgm:cxn modelId="{9F6F49AB-8719-421E-9047-9E22096EEA2F}" type="presParOf" srcId="{262E2032-D07B-4847-AB40-91820CA5D159}" destId="{7EE5491D-7F3E-48A9-B2E4-C58380F00F9F}" srcOrd="5" destOrd="0" presId="urn:microsoft.com/office/officeart/2005/8/layout/orgChart1"/>
    <dgm:cxn modelId="{DC1723F9-F9A1-4589-B206-A84ACEB49D37}" type="presParOf" srcId="{7EE5491D-7F3E-48A9-B2E4-C58380F00F9F}" destId="{AF5B7B9C-E8FF-4843-9C83-A59EA3145E66}" srcOrd="0" destOrd="0" presId="urn:microsoft.com/office/officeart/2005/8/layout/orgChart1"/>
    <dgm:cxn modelId="{7617D926-7217-4337-ABB5-6BA1FAA52A42}" type="presParOf" srcId="{AF5B7B9C-E8FF-4843-9C83-A59EA3145E66}" destId="{DDA97C44-6BB6-4AE9-8E13-6850370ED346}" srcOrd="0" destOrd="0" presId="urn:microsoft.com/office/officeart/2005/8/layout/orgChart1"/>
    <dgm:cxn modelId="{E7642741-D98C-4117-86B4-B87FA3B9A813}" type="presParOf" srcId="{AF5B7B9C-E8FF-4843-9C83-A59EA3145E66}" destId="{BF13178A-90AC-4A9E-8A1C-CE801E6298A2}" srcOrd="1" destOrd="0" presId="urn:microsoft.com/office/officeart/2005/8/layout/orgChart1"/>
    <dgm:cxn modelId="{F7B08255-53AB-4E56-B987-4C8D88B838EC}" type="presParOf" srcId="{7EE5491D-7F3E-48A9-B2E4-C58380F00F9F}" destId="{D93143E8-F120-464E-87D2-041510FA7A3A}" srcOrd="1" destOrd="0" presId="urn:microsoft.com/office/officeart/2005/8/layout/orgChart1"/>
    <dgm:cxn modelId="{F41D53CC-C3F7-42A7-AC7A-D926DA3293D0}" type="presParOf" srcId="{7EE5491D-7F3E-48A9-B2E4-C58380F00F9F}" destId="{9B28B38F-325C-462C-AAC6-5D7B6CF5F248}" srcOrd="2" destOrd="0" presId="urn:microsoft.com/office/officeart/2005/8/layout/orgChart1"/>
    <dgm:cxn modelId="{2DC4BD46-D501-416D-9C86-D67417E80E87}" type="presParOf" srcId="{262E2032-D07B-4847-AB40-91820CA5D159}" destId="{E639F61F-A2C2-4B1E-B206-3316E65BEE84}" srcOrd="6" destOrd="0" presId="urn:microsoft.com/office/officeart/2005/8/layout/orgChart1"/>
    <dgm:cxn modelId="{C8585DCC-67AC-463B-A929-4C28A5EAAFEA}" type="presParOf" srcId="{262E2032-D07B-4847-AB40-91820CA5D159}" destId="{72DF5A2F-AF1F-4723-8201-969E2B973CE6}" srcOrd="7" destOrd="0" presId="urn:microsoft.com/office/officeart/2005/8/layout/orgChart1"/>
    <dgm:cxn modelId="{FD7D99E6-EF7D-4D1D-8CA9-E8D06D82378D}" type="presParOf" srcId="{72DF5A2F-AF1F-4723-8201-969E2B973CE6}" destId="{9D65765D-F7B6-4358-B0A5-F62AA5586D8E}" srcOrd="0" destOrd="0" presId="urn:microsoft.com/office/officeart/2005/8/layout/orgChart1"/>
    <dgm:cxn modelId="{52D09B1E-BE4B-4D0B-A2D4-F9DF1DB098B0}" type="presParOf" srcId="{9D65765D-F7B6-4358-B0A5-F62AA5586D8E}" destId="{725DBFAE-54CD-44FD-A210-A6C6AE09B169}" srcOrd="0" destOrd="0" presId="urn:microsoft.com/office/officeart/2005/8/layout/orgChart1"/>
    <dgm:cxn modelId="{A20B858B-0045-443F-895F-52FCD6CE5DDE}" type="presParOf" srcId="{9D65765D-F7B6-4358-B0A5-F62AA5586D8E}" destId="{2513FBB3-BA46-4AC8-BC1F-2A89F0F32A52}" srcOrd="1" destOrd="0" presId="urn:microsoft.com/office/officeart/2005/8/layout/orgChart1"/>
    <dgm:cxn modelId="{C815B064-6F0E-478B-BCFA-A781CDBC6FB8}" type="presParOf" srcId="{72DF5A2F-AF1F-4723-8201-969E2B973CE6}" destId="{D2B19535-0433-40A5-A5E7-FC9CA26F7089}" srcOrd="1" destOrd="0" presId="urn:microsoft.com/office/officeart/2005/8/layout/orgChart1"/>
    <dgm:cxn modelId="{46EFBA25-48F0-4A8F-BC25-16F6537474C2}" type="presParOf" srcId="{72DF5A2F-AF1F-4723-8201-969E2B973CE6}" destId="{FD3510D6-0C60-4ACC-8062-FD64AA4F7F9B}" srcOrd="2" destOrd="0" presId="urn:microsoft.com/office/officeart/2005/8/layout/orgChart1"/>
    <dgm:cxn modelId="{DBD55111-1842-477E-8704-66DB2BE521A1}" type="presParOf" srcId="{262E2032-D07B-4847-AB40-91820CA5D159}" destId="{2CAF426C-BCA6-4A56-A3AB-3D14CA11C64B}" srcOrd="8" destOrd="0" presId="urn:microsoft.com/office/officeart/2005/8/layout/orgChart1"/>
    <dgm:cxn modelId="{2A469781-B919-47B9-B13E-C74882F39FCE}" type="presParOf" srcId="{262E2032-D07B-4847-AB40-91820CA5D159}" destId="{747A0C88-98CE-4298-B963-390ED1275959}" srcOrd="9" destOrd="0" presId="urn:microsoft.com/office/officeart/2005/8/layout/orgChart1"/>
    <dgm:cxn modelId="{EE9C9CDA-2509-410F-A9FE-D64AA2D8A56C}" type="presParOf" srcId="{747A0C88-98CE-4298-B963-390ED1275959}" destId="{A8A92E99-DDF7-404A-BAD2-8ACF8FC846E4}" srcOrd="0" destOrd="0" presId="urn:microsoft.com/office/officeart/2005/8/layout/orgChart1"/>
    <dgm:cxn modelId="{ECDD4922-325A-4935-82A0-2F094D42A777}" type="presParOf" srcId="{A8A92E99-DDF7-404A-BAD2-8ACF8FC846E4}" destId="{296B3BE1-0C5D-4933-8DA3-3F081F08FA9C}" srcOrd="0" destOrd="0" presId="urn:microsoft.com/office/officeart/2005/8/layout/orgChart1"/>
    <dgm:cxn modelId="{C8AE07C2-5B32-420A-9C4B-B9419D33D8AA}" type="presParOf" srcId="{A8A92E99-DDF7-404A-BAD2-8ACF8FC846E4}" destId="{F7008C45-3550-407A-864F-7CF9ED042052}" srcOrd="1" destOrd="0" presId="urn:microsoft.com/office/officeart/2005/8/layout/orgChart1"/>
    <dgm:cxn modelId="{00CEB719-5514-4C39-AE43-623BE866C457}" type="presParOf" srcId="{747A0C88-98CE-4298-B963-390ED1275959}" destId="{ABA0023D-5473-420F-BEBF-269E1737BD0C}" srcOrd="1" destOrd="0" presId="urn:microsoft.com/office/officeart/2005/8/layout/orgChart1"/>
    <dgm:cxn modelId="{A9EAB537-DE0D-426F-AAC0-E072092517D4}" type="presParOf" srcId="{747A0C88-98CE-4298-B963-390ED1275959}" destId="{50E10152-CFE3-48A7-A0C9-D17DB4858EA7}" srcOrd="2" destOrd="0" presId="urn:microsoft.com/office/officeart/2005/8/layout/orgChart1"/>
    <dgm:cxn modelId="{45D7D248-13F3-45BB-BA8F-F6E53105AB85}" type="presParOf" srcId="{262E2032-D07B-4847-AB40-91820CA5D159}" destId="{A7AC602F-379F-435B-900A-7BF1C39F7DEF}" srcOrd="10" destOrd="0" presId="urn:microsoft.com/office/officeart/2005/8/layout/orgChart1"/>
    <dgm:cxn modelId="{D38ACC69-BD42-4BEA-AABE-6202457071E6}" type="presParOf" srcId="{262E2032-D07B-4847-AB40-91820CA5D159}" destId="{8027140B-D4C4-403D-9F0F-5B53B0F3DBEA}" srcOrd="11" destOrd="0" presId="urn:microsoft.com/office/officeart/2005/8/layout/orgChart1"/>
    <dgm:cxn modelId="{6312CEBB-809B-4ACF-A80D-47DAB0F6D5F4}" type="presParOf" srcId="{8027140B-D4C4-403D-9F0F-5B53B0F3DBEA}" destId="{AD85514D-DA4E-4F4C-B1B3-5C694C47307B}" srcOrd="0" destOrd="0" presId="urn:microsoft.com/office/officeart/2005/8/layout/orgChart1"/>
    <dgm:cxn modelId="{5B483EAA-027B-4BC2-8C0E-688A1DE22F15}" type="presParOf" srcId="{AD85514D-DA4E-4F4C-B1B3-5C694C47307B}" destId="{A0C30CCE-BB4B-4CE5-A4F2-992D209658EC}" srcOrd="0" destOrd="0" presId="urn:microsoft.com/office/officeart/2005/8/layout/orgChart1"/>
    <dgm:cxn modelId="{A919AB50-D3C0-4C78-97A5-B911D5D7CF45}" type="presParOf" srcId="{AD85514D-DA4E-4F4C-B1B3-5C694C47307B}" destId="{200F36A0-F952-4482-967B-56C1C4E238C8}" srcOrd="1" destOrd="0" presId="urn:microsoft.com/office/officeart/2005/8/layout/orgChart1"/>
    <dgm:cxn modelId="{F9F943E3-91E9-4F26-AB1F-0A605B9A5743}" type="presParOf" srcId="{8027140B-D4C4-403D-9F0F-5B53B0F3DBEA}" destId="{98165127-63DA-4150-8FD6-9F956CE6813C}" srcOrd="1" destOrd="0" presId="urn:microsoft.com/office/officeart/2005/8/layout/orgChart1"/>
    <dgm:cxn modelId="{9C3DAEBB-2461-43C6-9DF4-39C5EE041B45}" type="presParOf" srcId="{8027140B-D4C4-403D-9F0F-5B53B0F3DBEA}" destId="{D9D105AA-86F3-4E2E-80C5-066BE623F36B}" srcOrd="2" destOrd="0" presId="urn:microsoft.com/office/officeart/2005/8/layout/orgChart1"/>
    <dgm:cxn modelId="{4B95634C-D6D5-46C2-838B-47BE1877268F}" type="presParOf" srcId="{4CFA9151-0356-4B34-83FF-3C46E87E41AC}" destId="{5F8062DB-69A8-439C-AFA5-CE0104E8F6C9}" srcOrd="2" destOrd="0" presId="urn:microsoft.com/office/officeart/2005/8/layout/orgChart1"/>
    <dgm:cxn modelId="{37AFDEBB-BE06-44BF-A0C3-18F4723EEF82}" type="presParOf" srcId="{8729CFEA-4642-4970-8A45-DB7586A17D89}" destId="{763B7FB3-7432-44D5-85AC-9126283F00B7}" srcOrd="4" destOrd="0" presId="urn:microsoft.com/office/officeart/2005/8/layout/orgChart1"/>
    <dgm:cxn modelId="{AB473BA1-24AA-424D-8A25-288C41017D08}" type="presParOf" srcId="{8729CFEA-4642-4970-8A45-DB7586A17D89}" destId="{87B508EE-A4D3-48E9-97C9-917AA981A8B2}" srcOrd="5" destOrd="0" presId="urn:microsoft.com/office/officeart/2005/8/layout/orgChart1"/>
    <dgm:cxn modelId="{AFE99709-314D-48EA-B9C2-FFDC3A0BD384}" type="presParOf" srcId="{87B508EE-A4D3-48E9-97C9-917AA981A8B2}" destId="{DEF526E2-A070-4819-AE0A-B74F720F5988}" srcOrd="0" destOrd="0" presId="urn:microsoft.com/office/officeart/2005/8/layout/orgChart1"/>
    <dgm:cxn modelId="{F87EACB2-48C6-4841-97F6-D13F7523DAC6}" type="presParOf" srcId="{DEF526E2-A070-4819-AE0A-B74F720F5988}" destId="{D1D4E7D1-BA67-4878-9E5E-5F7C5E2FC44F}" srcOrd="0" destOrd="0" presId="urn:microsoft.com/office/officeart/2005/8/layout/orgChart1"/>
    <dgm:cxn modelId="{0A9DED61-F2A3-4EE8-B43F-5D7F1D60510F}" type="presParOf" srcId="{DEF526E2-A070-4819-AE0A-B74F720F5988}" destId="{3DEFBCDF-4FA9-4ECA-A488-15C41D384269}" srcOrd="1" destOrd="0" presId="urn:microsoft.com/office/officeart/2005/8/layout/orgChart1"/>
    <dgm:cxn modelId="{41ACD0F5-8492-4A87-9216-FC4DC4515C4F}" type="presParOf" srcId="{87B508EE-A4D3-48E9-97C9-917AA981A8B2}" destId="{A10B7DB2-CFFC-44C2-8C87-130D6BBB8DB1}" srcOrd="1" destOrd="0" presId="urn:microsoft.com/office/officeart/2005/8/layout/orgChart1"/>
    <dgm:cxn modelId="{B20E31E9-0F43-48B5-9D11-2F39D887CF3F}" type="presParOf" srcId="{A10B7DB2-CFFC-44C2-8C87-130D6BBB8DB1}" destId="{C63E7308-3013-4289-9C0B-F2256A9ABDC5}" srcOrd="0" destOrd="0" presId="urn:microsoft.com/office/officeart/2005/8/layout/orgChart1"/>
    <dgm:cxn modelId="{02EE6248-4809-4191-B68E-BAA2A0D31EB4}" type="presParOf" srcId="{A10B7DB2-CFFC-44C2-8C87-130D6BBB8DB1}" destId="{255B59D1-CB3B-4BF0-A357-9AB5967B6676}" srcOrd="1" destOrd="0" presId="urn:microsoft.com/office/officeart/2005/8/layout/orgChart1"/>
    <dgm:cxn modelId="{0C7AB84A-CC41-4580-9FD0-425AC72D6B5F}" type="presParOf" srcId="{255B59D1-CB3B-4BF0-A357-9AB5967B6676}" destId="{D70CB68A-F9C1-42C2-BD29-A9075F4C4C3D}" srcOrd="0" destOrd="0" presId="urn:microsoft.com/office/officeart/2005/8/layout/orgChart1"/>
    <dgm:cxn modelId="{4D1C405D-602B-4669-82C6-6F8A75A1C4F6}" type="presParOf" srcId="{D70CB68A-F9C1-42C2-BD29-A9075F4C4C3D}" destId="{33E32246-078C-4A4C-9AED-2282B2CBE003}" srcOrd="0" destOrd="0" presId="urn:microsoft.com/office/officeart/2005/8/layout/orgChart1"/>
    <dgm:cxn modelId="{242DA52B-DB5B-428B-8119-EC64AD7DACA3}" type="presParOf" srcId="{D70CB68A-F9C1-42C2-BD29-A9075F4C4C3D}" destId="{A4754587-2DDA-49F9-BEBF-E2AAAE569F5C}" srcOrd="1" destOrd="0" presId="urn:microsoft.com/office/officeart/2005/8/layout/orgChart1"/>
    <dgm:cxn modelId="{9E07DB62-DDAA-46F5-B1BA-E27F86DBC035}" type="presParOf" srcId="{255B59D1-CB3B-4BF0-A357-9AB5967B6676}" destId="{6C94FDED-93FF-4F5E-A970-CEA9205B0F46}" srcOrd="1" destOrd="0" presId="urn:microsoft.com/office/officeart/2005/8/layout/orgChart1"/>
    <dgm:cxn modelId="{EDAEE699-8A0B-4547-BCEF-FA77F2854ED4}" type="presParOf" srcId="{255B59D1-CB3B-4BF0-A357-9AB5967B6676}" destId="{7504A2B7-9EA8-4F9F-9F68-504627AC64AE}" srcOrd="2" destOrd="0" presId="urn:microsoft.com/office/officeart/2005/8/layout/orgChart1"/>
    <dgm:cxn modelId="{ABFEF41D-B791-4003-A01F-7E567ACF59F8}" type="presParOf" srcId="{A10B7DB2-CFFC-44C2-8C87-130D6BBB8DB1}" destId="{E699D399-73DE-450F-84E3-87C4A8DE2C0E}" srcOrd="2" destOrd="0" presId="urn:microsoft.com/office/officeart/2005/8/layout/orgChart1"/>
    <dgm:cxn modelId="{4E27DCF2-6118-4737-9457-D2E0A953FE8B}" type="presParOf" srcId="{A10B7DB2-CFFC-44C2-8C87-130D6BBB8DB1}" destId="{6EC7CF74-399A-4B49-9000-7A9720127BE3}" srcOrd="3" destOrd="0" presId="urn:microsoft.com/office/officeart/2005/8/layout/orgChart1"/>
    <dgm:cxn modelId="{1139D3A7-3777-4DBC-B1B9-1B97B34C3A7F}" type="presParOf" srcId="{6EC7CF74-399A-4B49-9000-7A9720127BE3}" destId="{2917482E-4CA1-4C9A-A07C-663C06CCB52B}" srcOrd="0" destOrd="0" presId="urn:microsoft.com/office/officeart/2005/8/layout/orgChart1"/>
    <dgm:cxn modelId="{270D229F-FA14-4764-B875-75AB3001584E}" type="presParOf" srcId="{2917482E-4CA1-4C9A-A07C-663C06CCB52B}" destId="{555A276F-E15B-41FE-877D-421BFEF666E5}" srcOrd="0" destOrd="0" presId="urn:microsoft.com/office/officeart/2005/8/layout/orgChart1"/>
    <dgm:cxn modelId="{6AD5C4E6-902C-4B31-81DC-A5E6B1331DCC}" type="presParOf" srcId="{2917482E-4CA1-4C9A-A07C-663C06CCB52B}" destId="{6275E860-A572-49C0-8401-19A4296D18C6}" srcOrd="1" destOrd="0" presId="urn:microsoft.com/office/officeart/2005/8/layout/orgChart1"/>
    <dgm:cxn modelId="{D7A8C52D-8850-45D4-BAC4-1D1A00024318}" type="presParOf" srcId="{6EC7CF74-399A-4B49-9000-7A9720127BE3}" destId="{242567D9-410D-47D3-84CB-460B40BAAE22}" srcOrd="1" destOrd="0" presId="urn:microsoft.com/office/officeart/2005/8/layout/orgChart1"/>
    <dgm:cxn modelId="{4C2385F9-3F8E-4602-8A1B-8D6141D80BFD}" type="presParOf" srcId="{6EC7CF74-399A-4B49-9000-7A9720127BE3}" destId="{B19D8612-FBAA-4C8E-BBD5-7E5383042C1A}" srcOrd="2" destOrd="0" presId="urn:microsoft.com/office/officeart/2005/8/layout/orgChart1"/>
    <dgm:cxn modelId="{053B3355-8FBA-476A-BC72-3D184288E23C}" type="presParOf" srcId="{A10B7DB2-CFFC-44C2-8C87-130D6BBB8DB1}" destId="{31E9D8B9-AC28-46C6-B7C9-9891F282D55A}" srcOrd="4" destOrd="0" presId="urn:microsoft.com/office/officeart/2005/8/layout/orgChart1"/>
    <dgm:cxn modelId="{301BC7A0-7532-4664-A2C2-A839CF57FFF6}" type="presParOf" srcId="{A10B7DB2-CFFC-44C2-8C87-130D6BBB8DB1}" destId="{6A275832-2222-43B4-A342-11D49DB887AE}" srcOrd="5" destOrd="0" presId="urn:microsoft.com/office/officeart/2005/8/layout/orgChart1"/>
    <dgm:cxn modelId="{5EDDCCB1-DA59-4D82-B9CE-1FB8C7B92CA3}" type="presParOf" srcId="{6A275832-2222-43B4-A342-11D49DB887AE}" destId="{DAAF628D-2436-4B2A-80CE-2995FB961F6A}" srcOrd="0" destOrd="0" presId="urn:microsoft.com/office/officeart/2005/8/layout/orgChart1"/>
    <dgm:cxn modelId="{DA4EBBC5-1BEE-4043-A035-88F2EBC245A2}" type="presParOf" srcId="{DAAF628D-2436-4B2A-80CE-2995FB961F6A}" destId="{146EA009-6C97-4726-A999-2A51C33CA1CB}" srcOrd="0" destOrd="0" presId="urn:microsoft.com/office/officeart/2005/8/layout/orgChart1"/>
    <dgm:cxn modelId="{ED0D5F19-D257-41AC-9B0A-B03F45180F13}" type="presParOf" srcId="{DAAF628D-2436-4B2A-80CE-2995FB961F6A}" destId="{FF24FDD3-A460-40CD-A2D1-F418A89F85A2}" srcOrd="1" destOrd="0" presId="urn:microsoft.com/office/officeart/2005/8/layout/orgChart1"/>
    <dgm:cxn modelId="{0202177F-D626-47F0-A220-8BB5F3C62B93}" type="presParOf" srcId="{6A275832-2222-43B4-A342-11D49DB887AE}" destId="{652E6736-4C74-419E-96F3-29B21364E423}" srcOrd="1" destOrd="0" presId="urn:microsoft.com/office/officeart/2005/8/layout/orgChart1"/>
    <dgm:cxn modelId="{2AB3547B-E9A4-46F0-8734-1E530F547F35}" type="presParOf" srcId="{6A275832-2222-43B4-A342-11D49DB887AE}" destId="{921C9F5C-4FB8-4933-B462-C3FAF609B7B8}" srcOrd="2" destOrd="0" presId="urn:microsoft.com/office/officeart/2005/8/layout/orgChart1"/>
    <dgm:cxn modelId="{0E221BCC-856A-4748-B602-A3047A6CA116}" type="presParOf" srcId="{A10B7DB2-CFFC-44C2-8C87-130D6BBB8DB1}" destId="{7408B9DC-625F-47FA-97ED-CBC7F5A0BC4B}" srcOrd="6" destOrd="0" presId="urn:microsoft.com/office/officeart/2005/8/layout/orgChart1"/>
    <dgm:cxn modelId="{1F768081-7331-40A3-B5E8-B2BCFA4D37A3}" type="presParOf" srcId="{A10B7DB2-CFFC-44C2-8C87-130D6BBB8DB1}" destId="{85576A9A-E8E2-4FF9-ABFE-0CED19AA5196}" srcOrd="7" destOrd="0" presId="urn:microsoft.com/office/officeart/2005/8/layout/orgChart1"/>
    <dgm:cxn modelId="{F57546DD-F968-4EFF-8DE9-2B32628A120A}" type="presParOf" srcId="{85576A9A-E8E2-4FF9-ABFE-0CED19AA5196}" destId="{D3A9ACC4-CB2C-4BA6-9F73-B9031B603EBA}" srcOrd="0" destOrd="0" presId="urn:microsoft.com/office/officeart/2005/8/layout/orgChart1"/>
    <dgm:cxn modelId="{D1AD21D3-DB67-4DAC-B5FE-05887AC9E0BF}" type="presParOf" srcId="{D3A9ACC4-CB2C-4BA6-9F73-B9031B603EBA}" destId="{8DD9F20B-27CD-498E-853C-B02801B0BAF1}" srcOrd="0" destOrd="0" presId="urn:microsoft.com/office/officeart/2005/8/layout/orgChart1"/>
    <dgm:cxn modelId="{A7ADD5C0-0187-4361-8C9A-E2204D9D4AE9}" type="presParOf" srcId="{D3A9ACC4-CB2C-4BA6-9F73-B9031B603EBA}" destId="{1F4E9C1F-2EB5-493A-A55B-7E4210555AA4}" srcOrd="1" destOrd="0" presId="urn:microsoft.com/office/officeart/2005/8/layout/orgChart1"/>
    <dgm:cxn modelId="{1022C6BC-2108-484C-AC02-315B3F98E0EA}" type="presParOf" srcId="{85576A9A-E8E2-4FF9-ABFE-0CED19AA5196}" destId="{2E16A300-285D-4942-90E3-E2412F12840A}" srcOrd="1" destOrd="0" presId="urn:microsoft.com/office/officeart/2005/8/layout/orgChart1"/>
    <dgm:cxn modelId="{B5174CBE-79D0-43D8-9F2B-F5F5F2594C16}" type="presParOf" srcId="{85576A9A-E8E2-4FF9-ABFE-0CED19AA5196}" destId="{9992F317-9E57-40E2-A16C-DC62A562B8A0}" srcOrd="2" destOrd="0" presId="urn:microsoft.com/office/officeart/2005/8/layout/orgChart1"/>
    <dgm:cxn modelId="{F4A1B123-2F82-4F37-9D01-C7559E6A1125}" type="presParOf" srcId="{A10B7DB2-CFFC-44C2-8C87-130D6BBB8DB1}" destId="{FF12C462-E2E4-458E-8025-909DB29E85EF}" srcOrd="8" destOrd="0" presId="urn:microsoft.com/office/officeart/2005/8/layout/orgChart1"/>
    <dgm:cxn modelId="{C2CE2754-604E-46DA-BD6D-C573F7A472D0}" type="presParOf" srcId="{A10B7DB2-CFFC-44C2-8C87-130D6BBB8DB1}" destId="{A8F4ACD4-EABD-42FF-B3A3-8896B14D778D}" srcOrd="9" destOrd="0" presId="urn:microsoft.com/office/officeart/2005/8/layout/orgChart1"/>
    <dgm:cxn modelId="{475C1768-0D9E-4D98-8BC8-809653A48AB3}" type="presParOf" srcId="{A8F4ACD4-EABD-42FF-B3A3-8896B14D778D}" destId="{306809AD-BDF2-4515-871C-B7B3471D2245}" srcOrd="0" destOrd="0" presId="urn:microsoft.com/office/officeart/2005/8/layout/orgChart1"/>
    <dgm:cxn modelId="{0FC7AF41-7113-4128-892A-C9EBFDDE6EF9}" type="presParOf" srcId="{306809AD-BDF2-4515-871C-B7B3471D2245}" destId="{0CEFB17E-063A-425C-9580-9B8862098B47}" srcOrd="0" destOrd="0" presId="urn:microsoft.com/office/officeart/2005/8/layout/orgChart1"/>
    <dgm:cxn modelId="{B2831BCD-6D5C-43CD-ADFF-74C3D8AD8837}" type="presParOf" srcId="{306809AD-BDF2-4515-871C-B7B3471D2245}" destId="{69D25DA5-3B73-4CDF-AA27-AEB2145EE4EB}" srcOrd="1" destOrd="0" presId="urn:microsoft.com/office/officeart/2005/8/layout/orgChart1"/>
    <dgm:cxn modelId="{F317442C-40CE-48E0-9762-FB6911C53731}" type="presParOf" srcId="{A8F4ACD4-EABD-42FF-B3A3-8896B14D778D}" destId="{D7473727-BF69-4FBD-AD48-74B197A78C3F}" srcOrd="1" destOrd="0" presId="urn:microsoft.com/office/officeart/2005/8/layout/orgChart1"/>
    <dgm:cxn modelId="{F7407019-3020-4860-A09F-BBAAF4BF46DE}" type="presParOf" srcId="{A8F4ACD4-EABD-42FF-B3A3-8896B14D778D}" destId="{F9D9FAB4-3592-499D-BBFA-926E87F6C97F}" srcOrd="2" destOrd="0" presId="urn:microsoft.com/office/officeart/2005/8/layout/orgChart1"/>
    <dgm:cxn modelId="{FAC7DD26-8BDA-4F42-8A16-61E1325DCBA1}" type="presParOf" srcId="{87B508EE-A4D3-48E9-97C9-917AA981A8B2}" destId="{D685EDDD-7BD4-4384-9448-C3D48A4951F7}" srcOrd="2" destOrd="0" presId="urn:microsoft.com/office/officeart/2005/8/layout/orgChart1"/>
    <dgm:cxn modelId="{8C47A465-13F2-4C1B-8523-B8B0B2896962}" type="presParOf" srcId="{8729CFEA-4642-4970-8A45-DB7586A17D89}" destId="{E6551030-08FB-4F63-9855-517A23136B7F}" srcOrd="6" destOrd="0" presId="urn:microsoft.com/office/officeart/2005/8/layout/orgChart1"/>
    <dgm:cxn modelId="{EDE28BD2-3937-41DF-813E-8D584837BB11}" type="presParOf" srcId="{8729CFEA-4642-4970-8A45-DB7586A17D89}" destId="{DAC5BACA-5257-4C5F-A217-213AC87492FD}" srcOrd="7" destOrd="0" presId="urn:microsoft.com/office/officeart/2005/8/layout/orgChart1"/>
    <dgm:cxn modelId="{E4498B83-13DF-4293-8B7E-F0D7BC66DCD0}" type="presParOf" srcId="{DAC5BACA-5257-4C5F-A217-213AC87492FD}" destId="{76511E1A-62D4-4961-B2AE-4F27DDB33652}" srcOrd="0" destOrd="0" presId="urn:microsoft.com/office/officeart/2005/8/layout/orgChart1"/>
    <dgm:cxn modelId="{7681B994-D51F-41C6-9579-1941B0A8CE02}" type="presParOf" srcId="{76511E1A-62D4-4961-B2AE-4F27DDB33652}" destId="{21394F5D-F7BF-4CB6-A9EB-9C38554E74B6}" srcOrd="0" destOrd="0" presId="urn:microsoft.com/office/officeart/2005/8/layout/orgChart1"/>
    <dgm:cxn modelId="{36783A0A-259D-4B0C-AA48-FF0F6512882D}" type="presParOf" srcId="{76511E1A-62D4-4961-B2AE-4F27DDB33652}" destId="{1F61656D-1ABB-4EB1-8D2F-83D67784352B}" srcOrd="1" destOrd="0" presId="urn:microsoft.com/office/officeart/2005/8/layout/orgChart1"/>
    <dgm:cxn modelId="{1D493AB0-A03D-44FB-9309-F0EFDD7B8255}" type="presParOf" srcId="{DAC5BACA-5257-4C5F-A217-213AC87492FD}" destId="{284BCC74-F865-446C-B7B7-C1DFB390E16A}" srcOrd="1" destOrd="0" presId="urn:microsoft.com/office/officeart/2005/8/layout/orgChart1"/>
    <dgm:cxn modelId="{4A9859C5-52A3-4F13-8BB8-009273956132}" type="presParOf" srcId="{284BCC74-F865-446C-B7B7-C1DFB390E16A}" destId="{CFDB2315-083D-451E-9B6B-62A83136BFD9}" srcOrd="0" destOrd="0" presId="urn:microsoft.com/office/officeart/2005/8/layout/orgChart1"/>
    <dgm:cxn modelId="{C1F56F38-BF9D-40F5-A640-9B20D64E22F0}" type="presParOf" srcId="{284BCC74-F865-446C-B7B7-C1DFB390E16A}" destId="{5D8AC36F-F464-4F14-9112-C74A68246008}" srcOrd="1" destOrd="0" presId="urn:microsoft.com/office/officeart/2005/8/layout/orgChart1"/>
    <dgm:cxn modelId="{DE07BAE9-439C-4913-8198-43970F4B3E69}" type="presParOf" srcId="{5D8AC36F-F464-4F14-9112-C74A68246008}" destId="{9DE90391-A698-4EC4-A31C-6D3B614DA423}" srcOrd="0" destOrd="0" presId="urn:microsoft.com/office/officeart/2005/8/layout/orgChart1"/>
    <dgm:cxn modelId="{ADB00F45-E987-418C-A9C7-8FAA76D9B126}" type="presParOf" srcId="{9DE90391-A698-4EC4-A31C-6D3B614DA423}" destId="{2CB38E47-D580-4ED2-A1E7-895103AAE19D}" srcOrd="0" destOrd="0" presId="urn:microsoft.com/office/officeart/2005/8/layout/orgChart1"/>
    <dgm:cxn modelId="{FBBBB070-7171-4A8F-A79F-3D0896C8433E}" type="presParOf" srcId="{9DE90391-A698-4EC4-A31C-6D3B614DA423}" destId="{190BA802-5146-4CCC-A98F-FA124BADD066}" srcOrd="1" destOrd="0" presId="urn:microsoft.com/office/officeart/2005/8/layout/orgChart1"/>
    <dgm:cxn modelId="{89E9BBA6-0918-4E51-B446-3FD4B3C1B84A}" type="presParOf" srcId="{5D8AC36F-F464-4F14-9112-C74A68246008}" destId="{D43667AA-E255-482E-83C2-C5CD0E5D0F9C}" srcOrd="1" destOrd="0" presId="urn:microsoft.com/office/officeart/2005/8/layout/orgChart1"/>
    <dgm:cxn modelId="{DF2AA5B0-AA6C-436B-A5A3-3EE0E496E4CB}" type="presParOf" srcId="{5D8AC36F-F464-4F14-9112-C74A68246008}" destId="{9871AA36-C3DB-4C97-95FE-2DD8777C3FC6}" srcOrd="2" destOrd="0" presId="urn:microsoft.com/office/officeart/2005/8/layout/orgChart1"/>
    <dgm:cxn modelId="{102F863E-541B-42C3-B2A8-BCAC036F61DD}" type="presParOf" srcId="{284BCC74-F865-446C-B7B7-C1DFB390E16A}" destId="{8DA1470D-E392-410C-988C-468268934141}" srcOrd="2" destOrd="0" presId="urn:microsoft.com/office/officeart/2005/8/layout/orgChart1"/>
    <dgm:cxn modelId="{D4075A40-9F04-4C77-8B48-E45FBE4AF9D3}" type="presParOf" srcId="{284BCC74-F865-446C-B7B7-C1DFB390E16A}" destId="{13A20EF8-637F-49AC-8A8A-7D4870D5B81A}" srcOrd="3" destOrd="0" presId="urn:microsoft.com/office/officeart/2005/8/layout/orgChart1"/>
    <dgm:cxn modelId="{7275C25E-D645-4797-9A73-6A478A62673B}" type="presParOf" srcId="{13A20EF8-637F-49AC-8A8A-7D4870D5B81A}" destId="{6E589228-B7F1-4F19-A75F-5EC174E7DB89}" srcOrd="0" destOrd="0" presId="urn:microsoft.com/office/officeart/2005/8/layout/orgChart1"/>
    <dgm:cxn modelId="{0874B6A1-04BC-418F-8FF3-49D4DCA49B4E}" type="presParOf" srcId="{6E589228-B7F1-4F19-A75F-5EC174E7DB89}" destId="{FA3B0D76-F8EF-48FD-800C-575BF81CA35F}" srcOrd="0" destOrd="0" presId="urn:microsoft.com/office/officeart/2005/8/layout/orgChart1"/>
    <dgm:cxn modelId="{1EC0BFFF-73C4-4DA8-8B68-98057FD5C469}" type="presParOf" srcId="{6E589228-B7F1-4F19-A75F-5EC174E7DB89}" destId="{22623B70-8FCB-4C4E-AD03-835921D88513}" srcOrd="1" destOrd="0" presId="urn:microsoft.com/office/officeart/2005/8/layout/orgChart1"/>
    <dgm:cxn modelId="{F27A150B-E8B6-4B16-B545-AC19CE7F8021}" type="presParOf" srcId="{13A20EF8-637F-49AC-8A8A-7D4870D5B81A}" destId="{09F47641-D5C1-433B-B940-5292E9AC6D1E}" srcOrd="1" destOrd="0" presId="urn:microsoft.com/office/officeart/2005/8/layout/orgChart1"/>
    <dgm:cxn modelId="{BA5630BD-F76F-4D6C-94E9-9427E0981F3E}" type="presParOf" srcId="{13A20EF8-637F-49AC-8A8A-7D4870D5B81A}" destId="{5E49081A-0C34-4D9B-A534-78011D31E5A0}" srcOrd="2" destOrd="0" presId="urn:microsoft.com/office/officeart/2005/8/layout/orgChart1"/>
    <dgm:cxn modelId="{681D0395-2E41-42E1-BAC2-F3AE23A79404}" type="presParOf" srcId="{284BCC74-F865-446C-B7B7-C1DFB390E16A}" destId="{BF81E74D-4BF0-4634-B0C7-B6FC9D2003A9}" srcOrd="4" destOrd="0" presId="urn:microsoft.com/office/officeart/2005/8/layout/orgChart1"/>
    <dgm:cxn modelId="{933142AC-AF05-4D5D-8FA4-1A3D78B8E7BE}" type="presParOf" srcId="{284BCC74-F865-446C-B7B7-C1DFB390E16A}" destId="{E8C4A56B-D128-40D1-B164-B270F1FE4FBD}" srcOrd="5" destOrd="0" presId="urn:microsoft.com/office/officeart/2005/8/layout/orgChart1"/>
    <dgm:cxn modelId="{17229806-2142-44C3-B7FD-B18A8C09371A}" type="presParOf" srcId="{E8C4A56B-D128-40D1-B164-B270F1FE4FBD}" destId="{1B7C2F4D-8F77-4572-9333-42460E1ED47B}" srcOrd="0" destOrd="0" presId="urn:microsoft.com/office/officeart/2005/8/layout/orgChart1"/>
    <dgm:cxn modelId="{AA24C415-CA0E-4D0F-ABC1-A6F8A08DDA37}" type="presParOf" srcId="{1B7C2F4D-8F77-4572-9333-42460E1ED47B}" destId="{1A5E1074-213D-4A4E-8ED8-404B3A34C9BC}" srcOrd="0" destOrd="0" presId="urn:microsoft.com/office/officeart/2005/8/layout/orgChart1"/>
    <dgm:cxn modelId="{3AB10E71-3D52-4838-9825-616C50A1BB41}" type="presParOf" srcId="{1B7C2F4D-8F77-4572-9333-42460E1ED47B}" destId="{C08CF97C-79F3-4637-8AC9-017BC82C8049}" srcOrd="1" destOrd="0" presId="urn:microsoft.com/office/officeart/2005/8/layout/orgChart1"/>
    <dgm:cxn modelId="{9B11AD97-CEB0-4C25-819C-C5368B36D7A1}" type="presParOf" srcId="{E8C4A56B-D128-40D1-B164-B270F1FE4FBD}" destId="{B6B2C572-AAEC-40CC-B006-0BD1FBABEEA4}" srcOrd="1" destOrd="0" presId="urn:microsoft.com/office/officeart/2005/8/layout/orgChart1"/>
    <dgm:cxn modelId="{6204D399-E92E-493F-BA76-6D30CF4639E7}" type="presParOf" srcId="{E8C4A56B-D128-40D1-B164-B270F1FE4FBD}" destId="{41FA755C-8401-4E67-B6D1-F2A240739F43}" srcOrd="2" destOrd="0" presId="urn:microsoft.com/office/officeart/2005/8/layout/orgChart1"/>
    <dgm:cxn modelId="{7C31EA6E-DD8D-403D-9A74-4C2EE2F85EE3}" type="presParOf" srcId="{DAC5BACA-5257-4C5F-A217-213AC87492FD}" destId="{5C03298F-8162-4D12-859E-0EB7884C65D9}" srcOrd="2" destOrd="0" presId="urn:microsoft.com/office/officeart/2005/8/layout/orgChart1"/>
    <dgm:cxn modelId="{0AE12E82-4109-4D1F-9ACE-74AC3866494B}" type="presParOf" srcId="{8729CFEA-4642-4970-8A45-DB7586A17D89}" destId="{C8A3E3D1-9522-43D1-AFC0-1BA211782EFC}" srcOrd="8" destOrd="0" presId="urn:microsoft.com/office/officeart/2005/8/layout/orgChart1"/>
    <dgm:cxn modelId="{14383E79-7685-4DB9-B294-3C3049206C59}" type="presParOf" srcId="{8729CFEA-4642-4970-8A45-DB7586A17D89}" destId="{DF1FEED0-A59E-4A0F-A510-A1F5F3FB5350}" srcOrd="9" destOrd="0" presId="urn:microsoft.com/office/officeart/2005/8/layout/orgChart1"/>
    <dgm:cxn modelId="{56A5FD9F-E93F-4DEC-AB0A-31970312A63D}" type="presParOf" srcId="{DF1FEED0-A59E-4A0F-A510-A1F5F3FB5350}" destId="{918AA88C-8C4A-4187-89E2-B80873C9CF77}" srcOrd="0" destOrd="0" presId="urn:microsoft.com/office/officeart/2005/8/layout/orgChart1"/>
    <dgm:cxn modelId="{4A6EE2FC-42E5-4CE2-96DA-C12A21B6AE30}" type="presParOf" srcId="{918AA88C-8C4A-4187-89E2-B80873C9CF77}" destId="{7C6DBDFD-5841-4953-804F-E2E9095EFF2C}" srcOrd="0" destOrd="0" presId="urn:microsoft.com/office/officeart/2005/8/layout/orgChart1"/>
    <dgm:cxn modelId="{4FC2A8BB-6153-4EB5-B486-B8A5FF3FE026}" type="presParOf" srcId="{918AA88C-8C4A-4187-89E2-B80873C9CF77}" destId="{D6AB6CE0-2DEF-47D3-A366-E00E81BA2030}" srcOrd="1" destOrd="0" presId="urn:microsoft.com/office/officeart/2005/8/layout/orgChart1"/>
    <dgm:cxn modelId="{EFF1CA16-A54D-4163-8D9E-36A9C6850B52}" type="presParOf" srcId="{DF1FEED0-A59E-4A0F-A510-A1F5F3FB5350}" destId="{1D9601C6-1721-4619-B4AA-A243111F9483}" srcOrd="1" destOrd="0" presId="urn:microsoft.com/office/officeart/2005/8/layout/orgChart1"/>
    <dgm:cxn modelId="{880D9017-F0D4-496D-BCC9-E4DD708C373A}" type="presParOf" srcId="{1D9601C6-1721-4619-B4AA-A243111F9483}" destId="{AF4D5588-2E36-4409-962A-E30A925D573D}" srcOrd="0" destOrd="0" presId="urn:microsoft.com/office/officeart/2005/8/layout/orgChart1"/>
    <dgm:cxn modelId="{DF89B1FA-B07D-4E12-8DE0-7260783FE8BB}" type="presParOf" srcId="{1D9601C6-1721-4619-B4AA-A243111F9483}" destId="{A0CE4F74-9F51-4874-B48C-1EB57D8F3DA5}" srcOrd="1" destOrd="0" presId="urn:microsoft.com/office/officeart/2005/8/layout/orgChart1"/>
    <dgm:cxn modelId="{A6AEDF00-841C-4BB7-88CD-F68A47D206E8}" type="presParOf" srcId="{A0CE4F74-9F51-4874-B48C-1EB57D8F3DA5}" destId="{C7BB555B-4FA5-486D-9C33-626857ED15A4}" srcOrd="0" destOrd="0" presId="urn:microsoft.com/office/officeart/2005/8/layout/orgChart1"/>
    <dgm:cxn modelId="{1BDFCDA1-F3E8-4082-B0B4-73C8E6E93FB3}" type="presParOf" srcId="{C7BB555B-4FA5-486D-9C33-626857ED15A4}" destId="{DDF8EDD1-B040-447F-B129-53281AA74B7A}" srcOrd="0" destOrd="0" presId="urn:microsoft.com/office/officeart/2005/8/layout/orgChart1"/>
    <dgm:cxn modelId="{09476BDF-6343-45C3-B9E7-37E7D292806C}" type="presParOf" srcId="{C7BB555B-4FA5-486D-9C33-626857ED15A4}" destId="{F23C2B81-0E83-47AE-8FB6-D1CF2607FE12}" srcOrd="1" destOrd="0" presId="urn:microsoft.com/office/officeart/2005/8/layout/orgChart1"/>
    <dgm:cxn modelId="{1D7A1923-9F3A-445E-A1CF-89D6C77DB0B6}" type="presParOf" srcId="{A0CE4F74-9F51-4874-B48C-1EB57D8F3DA5}" destId="{E8D55A8A-A316-4609-B67A-D384D57C28CC}" srcOrd="1" destOrd="0" presId="urn:microsoft.com/office/officeart/2005/8/layout/orgChart1"/>
    <dgm:cxn modelId="{FA54809A-109B-42E2-AB0E-964AA54612C7}" type="presParOf" srcId="{A0CE4F74-9F51-4874-B48C-1EB57D8F3DA5}" destId="{860465AB-6344-43E5-A97E-69C419A520DD}" srcOrd="2" destOrd="0" presId="urn:microsoft.com/office/officeart/2005/8/layout/orgChart1"/>
    <dgm:cxn modelId="{E3F9F354-901D-42CA-894A-FA6B6447B59E}" type="presParOf" srcId="{1D9601C6-1721-4619-B4AA-A243111F9483}" destId="{EB3112C0-9E88-4F95-B4C8-2376542340D6}" srcOrd="2" destOrd="0" presId="urn:microsoft.com/office/officeart/2005/8/layout/orgChart1"/>
    <dgm:cxn modelId="{53442634-2074-41A4-BD75-9492475E0962}" type="presParOf" srcId="{1D9601C6-1721-4619-B4AA-A243111F9483}" destId="{61AFF2F4-3769-48D2-9DC9-1DFC05895FE3}" srcOrd="3" destOrd="0" presId="urn:microsoft.com/office/officeart/2005/8/layout/orgChart1"/>
    <dgm:cxn modelId="{0EE5B62B-152E-413A-82D6-7F4AE2E71F70}" type="presParOf" srcId="{61AFF2F4-3769-48D2-9DC9-1DFC05895FE3}" destId="{5D55AA6C-845C-44C4-9A1F-EE901810E9E5}" srcOrd="0" destOrd="0" presId="urn:microsoft.com/office/officeart/2005/8/layout/orgChart1"/>
    <dgm:cxn modelId="{E9B9DF1F-D6CC-4388-AADF-2B9E1DE124E3}" type="presParOf" srcId="{5D55AA6C-845C-44C4-9A1F-EE901810E9E5}" destId="{7E182820-CC5D-45CC-B6C0-9F9E02C6792C}" srcOrd="0" destOrd="0" presId="urn:microsoft.com/office/officeart/2005/8/layout/orgChart1"/>
    <dgm:cxn modelId="{40534C04-425B-49BE-A0CA-E4E637CE2C0E}" type="presParOf" srcId="{5D55AA6C-845C-44C4-9A1F-EE901810E9E5}" destId="{51DF2D42-136E-4E72-88A7-8625810F3EE5}" srcOrd="1" destOrd="0" presId="urn:microsoft.com/office/officeart/2005/8/layout/orgChart1"/>
    <dgm:cxn modelId="{70D913CB-9F20-4397-843F-E5474E52D2ED}" type="presParOf" srcId="{61AFF2F4-3769-48D2-9DC9-1DFC05895FE3}" destId="{3DE8B0F9-F353-4B5D-91D4-381F1C591960}" srcOrd="1" destOrd="0" presId="urn:microsoft.com/office/officeart/2005/8/layout/orgChart1"/>
    <dgm:cxn modelId="{BFBA641F-2DA2-480B-85A6-25CD284F9B3A}" type="presParOf" srcId="{61AFF2F4-3769-48D2-9DC9-1DFC05895FE3}" destId="{751FFF66-7426-4A74-9625-6023DC9A8EBD}" srcOrd="2" destOrd="0" presId="urn:microsoft.com/office/officeart/2005/8/layout/orgChart1"/>
    <dgm:cxn modelId="{B425271A-D28F-40EA-A266-8F6B6B5D6F46}" type="presParOf" srcId="{1D9601C6-1721-4619-B4AA-A243111F9483}" destId="{E098B04A-4722-488B-819B-01CFA692163C}" srcOrd="4" destOrd="0" presId="urn:microsoft.com/office/officeart/2005/8/layout/orgChart1"/>
    <dgm:cxn modelId="{AEDD6455-3FBC-4FC6-8BB9-22209F316D70}" type="presParOf" srcId="{1D9601C6-1721-4619-B4AA-A243111F9483}" destId="{9F82EF31-2593-4BE0-8AF8-3991B3123812}" srcOrd="5" destOrd="0" presId="urn:microsoft.com/office/officeart/2005/8/layout/orgChart1"/>
    <dgm:cxn modelId="{BEF6A579-A9BF-48C8-A7AB-003ACBE85B1C}" type="presParOf" srcId="{9F82EF31-2593-4BE0-8AF8-3991B3123812}" destId="{F80DE37C-AD45-4476-B005-47C22361F022}" srcOrd="0" destOrd="0" presId="urn:microsoft.com/office/officeart/2005/8/layout/orgChart1"/>
    <dgm:cxn modelId="{42646F53-1DC8-4211-8A30-5D2BE2C8D701}" type="presParOf" srcId="{F80DE37C-AD45-4476-B005-47C22361F022}" destId="{4448003F-804A-49C1-929C-4CD2C9C8F6AD}" srcOrd="0" destOrd="0" presId="urn:microsoft.com/office/officeart/2005/8/layout/orgChart1"/>
    <dgm:cxn modelId="{E04EE815-8F67-46B5-82F4-3BF164A43ADB}" type="presParOf" srcId="{F80DE37C-AD45-4476-B005-47C22361F022}" destId="{52F24A71-392A-4E0F-A311-C9660D48FBE1}" srcOrd="1" destOrd="0" presId="urn:microsoft.com/office/officeart/2005/8/layout/orgChart1"/>
    <dgm:cxn modelId="{7B344B7E-4E86-4253-8121-25C8C7A07D46}" type="presParOf" srcId="{9F82EF31-2593-4BE0-8AF8-3991B3123812}" destId="{0E1A2F48-BF3C-4B0D-A816-62E8F343A7DC}" srcOrd="1" destOrd="0" presId="urn:microsoft.com/office/officeart/2005/8/layout/orgChart1"/>
    <dgm:cxn modelId="{978E8CFD-2657-402B-9C8E-3B856F33A2A1}" type="presParOf" srcId="{9F82EF31-2593-4BE0-8AF8-3991B3123812}" destId="{CB8F9656-75BD-4549-A175-EEE785FFB860}" srcOrd="2" destOrd="0" presId="urn:microsoft.com/office/officeart/2005/8/layout/orgChart1"/>
    <dgm:cxn modelId="{949B418A-B473-4CDE-9055-F9E4E98134DF}" type="presParOf" srcId="{DF1FEED0-A59E-4A0F-A510-A1F5F3FB5350}" destId="{574E4689-723A-4E99-8197-4DCBEE4C2924}" srcOrd="2" destOrd="0" presId="urn:microsoft.com/office/officeart/2005/8/layout/orgChart1"/>
    <dgm:cxn modelId="{3E9116E0-9B5F-46C4-9379-2CC3391AD041}" type="presParOf" srcId="{788EB0E2-EF6B-4E4A-8E07-7CCFE0AC24D7}" destId="{03AE7FBC-3A7D-4C8F-8191-AF967249D3D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98B04A-4722-488B-819B-01CFA692163C}">
      <dsp:nvSpPr>
        <dsp:cNvPr id="0" name=""/>
        <dsp:cNvSpPr/>
      </dsp:nvSpPr>
      <dsp:spPr>
        <a:xfrm>
          <a:off x="6676075" y="1297995"/>
          <a:ext cx="160607" cy="2012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2952"/>
              </a:lnTo>
              <a:lnTo>
                <a:pt x="160607" y="201295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3112C0-9E88-4F95-B4C8-2376542340D6}">
      <dsp:nvSpPr>
        <dsp:cNvPr id="0" name=""/>
        <dsp:cNvSpPr/>
      </dsp:nvSpPr>
      <dsp:spPr>
        <a:xfrm>
          <a:off x="6676075" y="1297995"/>
          <a:ext cx="160607" cy="1252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2741"/>
              </a:lnTo>
              <a:lnTo>
                <a:pt x="160607" y="12527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4D5588-2E36-4409-962A-E30A925D573D}">
      <dsp:nvSpPr>
        <dsp:cNvPr id="0" name=""/>
        <dsp:cNvSpPr/>
      </dsp:nvSpPr>
      <dsp:spPr>
        <a:xfrm>
          <a:off x="6676075" y="1297995"/>
          <a:ext cx="160607" cy="492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2530"/>
              </a:lnTo>
              <a:lnTo>
                <a:pt x="160607" y="49253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A3E3D1-9522-43D1-AFC0-1BA211782EFC}">
      <dsp:nvSpPr>
        <dsp:cNvPr id="0" name=""/>
        <dsp:cNvSpPr/>
      </dsp:nvSpPr>
      <dsp:spPr>
        <a:xfrm>
          <a:off x="4513223" y="537785"/>
          <a:ext cx="2591140" cy="224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25"/>
              </a:lnTo>
              <a:lnTo>
                <a:pt x="2591140" y="112425"/>
              </a:lnTo>
              <a:lnTo>
                <a:pt x="2591140" y="22485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81E74D-4BF0-4634-B0C7-B6FC9D2003A9}">
      <dsp:nvSpPr>
        <dsp:cNvPr id="0" name=""/>
        <dsp:cNvSpPr/>
      </dsp:nvSpPr>
      <dsp:spPr>
        <a:xfrm>
          <a:off x="5380505" y="1297995"/>
          <a:ext cx="160607" cy="2012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2952"/>
              </a:lnTo>
              <a:lnTo>
                <a:pt x="160607" y="201295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1470D-E392-410C-988C-468268934141}">
      <dsp:nvSpPr>
        <dsp:cNvPr id="0" name=""/>
        <dsp:cNvSpPr/>
      </dsp:nvSpPr>
      <dsp:spPr>
        <a:xfrm>
          <a:off x="5380505" y="1297995"/>
          <a:ext cx="160607" cy="1252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2741"/>
              </a:lnTo>
              <a:lnTo>
                <a:pt x="160607" y="12527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DB2315-083D-451E-9B6B-62A83136BFD9}">
      <dsp:nvSpPr>
        <dsp:cNvPr id="0" name=""/>
        <dsp:cNvSpPr/>
      </dsp:nvSpPr>
      <dsp:spPr>
        <a:xfrm>
          <a:off x="5380505" y="1297995"/>
          <a:ext cx="160607" cy="492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2530"/>
              </a:lnTo>
              <a:lnTo>
                <a:pt x="160607" y="49253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551030-08FB-4F63-9855-517A23136B7F}">
      <dsp:nvSpPr>
        <dsp:cNvPr id="0" name=""/>
        <dsp:cNvSpPr/>
      </dsp:nvSpPr>
      <dsp:spPr>
        <a:xfrm>
          <a:off x="4513223" y="537785"/>
          <a:ext cx="1295570" cy="224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25"/>
              </a:lnTo>
              <a:lnTo>
                <a:pt x="1295570" y="112425"/>
              </a:lnTo>
              <a:lnTo>
                <a:pt x="1295570" y="22485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2C462-E2E4-458E-8025-909DB29E85EF}">
      <dsp:nvSpPr>
        <dsp:cNvPr id="0" name=""/>
        <dsp:cNvSpPr/>
      </dsp:nvSpPr>
      <dsp:spPr>
        <a:xfrm>
          <a:off x="4084935" y="1297995"/>
          <a:ext cx="160607" cy="3533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3373"/>
              </a:lnTo>
              <a:lnTo>
                <a:pt x="160607" y="35333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08B9DC-625F-47FA-97ED-CBC7F5A0BC4B}">
      <dsp:nvSpPr>
        <dsp:cNvPr id="0" name=""/>
        <dsp:cNvSpPr/>
      </dsp:nvSpPr>
      <dsp:spPr>
        <a:xfrm>
          <a:off x="4084935" y="1297995"/>
          <a:ext cx="160607" cy="27731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73162"/>
              </a:lnTo>
              <a:lnTo>
                <a:pt x="160607" y="277316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E9D8B9-AC28-46C6-B7C9-9891F282D55A}">
      <dsp:nvSpPr>
        <dsp:cNvPr id="0" name=""/>
        <dsp:cNvSpPr/>
      </dsp:nvSpPr>
      <dsp:spPr>
        <a:xfrm>
          <a:off x="4084935" y="1297995"/>
          <a:ext cx="160607" cy="2012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2952"/>
              </a:lnTo>
              <a:lnTo>
                <a:pt x="160607" y="201295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99D399-73DE-450F-84E3-87C4A8DE2C0E}">
      <dsp:nvSpPr>
        <dsp:cNvPr id="0" name=""/>
        <dsp:cNvSpPr/>
      </dsp:nvSpPr>
      <dsp:spPr>
        <a:xfrm>
          <a:off x="4084935" y="1297995"/>
          <a:ext cx="160607" cy="1252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2741"/>
              </a:lnTo>
              <a:lnTo>
                <a:pt x="160607" y="12527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3E7308-3013-4289-9C0B-F2256A9ABDC5}">
      <dsp:nvSpPr>
        <dsp:cNvPr id="0" name=""/>
        <dsp:cNvSpPr/>
      </dsp:nvSpPr>
      <dsp:spPr>
        <a:xfrm>
          <a:off x="4084935" y="1297995"/>
          <a:ext cx="160607" cy="492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2530"/>
              </a:lnTo>
              <a:lnTo>
                <a:pt x="160607" y="49253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3B7FB3-7432-44D5-85AC-9126283F00B7}">
      <dsp:nvSpPr>
        <dsp:cNvPr id="0" name=""/>
        <dsp:cNvSpPr/>
      </dsp:nvSpPr>
      <dsp:spPr>
        <a:xfrm>
          <a:off x="4467503" y="537785"/>
          <a:ext cx="91440" cy="224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85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AC602F-379F-435B-900A-7BF1C39F7DEF}">
      <dsp:nvSpPr>
        <dsp:cNvPr id="0" name=""/>
        <dsp:cNvSpPr/>
      </dsp:nvSpPr>
      <dsp:spPr>
        <a:xfrm>
          <a:off x="2789365" y="1297995"/>
          <a:ext cx="160607" cy="4293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93583"/>
              </a:lnTo>
              <a:lnTo>
                <a:pt x="160607" y="429358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AF426C-BCA6-4A56-A3AB-3D14CA11C64B}">
      <dsp:nvSpPr>
        <dsp:cNvPr id="0" name=""/>
        <dsp:cNvSpPr/>
      </dsp:nvSpPr>
      <dsp:spPr>
        <a:xfrm>
          <a:off x="2789365" y="1297995"/>
          <a:ext cx="160607" cy="3533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3373"/>
              </a:lnTo>
              <a:lnTo>
                <a:pt x="160607" y="35333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39F61F-A2C2-4B1E-B206-3316E65BEE84}">
      <dsp:nvSpPr>
        <dsp:cNvPr id="0" name=""/>
        <dsp:cNvSpPr/>
      </dsp:nvSpPr>
      <dsp:spPr>
        <a:xfrm>
          <a:off x="2789365" y="1297995"/>
          <a:ext cx="160607" cy="27731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73162"/>
              </a:lnTo>
              <a:lnTo>
                <a:pt x="160607" y="277316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40D62C-F1CF-4FEE-92C8-70F01FAC628A}">
      <dsp:nvSpPr>
        <dsp:cNvPr id="0" name=""/>
        <dsp:cNvSpPr/>
      </dsp:nvSpPr>
      <dsp:spPr>
        <a:xfrm>
          <a:off x="2789365" y="1297995"/>
          <a:ext cx="160607" cy="2012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2952"/>
              </a:lnTo>
              <a:lnTo>
                <a:pt x="160607" y="201295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CF5CB7-14C5-4643-BB47-A025E1B0173D}">
      <dsp:nvSpPr>
        <dsp:cNvPr id="0" name=""/>
        <dsp:cNvSpPr/>
      </dsp:nvSpPr>
      <dsp:spPr>
        <a:xfrm>
          <a:off x="2789365" y="1297995"/>
          <a:ext cx="160607" cy="1252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2741"/>
              </a:lnTo>
              <a:lnTo>
                <a:pt x="160607" y="12527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40FD38-511E-4011-9DE9-837B9FF88136}">
      <dsp:nvSpPr>
        <dsp:cNvPr id="0" name=""/>
        <dsp:cNvSpPr/>
      </dsp:nvSpPr>
      <dsp:spPr>
        <a:xfrm>
          <a:off x="2789365" y="1297995"/>
          <a:ext cx="160607" cy="492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2530"/>
              </a:lnTo>
              <a:lnTo>
                <a:pt x="160607" y="49253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61B778-E539-4B34-A83B-EEEECB6C6C0D}">
      <dsp:nvSpPr>
        <dsp:cNvPr id="0" name=""/>
        <dsp:cNvSpPr/>
      </dsp:nvSpPr>
      <dsp:spPr>
        <a:xfrm>
          <a:off x="3217652" y="537785"/>
          <a:ext cx="1295570" cy="224851"/>
        </a:xfrm>
        <a:custGeom>
          <a:avLst/>
          <a:gdLst/>
          <a:ahLst/>
          <a:cxnLst/>
          <a:rect l="0" t="0" r="0" b="0"/>
          <a:pathLst>
            <a:path>
              <a:moveTo>
                <a:pt x="1295570" y="0"/>
              </a:moveTo>
              <a:lnTo>
                <a:pt x="1295570" y="112425"/>
              </a:lnTo>
              <a:lnTo>
                <a:pt x="0" y="112425"/>
              </a:lnTo>
              <a:lnTo>
                <a:pt x="0" y="22485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C05D9B-312E-47FE-A41B-0F4B38AD8823}">
      <dsp:nvSpPr>
        <dsp:cNvPr id="0" name=""/>
        <dsp:cNvSpPr/>
      </dsp:nvSpPr>
      <dsp:spPr>
        <a:xfrm>
          <a:off x="1493795" y="1297995"/>
          <a:ext cx="160607" cy="4293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93583"/>
              </a:lnTo>
              <a:lnTo>
                <a:pt x="160607" y="429358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15A4AC-9305-4F90-9DC2-C224373877A9}">
      <dsp:nvSpPr>
        <dsp:cNvPr id="0" name=""/>
        <dsp:cNvSpPr/>
      </dsp:nvSpPr>
      <dsp:spPr>
        <a:xfrm>
          <a:off x="1493795" y="1297995"/>
          <a:ext cx="160607" cy="3533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3373"/>
              </a:lnTo>
              <a:lnTo>
                <a:pt x="160607" y="35333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7163CD-D9D7-42E9-B616-2D18F02E9F92}">
      <dsp:nvSpPr>
        <dsp:cNvPr id="0" name=""/>
        <dsp:cNvSpPr/>
      </dsp:nvSpPr>
      <dsp:spPr>
        <a:xfrm>
          <a:off x="1493795" y="1297995"/>
          <a:ext cx="160607" cy="27731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73162"/>
              </a:lnTo>
              <a:lnTo>
                <a:pt x="160607" y="277316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AB392-F305-4EA9-855A-925A251A931B}">
      <dsp:nvSpPr>
        <dsp:cNvPr id="0" name=""/>
        <dsp:cNvSpPr/>
      </dsp:nvSpPr>
      <dsp:spPr>
        <a:xfrm>
          <a:off x="1493795" y="1297995"/>
          <a:ext cx="160607" cy="2012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2952"/>
              </a:lnTo>
              <a:lnTo>
                <a:pt x="160607" y="201295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01F4F6-17FB-4175-B92F-344DB949C7D5}">
      <dsp:nvSpPr>
        <dsp:cNvPr id="0" name=""/>
        <dsp:cNvSpPr/>
      </dsp:nvSpPr>
      <dsp:spPr>
        <a:xfrm>
          <a:off x="1493795" y="1297995"/>
          <a:ext cx="160607" cy="1252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2741"/>
              </a:lnTo>
              <a:lnTo>
                <a:pt x="160607" y="12527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FAC8EE-4D12-4052-81CC-8A344D2A3DA5}">
      <dsp:nvSpPr>
        <dsp:cNvPr id="0" name=""/>
        <dsp:cNvSpPr/>
      </dsp:nvSpPr>
      <dsp:spPr>
        <a:xfrm>
          <a:off x="1493795" y="1297995"/>
          <a:ext cx="160607" cy="492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2530"/>
              </a:lnTo>
              <a:lnTo>
                <a:pt x="160607" y="49253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5A3D9-6733-4124-8838-A1F88BFC7E0B}">
      <dsp:nvSpPr>
        <dsp:cNvPr id="0" name=""/>
        <dsp:cNvSpPr/>
      </dsp:nvSpPr>
      <dsp:spPr>
        <a:xfrm>
          <a:off x="1922082" y="537785"/>
          <a:ext cx="2591140" cy="224851"/>
        </a:xfrm>
        <a:custGeom>
          <a:avLst/>
          <a:gdLst/>
          <a:ahLst/>
          <a:cxnLst/>
          <a:rect l="0" t="0" r="0" b="0"/>
          <a:pathLst>
            <a:path>
              <a:moveTo>
                <a:pt x="2591140" y="0"/>
              </a:moveTo>
              <a:lnTo>
                <a:pt x="2591140" y="112425"/>
              </a:lnTo>
              <a:lnTo>
                <a:pt x="0" y="112425"/>
              </a:lnTo>
              <a:lnTo>
                <a:pt x="0" y="22485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57662E-85D3-4262-B46A-CA841B3202CC}">
      <dsp:nvSpPr>
        <dsp:cNvPr id="0" name=""/>
        <dsp:cNvSpPr/>
      </dsp:nvSpPr>
      <dsp:spPr>
        <a:xfrm>
          <a:off x="3977863" y="2425"/>
          <a:ext cx="1070719" cy="53535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Unipresso</a:t>
          </a:r>
        </a:p>
      </dsp:txBody>
      <dsp:txXfrm>
        <a:off x="3977863" y="2425"/>
        <a:ext cx="1070719" cy="535359"/>
      </dsp:txXfrm>
    </dsp:sp>
    <dsp:sp modelId="{082A64D0-8770-4BF8-B919-3E1B96A13FF2}">
      <dsp:nvSpPr>
        <dsp:cNvPr id="0" name=""/>
        <dsp:cNvSpPr/>
      </dsp:nvSpPr>
      <dsp:spPr>
        <a:xfrm>
          <a:off x="1386723" y="762636"/>
          <a:ext cx="1070719" cy="5353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80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 Initialisierung</a:t>
          </a:r>
        </a:p>
      </dsp:txBody>
      <dsp:txXfrm>
        <a:off x="1386723" y="762636"/>
        <a:ext cx="1070719" cy="535359"/>
      </dsp:txXfrm>
    </dsp:sp>
    <dsp:sp modelId="{92B0A2BB-1069-4C50-BD99-EEDBC97F08AB}">
      <dsp:nvSpPr>
        <dsp:cNvPr id="0" name=""/>
        <dsp:cNvSpPr/>
      </dsp:nvSpPr>
      <dsp:spPr>
        <a:xfrm>
          <a:off x="1654402" y="1522846"/>
          <a:ext cx="1070719" cy="5353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1.1. GIT-Aufsetzen</a:t>
          </a:r>
        </a:p>
      </dsp:txBody>
      <dsp:txXfrm>
        <a:off x="1654402" y="1522846"/>
        <a:ext cx="1070719" cy="535359"/>
      </dsp:txXfrm>
    </dsp:sp>
    <dsp:sp modelId="{BE25E1F6-C6D5-4511-A9C1-676095CA1D87}">
      <dsp:nvSpPr>
        <dsp:cNvPr id="0" name=""/>
        <dsp:cNvSpPr/>
      </dsp:nvSpPr>
      <dsp:spPr>
        <a:xfrm>
          <a:off x="1654402" y="2283057"/>
          <a:ext cx="1070719" cy="5353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1.2. Entwicklungsumgebung einrichten</a:t>
          </a:r>
        </a:p>
      </dsp:txBody>
      <dsp:txXfrm>
        <a:off x="1654402" y="2283057"/>
        <a:ext cx="1070719" cy="535359"/>
      </dsp:txXfrm>
    </dsp:sp>
    <dsp:sp modelId="{CB6EF0DF-494A-4C9D-B93B-225F72B64146}">
      <dsp:nvSpPr>
        <dsp:cNvPr id="0" name=""/>
        <dsp:cNvSpPr/>
      </dsp:nvSpPr>
      <dsp:spPr>
        <a:xfrm>
          <a:off x="1654402" y="3043268"/>
          <a:ext cx="1070719" cy="5353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1.3. Projektstrukturplan erstellen</a:t>
          </a:r>
        </a:p>
      </dsp:txBody>
      <dsp:txXfrm>
        <a:off x="1654402" y="3043268"/>
        <a:ext cx="1070719" cy="535359"/>
      </dsp:txXfrm>
    </dsp:sp>
    <dsp:sp modelId="{CECD137D-BAE9-4789-BF4A-6F215F8719C0}">
      <dsp:nvSpPr>
        <dsp:cNvPr id="0" name=""/>
        <dsp:cNvSpPr/>
      </dsp:nvSpPr>
      <dsp:spPr>
        <a:xfrm>
          <a:off x="1654402" y="3803478"/>
          <a:ext cx="1070719" cy="5353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1.4 GANTT Diagramm erstellen</a:t>
          </a:r>
        </a:p>
      </dsp:txBody>
      <dsp:txXfrm>
        <a:off x="1654402" y="3803478"/>
        <a:ext cx="1070719" cy="535359"/>
      </dsp:txXfrm>
    </dsp:sp>
    <dsp:sp modelId="{5B3A6CDD-B0B7-4DB5-B70F-13548A837E0D}">
      <dsp:nvSpPr>
        <dsp:cNvPr id="0" name=""/>
        <dsp:cNvSpPr/>
      </dsp:nvSpPr>
      <dsp:spPr>
        <a:xfrm>
          <a:off x="1654402" y="4563689"/>
          <a:ext cx="1070719" cy="5353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1.5 Arbeitspakete verteilen (regelmäßig)</a:t>
          </a:r>
        </a:p>
      </dsp:txBody>
      <dsp:txXfrm>
        <a:off x="1654402" y="4563689"/>
        <a:ext cx="1070719" cy="535359"/>
      </dsp:txXfrm>
    </dsp:sp>
    <dsp:sp modelId="{B922A811-4D00-4F27-BF99-B32B4C155B43}">
      <dsp:nvSpPr>
        <dsp:cNvPr id="0" name=""/>
        <dsp:cNvSpPr/>
      </dsp:nvSpPr>
      <dsp:spPr>
        <a:xfrm>
          <a:off x="1654402" y="5323899"/>
          <a:ext cx="1070719" cy="5353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1.6 Regelmäßige Treffen organisieren</a:t>
          </a:r>
        </a:p>
      </dsp:txBody>
      <dsp:txXfrm>
        <a:off x="1654402" y="5323899"/>
        <a:ext cx="1070719" cy="535359"/>
      </dsp:txXfrm>
    </dsp:sp>
    <dsp:sp modelId="{813A3838-E485-4630-B42C-D6B99DAF1864}">
      <dsp:nvSpPr>
        <dsp:cNvPr id="0" name=""/>
        <dsp:cNvSpPr/>
      </dsp:nvSpPr>
      <dsp:spPr>
        <a:xfrm>
          <a:off x="2682293" y="762636"/>
          <a:ext cx="1070719" cy="5353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2. Datenverabeitung</a:t>
          </a:r>
        </a:p>
      </dsp:txBody>
      <dsp:txXfrm>
        <a:off x="2682293" y="762636"/>
        <a:ext cx="1070719" cy="535359"/>
      </dsp:txXfrm>
    </dsp:sp>
    <dsp:sp modelId="{ED141235-9A98-44CD-BB50-8A7722D38736}">
      <dsp:nvSpPr>
        <dsp:cNvPr id="0" name=""/>
        <dsp:cNvSpPr/>
      </dsp:nvSpPr>
      <dsp:spPr>
        <a:xfrm>
          <a:off x="2949973" y="1522846"/>
          <a:ext cx="1070719" cy="5353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2.1 Daten vorselektieren</a:t>
          </a:r>
        </a:p>
      </dsp:txBody>
      <dsp:txXfrm>
        <a:off x="2949973" y="1522846"/>
        <a:ext cx="1070719" cy="535359"/>
      </dsp:txXfrm>
    </dsp:sp>
    <dsp:sp modelId="{1FFF274F-CDF0-4E35-B282-6924E95B4663}">
      <dsp:nvSpPr>
        <dsp:cNvPr id="0" name=""/>
        <dsp:cNvSpPr/>
      </dsp:nvSpPr>
      <dsp:spPr>
        <a:xfrm>
          <a:off x="2949973" y="2283057"/>
          <a:ext cx="1070719" cy="5353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2.2. JSON laden</a:t>
          </a:r>
        </a:p>
      </dsp:txBody>
      <dsp:txXfrm>
        <a:off x="2949973" y="2283057"/>
        <a:ext cx="1070719" cy="535359"/>
      </dsp:txXfrm>
    </dsp:sp>
    <dsp:sp modelId="{DDA97C44-6BB6-4AE9-8E13-6850370ED346}">
      <dsp:nvSpPr>
        <dsp:cNvPr id="0" name=""/>
        <dsp:cNvSpPr/>
      </dsp:nvSpPr>
      <dsp:spPr>
        <a:xfrm>
          <a:off x="2949973" y="3043268"/>
          <a:ext cx="1070719" cy="5353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2.3. ggf. weitere Daten erzeugen</a:t>
          </a:r>
        </a:p>
      </dsp:txBody>
      <dsp:txXfrm>
        <a:off x="2949973" y="3043268"/>
        <a:ext cx="1070719" cy="535359"/>
      </dsp:txXfrm>
    </dsp:sp>
    <dsp:sp modelId="{725DBFAE-54CD-44FD-A210-A6C6AE09B169}">
      <dsp:nvSpPr>
        <dsp:cNvPr id="0" name=""/>
        <dsp:cNvSpPr/>
      </dsp:nvSpPr>
      <dsp:spPr>
        <a:xfrm>
          <a:off x="2949973" y="3803478"/>
          <a:ext cx="1070719" cy="5353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2.4. Daten gruppieren </a:t>
          </a:r>
        </a:p>
      </dsp:txBody>
      <dsp:txXfrm>
        <a:off x="2949973" y="3803478"/>
        <a:ext cx="1070719" cy="535359"/>
      </dsp:txXfrm>
    </dsp:sp>
    <dsp:sp modelId="{296B3BE1-0C5D-4933-8DA3-3F081F08FA9C}">
      <dsp:nvSpPr>
        <dsp:cNvPr id="0" name=""/>
        <dsp:cNvSpPr/>
      </dsp:nvSpPr>
      <dsp:spPr>
        <a:xfrm>
          <a:off x="2949973" y="4563689"/>
          <a:ext cx="1070719" cy="5353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2.5. Interpolieren zwischen Datenpunkten</a:t>
          </a:r>
        </a:p>
      </dsp:txBody>
      <dsp:txXfrm>
        <a:off x="2949973" y="4563689"/>
        <a:ext cx="1070719" cy="535359"/>
      </dsp:txXfrm>
    </dsp:sp>
    <dsp:sp modelId="{A0C30CCE-BB4B-4CE5-A4F2-992D209658EC}">
      <dsp:nvSpPr>
        <dsp:cNvPr id="0" name=""/>
        <dsp:cNvSpPr/>
      </dsp:nvSpPr>
      <dsp:spPr>
        <a:xfrm>
          <a:off x="2949973" y="5323899"/>
          <a:ext cx="1070719" cy="5353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2.6 Interpolieren zwischen Datensätzen </a:t>
          </a:r>
        </a:p>
      </dsp:txBody>
      <dsp:txXfrm>
        <a:off x="2949973" y="5323899"/>
        <a:ext cx="1070719" cy="535359"/>
      </dsp:txXfrm>
    </dsp:sp>
    <dsp:sp modelId="{D1D4E7D1-BA67-4878-9E5E-5F7C5E2FC44F}">
      <dsp:nvSpPr>
        <dsp:cNvPr id="0" name=""/>
        <dsp:cNvSpPr/>
      </dsp:nvSpPr>
      <dsp:spPr>
        <a:xfrm>
          <a:off x="3977863" y="762636"/>
          <a:ext cx="1070719" cy="5353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3. Darstellung</a:t>
          </a:r>
        </a:p>
      </dsp:txBody>
      <dsp:txXfrm>
        <a:off x="3977863" y="762636"/>
        <a:ext cx="1070719" cy="535359"/>
      </dsp:txXfrm>
    </dsp:sp>
    <dsp:sp modelId="{33E32246-078C-4A4C-9AED-2282B2CBE003}">
      <dsp:nvSpPr>
        <dsp:cNvPr id="0" name=""/>
        <dsp:cNvSpPr/>
      </dsp:nvSpPr>
      <dsp:spPr>
        <a:xfrm>
          <a:off x="4245543" y="1522846"/>
          <a:ext cx="1070719" cy="5353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3.1 3D-Modell importieren und anpassen</a:t>
          </a:r>
        </a:p>
      </dsp:txBody>
      <dsp:txXfrm>
        <a:off x="4245543" y="1522846"/>
        <a:ext cx="1070719" cy="535359"/>
      </dsp:txXfrm>
    </dsp:sp>
    <dsp:sp modelId="{555A276F-E15B-41FE-877D-421BFEF666E5}">
      <dsp:nvSpPr>
        <dsp:cNvPr id="0" name=""/>
        <dsp:cNvSpPr/>
      </dsp:nvSpPr>
      <dsp:spPr>
        <a:xfrm>
          <a:off x="4245543" y="2283057"/>
          <a:ext cx="1070719" cy="5353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3.2. Flow visualisieren</a:t>
          </a:r>
        </a:p>
      </dsp:txBody>
      <dsp:txXfrm>
        <a:off x="4245543" y="2283057"/>
        <a:ext cx="1070719" cy="535359"/>
      </dsp:txXfrm>
    </dsp:sp>
    <dsp:sp modelId="{146EA009-6C97-4726-A999-2A51C33CA1CB}">
      <dsp:nvSpPr>
        <dsp:cNvPr id="0" name=""/>
        <dsp:cNvSpPr/>
      </dsp:nvSpPr>
      <dsp:spPr>
        <a:xfrm>
          <a:off x="4245543" y="3043268"/>
          <a:ext cx="1070719" cy="5353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3.3. Temperatur visualisieren</a:t>
          </a:r>
        </a:p>
      </dsp:txBody>
      <dsp:txXfrm>
        <a:off x="4245543" y="3043268"/>
        <a:ext cx="1070719" cy="535359"/>
      </dsp:txXfrm>
    </dsp:sp>
    <dsp:sp modelId="{8DD9F20B-27CD-498E-853C-B02801B0BAF1}">
      <dsp:nvSpPr>
        <dsp:cNvPr id="0" name=""/>
        <dsp:cNvSpPr/>
      </dsp:nvSpPr>
      <dsp:spPr>
        <a:xfrm>
          <a:off x="4245543" y="3803478"/>
          <a:ext cx="1070719" cy="5353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3.4. Druck visualisieren</a:t>
          </a:r>
        </a:p>
      </dsp:txBody>
      <dsp:txXfrm>
        <a:off x="4245543" y="3803478"/>
        <a:ext cx="1070719" cy="535359"/>
      </dsp:txXfrm>
    </dsp:sp>
    <dsp:sp modelId="{0CEFB17E-063A-425C-9580-9B8862098B47}">
      <dsp:nvSpPr>
        <dsp:cNvPr id="0" name=""/>
        <dsp:cNvSpPr/>
      </dsp:nvSpPr>
      <dsp:spPr>
        <a:xfrm>
          <a:off x="4245543" y="4563689"/>
          <a:ext cx="1070719" cy="5353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3.5. 2-D Diagramme erzeugen (ggf. 3D)</a:t>
          </a:r>
        </a:p>
      </dsp:txBody>
      <dsp:txXfrm>
        <a:off x="4245543" y="4563689"/>
        <a:ext cx="1070719" cy="535359"/>
      </dsp:txXfrm>
    </dsp:sp>
    <dsp:sp modelId="{21394F5D-F7BF-4CB6-A9EB-9C38554E74B6}">
      <dsp:nvSpPr>
        <dsp:cNvPr id="0" name=""/>
        <dsp:cNvSpPr/>
      </dsp:nvSpPr>
      <dsp:spPr>
        <a:xfrm>
          <a:off x="5273433" y="762636"/>
          <a:ext cx="1070719" cy="5353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4. Interaktion</a:t>
          </a:r>
        </a:p>
      </dsp:txBody>
      <dsp:txXfrm>
        <a:off x="5273433" y="762636"/>
        <a:ext cx="1070719" cy="535359"/>
      </dsp:txXfrm>
    </dsp:sp>
    <dsp:sp modelId="{2CB38E47-D580-4ED2-A1E7-895103AAE19D}">
      <dsp:nvSpPr>
        <dsp:cNvPr id="0" name=""/>
        <dsp:cNvSpPr/>
      </dsp:nvSpPr>
      <dsp:spPr>
        <a:xfrm>
          <a:off x="5541113" y="1522846"/>
          <a:ext cx="1070719" cy="5353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4.1. Dropdown für Datensatz-Auswahl</a:t>
          </a:r>
        </a:p>
      </dsp:txBody>
      <dsp:txXfrm>
        <a:off x="5541113" y="1522846"/>
        <a:ext cx="1070719" cy="535359"/>
      </dsp:txXfrm>
    </dsp:sp>
    <dsp:sp modelId="{FA3B0D76-F8EF-48FD-800C-575BF81CA35F}">
      <dsp:nvSpPr>
        <dsp:cNvPr id="0" name=""/>
        <dsp:cNvSpPr/>
      </dsp:nvSpPr>
      <dsp:spPr>
        <a:xfrm>
          <a:off x="5541113" y="2283057"/>
          <a:ext cx="1070719" cy="5353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4.2. Button für Start Brühvorgang (+Time-Slider)</a:t>
          </a:r>
        </a:p>
      </dsp:txBody>
      <dsp:txXfrm>
        <a:off x="5541113" y="2283057"/>
        <a:ext cx="1070719" cy="535359"/>
      </dsp:txXfrm>
    </dsp:sp>
    <dsp:sp modelId="{1A5E1074-213D-4A4E-8ED8-404B3A34C9BC}">
      <dsp:nvSpPr>
        <dsp:cNvPr id="0" name=""/>
        <dsp:cNvSpPr/>
      </dsp:nvSpPr>
      <dsp:spPr>
        <a:xfrm>
          <a:off x="5541113" y="3043268"/>
          <a:ext cx="1070719" cy="5353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4.3. Werte Slider (Interpolation zwischen Datensätzen)</a:t>
          </a:r>
        </a:p>
      </dsp:txBody>
      <dsp:txXfrm>
        <a:off x="5541113" y="3043268"/>
        <a:ext cx="1070719" cy="535359"/>
      </dsp:txXfrm>
    </dsp:sp>
    <dsp:sp modelId="{7C6DBDFD-5841-4953-804F-E2E9095EFF2C}">
      <dsp:nvSpPr>
        <dsp:cNvPr id="0" name=""/>
        <dsp:cNvSpPr/>
      </dsp:nvSpPr>
      <dsp:spPr>
        <a:xfrm>
          <a:off x="6569003" y="762636"/>
          <a:ext cx="1070719" cy="5353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5. Prästentation und Dokumentation</a:t>
          </a:r>
        </a:p>
      </dsp:txBody>
      <dsp:txXfrm>
        <a:off x="6569003" y="762636"/>
        <a:ext cx="1070719" cy="535359"/>
      </dsp:txXfrm>
    </dsp:sp>
    <dsp:sp modelId="{DDF8EDD1-B040-447F-B129-53281AA74B7A}">
      <dsp:nvSpPr>
        <dsp:cNvPr id="0" name=""/>
        <dsp:cNvSpPr/>
      </dsp:nvSpPr>
      <dsp:spPr>
        <a:xfrm>
          <a:off x="6836683" y="1522846"/>
          <a:ext cx="1070719" cy="5353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5.1. Ergebnisse sammeln</a:t>
          </a:r>
        </a:p>
      </dsp:txBody>
      <dsp:txXfrm>
        <a:off x="6836683" y="1522846"/>
        <a:ext cx="1070719" cy="535359"/>
      </dsp:txXfrm>
    </dsp:sp>
    <dsp:sp modelId="{7E182820-CC5D-45CC-B6C0-9F9E02C6792C}">
      <dsp:nvSpPr>
        <dsp:cNvPr id="0" name=""/>
        <dsp:cNvSpPr/>
      </dsp:nvSpPr>
      <dsp:spPr>
        <a:xfrm>
          <a:off x="6836683" y="2283057"/>
          <a:ext cx="1070719" cy="5353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5.2. Powerpoint erstellen</a:t>
          </a:r>
        </a:p>
      </dsp:txBody>
      <dsp:txXfrm>
        <a:off x="6836683" y="2283057"/>
        <a:ext cx="1070719" cy="535359"/>
      </dsp:txXfrm>
    </dsp:sp>
    <dsp:sp modelId="{4448003F-804A-49C1-929C-4CD2C9C8F6AD}">
      <dsp:nvSpPr>
        <dsp:cNvPr id="0" name=""/>
        <dsp:cNvSpPr/>
      </dsp:nvSpPr>
      <dsp:spPr>
        <a:xfrm>
          <a:off x="6836683" y="3043268"/>
          <a:ext cx="1070719" cy="5353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5.3. Dokumentation schreiben</a:t>
          </a:r>
        </a:p>
      </dsp:txBody>
      <dsp:txXfrm>
        <a:off x="6836683" y="3043268"/>
        <a:ext cx="1070719" cy="5353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FE7DAE-B7F1-416C-B79C-E2D015A543CA}"/>
      </w:docPartPr>
      <w:docPartBody>
        <w:p w:rsidR="001D515F" w:rsidRDefault="00D804F5">
          <w:r w:rsidRPr="00BD5160">
            <w:rPr>
              <w:rStyle w:val="Platzhaltertext"/>
            </w:rPr>
            <w:t>Wählen Sie ein Element aus.</w:t>
          </w:r>
        </w:p>
      </w:docPartBody>
    </w:docPart>
    <w:docPart>
      <w:docPartPr>
        <w:name w:val="120BE5D0430B4AADAB0ABABE61247A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C66D70-D1DD-44BD-B5FF-3548071218F4}"/>
      </w:docPartPr>
      <w:docPartBody>
        <w:p w:rsidR="001D515F" w:rsidRDefault="00D804F5" w:rsidP="00D804F5">
          <w:pPr>
            <w:pStyle w:val="120BE5D0430B4AADAB0ABABE61247A22"/>
          </w:pPr>
          <w:r w:rsidRPr="00BD5160">
            <w:rPr>
              <w:rStyle w:val="Platzhaltertext"/>
            </w:rPr>
            <w:t>Wählen Sie ein Element aus.</w:t>
          </w:r>
        </w:p>
      </w:docPartBody>
    </w:docPart>
    <w:docPart>
      <w:docPartPr>
        <w:name w:val="582A12ADA77C4DCB94F77E2D80494FE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140A5A-7E20-47B7-ABD2-6479E8B3F62F}"/>
      </w:docPartPr>
      <w:docPartBody>
        <w:p w:rsidR="001D515F" w:rsidRDefault="00D804F5" w:rsidP="00D804F5">
          <w:pPr>
            <w:pStyle w:val="582A12ADA77C4DCB94F77E2D80494FE7"/>
          </w:pPr>
          <w:r w:rsidRPr="00BD5160">
            <w:rPr>
              <w:rStyle w:val="Platzhaltertext"/>
            </w:rPr>
            <w:t>Wählen Sie ein Element aus.</w:t>
          </w:r>
        </w:p>
      </w:docPartBody>
    </w:docPart>
    <w:docPart>
      <w:docPartPr>
        <w:name w:val="838AF7DF8E584E5DAC75DE0EBB348C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F5A6D9-88EC-4105-947F-D47AD58290DC}"/>
      </w:docPartPr>
      <w:docPartBody>
        <w:p w:rsidR="001D515F" w:rsidRDefault="00D804F5" w:rsidP="00D804F5">
          <w:pPr>
            <w:pStyle w:val="838AF7DF8E584E5DAC75DE0EBB348CF0"/>
          </w:pPr>
          <w:r w:rsidRPr="00BD5160">
            <w:rPr>
              <w:rStyle w:val="Platzhaltertext"/>
            </w:rPr>
            <w:t>Wählen Sie ein Element aus.</w:t>
          </w:r>
        </w:p>
      </w:docPartBody>
    </w:docPart>
    <w:docPart>
      <w:docPartPr>
        <w:name w:val="D0AEDEB311BD46A591743AB42DD59F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58D01B-6371-4611-92DA-1B48B4EC85A8}"/>
      </w:docPartPr>
      <w:docPartBody>
        <w:p w:rsidR="001D515F" w:rsidRDefault="00D804F5" w:rsidP="00D804F5">
          <w:pPr>
            <w:pStyle w:val="D0AEDEB311BD46A591743AB42DD59FE8"/>
          </w:pPr>
          <w:r w:rsidRPr="00BD5160">
            <w:rPr>
              <w:rStyle w:val="Platzhaltertext"/>
            </w:rPr>
            <w:t>Wählen Sie ein Element aus.</w:t>
          </w:r>
        </w:p>
      </w:docPartBody>
    </w:docPart>
    <w:docPart>
      <w:docPartPr>
        <w:name w:val="D23AFA9EE9AC475C903EA5646E5E61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B05A0F-A92B-4DA9-BE9E-D05C1BB2D7A6}"/>
      </w:docPartPr>
      <w:docPartBody>
        <w:p w:rsidR="001D515F" w:rsidRDefault="00D804F5" w:rsidP="00D804F5">
          <w:pPr>
            <w:pStyle w:val="D23AFA9EE9AC475C903EA5646E5E6166"/>
          </w:pPr>
          <w:r w:rsidRPr="00BD5160">
            <w:rPr>
              <w:rStyle w:val="Platzhaltertext"/>
            </w:rPr>
            <w:t>Wählen Sie ein Element aus.</w:t>
          </w:r>
        </w:p>
      </w:docPartBody>
    </w:docPart>
    <w:docPart>
      <w:docPartPr>
        <w:name w:val="1FA100660AE84196A06E3F6194924D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E15438-75F3-41D1-A0B8-AEF92B7CFC0D}"/>
      </w:docPartPr>
      <w:docPartBody>
        <w:p w:rsidR="001D515F" w:rsidRDefault="00D804F5" w:rsidP="00D804F5">
          <w:pPr>
            <w:pStyle w:val="1FA100660AE84196A06E3F6194924DC0"/>
          </w:pPr>
          <w:r w:rsidRPr="00BD5160">
            <w:rPr>
              <w:rStyle w:val="Platzhaltertext"/>
            </w:rPr>
            <w:t>Wählen Sie ein Element aus.</w:t>
          </w:r>
        </w:p>
      </w:docPartBody>
    </w:docPart>
    <w:docPart>
      <w:docPartPr>
        <w:name w:val="29A40DDCF0BA47868BD2BC0E6C933E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DAD04E-8F54-4FC9-8C22-365872B0968B}"/>
      </w:docPartPr>
      <w:docPartBody>
        <w:p w:rsidR="001D515F" w:rsidRDefault="00D804F5" w:rsidP="00D804F5">
          <w:pPr>
            <w:pStyle w:val="29A40DDCF0BA47868BD2BC0E6C933E8E"/>
          </w:pPr>
          <w:r w:rsidRPr="00BD5160">
            <w:rPr>
              <w:rStyle w:val="Platzhaltertext"/>
            </w:rPr>
            <w:t>Wählen Sie ein Element aus.</w:t>
          </w:r>
        </w:p>
      </w:docPartBody>
    </w:docPart>
    <w:docPart>
      <w:docPartPr>
        <w:name w:val="8CD7774FF03646BC8E288302E26D72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267975D-CD1F-46D6-B415-126EE259EDF3}"/>
      </w:docPartPr>
      <w:docPartBody>
        <w:p w:rsidR="001D515F" w:rsidRDefault="00D804F5" w:rsidP="00D804F5">
          <w:pPr>
            <w:pStyle w:val="8CD7774FF03646BC8E288302E26D72AE"/>
          </w:pPr>
          <w:r w:rsidRPr="00BD5160">
            <w:rPr>
              <w:rStyle w:val="Platzhaltertext"/>
            </w:rPr>
            <w:t>Wählen Sie ein Element aus.</w:t>
          </w:r>
        </w:p>
      </w:docPartBody>
    </w:docPart>
    <w:docPart>
      <w:docPartPr>
        <w:name w:val="8C6CCF904E6148BCA3A97A1D53FAD8B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64539A-2029-44E2-A9E4-37F01BB4C7F0}"/>
      </w:docPartPr>
      <w:docPartBody>
        <w:p w:rsidR="001D515F" w:rsidRDefault="00D804F5" w:rsidP="00D804F5">
          <w:pPr>
            <w:pStyle w:val="8C6CCF904E6148BCA3A97A1D53FAD8B0"/>
          </w:pPr>
          <w:r w:rsidRPr="00BD5160">
            <w:rPr>
              <w:rStyle w:val="Platzhaltertext"/>
            </w:rPr>
            <w:t>Wählen Sie ein Element aus.</w:t>
          </w:r>
        </w:p>
      </w:docPartBody>
    </w:docPart>
    <w:docPart>
      <w:docPartPr>
        <w:name w:val="E89A7A64EBE54701A7A590D4B7DCF6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D76BB9-08F9-479B-AD90-15CF407A08AC}"/>
      </w:docPartPr>
      <w:docPartBody>
        <w:p w:rsidR="001D515F" w:rsidRDefault="00D804F5" w:rsidP="00D804F5">
          <w:pPr>
            <w:pStyle w:val="E89A7A64EBE54701A7A590D4B7DCF639"/>
          </w:pPr>
          <w:r w:rsidRPr="00BD5160">
            <w:rPr>
              <w:rStyle w:val="Platzhaltertext"/>
            </w:rPr>
            <w:t>Wählen Sie ein Element aus.</w:t>
          </w:r>
        </w:p>
      </w:docPartBody>
    </w:docPart>
    <w:docPart>
      <w:docPartPr>
        <w:name w:val="2CBFFEF1E5784635818552A14B9638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6D6C26-EDA2-47C8-A316-D7102EA41816}"/>
      </w:docPartPr>
      <w:docPartBody>
        <w:p w:rsidR="001D515F" w:rsidRDefault="00D804F5" w:rsidP="00D804F5">
          <w:pPr>
            <w:pStyle w:val="2CBFFEF1E5784635818552A14B9638A4"/>
          </w:pPr>
          <w:r w:rsidRPr="00BD5160">
            <w:rPr>
              <w:rStyle w:val="Platzhaltertext"/>
            </w:rPr>
            <w:t>Wählen Sie ein Element aus.</w:t>
          </w:r>
        </w:p>
      </w:docPartBody>
    </w:docPart>
    <w:docPart>
      <w:docPartPr>
        <w:name w:val="B23929CAFBAD495FB15ACA893F56865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35546C-8BF2-4538-A1C5-D08CD11F4900}"/>
      </w:docPartPr>
      <w:docPartBody>
        <w:p w:rsidR="001D515F" w:rsidRDefault="00D804F5" w:rsidP="00D804F5">
          <w:pPr>
            <w:pStyle w:val="B23929CAFBAD495FB15ACA893F56865F"/>
          </w:pPr>
          <w:r w:rsidRPr="00BD5160">
            <w:rPr>
              <w:rStyle w:val="Platzhaltertext"/>
            </w:rPr>
            <w:t>Wählen Sie ein Element aus.</w:t>
          </w:r>
        </w:p>
      </w:docPartBody>
    </w:docPart>
    <w:docPart>
      <w:docPartPr>
        <w:name w:val="61176B4049F44909A99152AC4A33E9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F3E8C8-CCF8-4DFB-889C-8CE59F456734}"/>
      </w:docPartPr>
      <w:docPartBody>
        <w:p w:rsidR="001D515F" w:rsidRDefault="00D804F5" w:rsidP="00D804F5">
          <w:pPr>
            <w:pStyle w:val="61176B4049F44909A99152AC4A33E916"/>
          </w:pPr>
          <w:r w:rsidRPr="00BD5160">
            <w:rPr>
              <w:rStyle w:val="Platzhaltertext"/>
            </w:rPr>
            <w:t>Wählen Sie ein Element aus.</w:t>
          </w:r>
        </w:p>
      </w:docPartBody>
    </w:docPart>
    <w:docPart>
      <w:docPartPr>
        <w:name w:val="9BA0EB3AD43A466F80498CD2BD4FBD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DD6117-A49E-4C70-9B6C-5B19A46D3A7B}"/>
      </w:docPartPr>
      <w:docPartBody>
        <w:p w:rsidR="001D515F" w:rsidRDefault="00D804F5" w:rsidP="00D804F5">
          <w:pPr>
            <w:pStyle w:val="9BA0EB3AD43A466F80498CD2BD4FBD73"/>
          </w:pPr>
          <w:r w:rsidRPr="00BD5160">
            <w:rPr>
              <w:rStyle w:val="Platzhaltertext"/>
            </w:rPr>
            <w:t>Wählen Sie ein Element aus.</w:t>
          </w:r>
        </w:p>
      </w:docPartBody>
    </w:docPart>
    <w:docPart>
      <w:docPartPr>
        <w:name w:val="86C7963CE58F412293C78DC4B69534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C03BF4-50AB-4C06-AA62-5A32A7774F4B}"/>
      </w:docPartPr>
      <w:docPartBody>
        <w:p w:rsidR="001D515F" w:rsidRDefault="00D804F5" w:rsidP="00D804F5">
          <w:pPr>
            <w:pStyle w:val="86C7963CE58F412293C78DC4B6953416"/>
          </w:pPr>
          <w:r w:rsidRPr="00BD5160">
            <w:rPr>
              <w:rStyle w:val="Platzhaltertext"/>
            </w:rPr>
            <w:t>Wählen Sie ein Element aus.</w:t>
          </w:r>
        </w:p>
      </w:docPartBody>
    </w:docPart>
    <w:docPart>
      <w:docPartPr>
        <w:name w:val="EABA218A92084216B71E9078BF71ED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7F025A-6623-4356-94BF-DF344AB0EB2F}"/>
      </w:docPartPr>
      <w:docPartBody>
        <w:p w:rsidR="001D515F" w:rsidRDefault="00D804F5" w:rsidP="00D804F5">
          <w:pPr>
            <w:pStyle w:val="EABA218A92084216B71E9078BF71EDCF"/>
          </w:pPr>
          <w:r w:rsidRPr="00BD5160">
            <w:rPr>
              <w:rStyle w:val="Platzhaltertext"/>
            </w:rPr>
            <w:t>Wählen Sie ein Element aus.</w:t>
          </w:r>
        </w:p>
      </w:docPartBody>
    </w:docPart>
    <w:docPart>
      <w:docPartPr>
        <w:name w:val="04E52CFD6EEC45C6AFAA2914B40877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32CE09-F57C-4C27-88F8-E5493797008A}"/>
      </w:docPartPr>
      <w:docPartBody>
        <w:p w:rsidR="001D515F" w:rsidRDefault="00D804F5" w:rsidP="00D804F5">
          <w:pPr>
            <w:pStyle w:val="04E52CFD6EEC45C6AFAA2914B4087750"/>
          </w:pPr>
          <w:r w:rsidRPr="00BD5160">
            <w:rPr>
              <w:rStyle w:val="Platzhaltertext"/>
            </w:rPr>
            <w:t>Wählen Sie ein Element aus.</w:t>
          </w:r>
        </w:p>
      </w:docPartBody>
    </w:docPart>
    <w:docPart>
      <w:docPartPr>
        <w:name w:val="29419420261D4CE19120E912C37138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F189EA-45F7-4468-ABB8-AD6BE59EA588}"/>
      </w:docPartPr>
      <w:docPartBody>
        <w:p w:rsidR="001D515F" w:rsidRDefault="00D804F5" w:rsidP="00D804F5">
          <w:pPr>
            <w:pStyle w:val="29419420261D4CE19120E912C371386F"/>
          </w:pPr>
          <w:r w:rsidRPr="00BD5160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F5"/>
    <w:rsid w:val="000D45EB"/>
    <w:rsid w:val="001D515F"/>
    <w:rsid w:val="004E2CE8"/>
    <w:rsid w:val="00D804F5"/>
    <w:rsid w:val="00DC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804F5"/>
    <w:rPr>
      <w:rFonts w:ascii="Calibri" w:hAnsi="Calibri" w:cs="Calibri"/>
      <w:color w:val="595959" w:themeColor="text1" w:themeTint="A6"/>
    </w:rPr>
  </w:style>
  <w:style w:type="paragraph" w:customStyle="1" w:styleId="120BE5D0430B4AADAB0ABABE61247A22">
    <w:name w:val="120BE5D0430B4AADAB0ABABE61247A22"/>
    <w:rsid w:val="00D804F5"/>
  </w:style>
  <w:style w:type="paragraph" w:customStyle="1" w:styleId="582A12ADA77C4DCB94F77E2D80494FE7">
    <w:name w:val="582A12ADA77C4DCB94F77E2D80494FE7"/>
    <w:rsid w:val="00D804F5"/>
  </w:style>
  <w:style w:type="paragraph" w:customStyle="1" w:styleId="838AF7DF8E584E5DAC75DE0EBB348CF0">
    <w:name w:val="838AF7DF8E584E5DAC75DE0EBB348CF0"/>
    <w:rsid w:val="00D804F5"/>
  </w:style>
  <w:style w:type="paragraph" w:customStyle="1" w:styleId="D0AEDEB311BD46A591743AB42DD59FE8">
    <w:name w:val="D0AEDEB311BD46A591743AB42DD59FE8"/>
    <w:rsid w:val="00D804F5"/>
  </w:style>
  <w:style w:type="paragraph" w:customStyle="1" w:styleId="D23AFA9EE9AC475C903EA5646E5E6166">
    <w:name w:val="D23AFA9EE9AC475C903EA5646E5E6166"/>
    <w:rsid w:val="00D804F5"/>
  </w:style>
  <w:style w:type="paragraph" w:customStyle="1" w:styleId="1FA100660AE84196A06E3F6194924DC0">
    <w:name w:val="1FA100660AE84196A06E3F6194924DC0"/>
    <w:rsid w:val="00D804F5"/>
  </w:style>
  <w:style w:type="paragraph" w:customStyle="1" w:styleId="29A40DDCF0BA47868BD2BC0E6C933E8E">
    <w:name w:val="29A40DDCF0BA47868BD2BC0E6C933E8E"/>
    <w:rsid w:val="00D804F5"/>
  </w:style>
  <w:style w:type="paragraph" w:customStyle="1" w:styleId="8CD7774FF03646BC8E288302E26D72AE">
    <w:name w:val="8CD7774FF03646BC8E288302E26D72AE"/>
    <w:rsid w:val="00D804F5"/>
  </w:style>
  <w:style w:type="paragraph" w:customStyle="1" w:styleId="8C6CCF904E6148BCA3A97A1D53FAD8B0">
    <w:name w:val="8C6CCF904E6148BCA3A97A1D53FAD8B0"/>
    <w:rsid w:val="00D804F5"/>
  </w:style>
  <w:style w:type="paragraph" w:customStyle="1" w:styleId="E89A7A64EBE54701A7A590D4B7DCF639">
    <w:name w:val="E89A7A64EBE54701A7A590D4B7DCF639"/>
    <w:rsid w:val="00D804F5"/>
  </w:style>
  <w:style w:type="paragraph" w:customStyle="1" w:styleId="2CBFFEF1E5784635818552A14B9638A4">
    <w:name w:val="2CBFFEF1E5784635818552A14B9638A4"/>
    <w:rsid w:val="00D804F5"/>
  </w:style>
  <w:style w:type="paragraph" w:customStyle="1" w:styleId="B23929CAFBAD495FB15ACA893F56865F">
    <w:name w:val="B23929CAFBAD495FB15ACA893F56865F"/>
    <w:rsid w:val="00D804F5"/>
  </w:style>
  <w:style w:type="paragraph" w:customStyle="1" w:styleId="61176B4049F44909A99152AC4A33E916">
    <w:name w:val="61176B4049F44909A99152AC4A33E916"/>
    <w:rsid w:val="00D804F5"/>
  </w:style>
  <w:style w:type="paragraph" w:customStyle="1" w:styleId="9BA0EB3AD43A466F80498CD2BD4FBD73">
    <w:name w:val="9BA0EB3AD43A466F80498CD2BD4FBD73"/>
    <w:rsid w:val="00D804F5"/>
  </w:style>
  <w:style w:type="paragraph" w:customStyle="1" w:styleId="86C7963CE58F412293C78DC4B6953416">
    <w:name w:val="86C7963CE58F412293C78DC4B6953416"/>
    <w:rsid w:val="00D804F5"/>
  </w:style>
  <w:style w:type="paragraph" w:customStyle="1" w:styleId="EABA218A92084216B71E9078BF71EDCF">
    <w:name w:val="EABA218A92084216B71E9078BF71EDCF"/>
    <w:rsid w:val="00D804F5"/>
  </w:style>
  <w:style w:type="paragraph" w:customStyle="1" w:styleId="04E52CFD6EEC45C6AFAA2914B4087750">
    <w:name w:val="04E52CFD6EEC45C6AFAA2914B4087750"/>
    <w:rsid w:val="00D804F5"/>
  </w:style>
  <w:style w:type="paragraph" w:customStyle="1" w:styleId="29419420261D4CE19120E912C371386F">
    <w:name w:val="29419420261D4CE19120E912C371386F"/>
    <w:rsid w:val="00D804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A2D3D49-AC2A-4818-AA63-FA44A8265C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{E918774F-18B0-45F1-B006-98E58E9185FB}tf16392877_win32.dotx</Template>
  <TotalTime>0</TotalTime>
  <Pages>20</Pages>
  <Words>1209</Words>
  <Characters>7621</Characters>
  <Application>Microsoft Office Word</Application>
  <DocSecurity>0</DocSecurity>
  <Lines>63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2023-09-25T07:43:00Z</dcterms:created>
  <dcterms:modified xsi:type="dcterms:W3CDTF">2023-11-17T10:08:00Z</dcterms:modified>
  <cp:category/>
</cp:coreProperties>
</file>